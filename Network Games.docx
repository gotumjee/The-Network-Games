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7F26CF" w14:textId="47E5A88E" w:rsidR="00C6554A" w:rsidRPr="008B5277" w:rsidRDefault="009864F5" w:rsidP="00C6554A">
      <w:pPr>
        <w:pStyle w:val="Photo"/>
      </w:pPr>
      <w:bookmarkStart w:id="0" w:name="_Hlk39016242"/>
      <w:bookmarkStart w:id="1" w:name="_Toc321147149"/>
      <w:bookmarkStart w:id="2" w:name="_Toc318188227"/>
      <w:bookmarkStart w:id="3" w:name="_Toc318188327"/>
      <w:bookmarkStart w:id="4" w:name="_Toc318189312"/>
      <w:bookmarkStart w:id="5" w:name="_Toc321147011"/>
      <w:bookmarkEnd w:id="0"/>
      <w:r>
        <w:rPr>
          <w:noProof/>
        </w:rPr>
        <w:drawing>
          <wp:inline distT="0" distB="0" distL="0" distR="0" wp14:anchorId="5EAD60B0" wp14:editId="62B4D89D">
            <wp:extent cx="5486400" cy="3657600"/>
            <wp:effectExtent l="0" t="0" r="0" b="0"/>
            <wp:docPr id="1194401852" name="Picture 1" descr="Ethernet Cables Plugged-in Network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bookmarkEnd w:id="1"/>
    <w:bookmarkEnd w:id="2"/>
    <w:bookmarkEnd w:id="3"/>
    <w:bookmarkEnd w:id="4"/>
    <w:bookmarkEnd w:id="5"/>
    <w:p w14:paraId="3F0086D3" w14:textId="59BFF980" w:rsidR="00C6554A" w:rsidRDefault="00E22F11" w:rsidP="00C6554A">
      <w:pPr>
        <w:pStyle w:val="Title"/>
      </w:pPr>
      <w:r>
        <w:t>NETWORK GAMES</w:t>
      </w:r>
    </w:p>
    <w:p w14:paraId="12412C44" w14:textId="5A707BE9" w:rsidR="00C6554A" w:rsidRPr="00D5413C" w:rsidRDefault="009864F5" w:rsidP="00C6554A">
      <w:pPr>
        <w:pStyle w:val="Subtitle"/>
      </w:pPr>
      <w:r>
        <w:t>Design Documentation</w:t>
      </w:r>
    </w:p>
    <w:p w14:paraId="373E6BF3" w14:textId="77777777" w:rsidR="00E85989" w:rsidRDefault="00922778" w:rsidP="00E85989">
      <w:pPr>
        <w:pStyle w:val="ContactInfo"/>
      </w:pPr>
      <w:r>
        <w:t>J</w:t>
      </w:r>
      <w:r w:rsidR="00E85989">
        <w:t>AMES WHYTE</w:t>
      </w:r>
      <w:r>
        <w:t xml:space="preserve"> (u1913954</w:t>
      </w:r>
      <w:r w:rsidR="00A21041">
        <w:t xml:space="preserve">), </w:t>
      </w:r>
      <w:r w:rsidR="00E85989">
        <w:t>GAUTAM GOPINATHAN (u1931951)</w:t>
      </w:r>
    </w:p>
    <w:p w14:paraId="254534E2" w14:textId="77777777" w:rsidR="00E85989" w:rsidRDefault="00E85989" w:rsidP="00E85989">
      <w:pPr>
        <w:pStyle w:val="ContactInfo"/>
      </w:pPr>
      <w:r w:rsidRPr="00E85989">
        <w:t>&amp;</w:t>
      </w:r>
      <w:r>
        <w:rPr>
          <w:color w:val="FF0000"/>
        </w:rPr>
        <w:t xml:space="preserve"> </w:t>
      </w:r>
      <w:r>
        <w:t>MURRAY GREEN (u1920853)</w:t>
      </w:r>
    </w:p>
    <w:p w14:paraId="4967C791" w14:textId="0F249436" w:rsidR="00C6554A" w:rsidRDefault="009864F5" w:rsidP="00C6554A">
      <w:pPr>
        <w:pStyle w:val="ContactInfo"/>
      </w:pPr>
      <w:r>
        <w:t>S</w:t>
      </w:r>
      <w:r w:rsidR="00E22F11">
        <w:t>OFTWARE DEVELOPMENT</w:t>
      </w:r>
    </w:p>
    <w:p w14:paraId="694BD77C" w14:textId="183DE0B5" w:rsidR="00C6554A" w:rsidRDefault="00C6554A" w:rsidP="72987227">
      <w:pPr>
        <w:pStyle w:val="Subtitle"/>
      </w:pPr>
      <w:r>
        <w:br w:type="page"/>
      </w:r>
    </w:p>
    <w:sdt>
      <w:sdtPr>
        <w:rPr>
          <w:rFonts w:asciiTheme="minorHAnsi" w:eastAsiaTheme="minorHAnsi" w:hAnsiTheme="minorHAnsi" w:cstheme="minorBidi"/>
          <w:color w:val="595959" w:themeColor="text1" w:themeTint="A6"/>
          <w:sz w:val="22"/>
          <w:szCs w:val="22"/>
        </w:rPr>
        <w:id w:val="312229890"/>
        <w:docPartObj>
          <w:docPartGallery w:val="Table of Contents"/>
          <w:docPartUnique/>
        </w:docPartObj>
      </w:sdtPr>
      <w:sdtEndPr>
        <w:rPr>
          <w:b/>
          <w:bCs/>
          <w:noProof/>
        </w:rPr>
      </w:sdtEndPr>
      <w:sdtContent>
        <w:p w14:paraId="7170B23C" w14:textId="2E475EB4" w:rsidR="00582CD0" w:rsidRDefault="00582CD0">
          <w:pPr>
            <w:pStyle w:val="TOCHeading"/>
          </w:pPr>
          <w:r>
            <w:t>T</w:t>
          </w:r>
          <w:r w:rsidR="00E22F11">
            <w:t>ABLE OF CONTENTS</w:t>
          </w:r>
        </w:p>
        <w:p w14:paraId="6F0E7636" w14:textId="65AEE6FD" w:rsidR="00F60A7E" w:rsidRDefault="00582CD0">
          <w:pPr>
            <w:pStyle w:val="TOC1"/>
            <w:tabs>
              <w:tab w:val="left" w:pos="440"/>
              <w:tab w:val="right" w:leader="dot" w:pos="8630"/>
            </w:tabs>
            <w:rPr>
              <w:rFonts w:eastAsiaTheme="minorEastAsia"/>
              <w:noProof/>
              <w:color w:val="auto"/>
              <w:lang w:eastAsia="en-GB"/>
            </w:rPr>
          </w:pPr>
          <w:r>
            <w:fldChar w:fldCharType="begin"/>
          </w:r>
          <w:r>
            <w:instrText xml:space="preserve"> TOC \o "1-3" \h \z \u </w:instrText>
          </w:r>
          <w:r>
            <w:fldChar w:fldCharType="separate"/>
          </w:r>
          <w:hyperlink w:anchor="_Toc41854134" w:history="1">
            <w:r w:rsidR="00F60A7E" w:rsidRPr="007A3054">
              <w:rPr>
                <w:rStyle w:val="Hyperlink"/>
                <w:noProof/>
              </w:rPr>
              <w:t>2</w:t>
            </w:r>
            <w:r w:rsidR="00F60A7E">
              <w:rPr>
                <w:rFonts w:eastAsiaTheme="minorEastAsia"/>
                <w:noProof/>
                <w:color w:val="auto"/>
                <w:lang w:eastAsia="en-GB"/>
              </w:rPr>
              <w:tab/>
            </w:r>
            <w:r w:rsidR="00F60A7E" w:rsidRPr="007A3054">
              <w:rPr>
                <w:rStyle w:val="Hyperlink"/>
                <w:noProof/>
              </w:rPr>
              <w:t>PLANNING</w:t>
            </w:r>
            <w:r w:rsidR="00F60A7E">
              <w:rPr>
                <w:noProof/>
                <w:webHidden/>
              </w:rPr>
              <w:tab/>
            </w:r>
            <w:r w:rsidR="00F60A7E">
              <w:rPr>
                <w:noProof/>
                <w:webHidden/>
              </w:rPr>
              <w:fldChar w:fldCharType="begin"/>
            </w:r>
            <w:r w:rsidR="00F60A7E">
              <w:rPr>
                <w:noProof/>
                <w:webHidden/>
              </w:rPr>
              <w:instrText xml:space="preserve"> PAGEREF _Toc41854134 \h </w:instrText>
            </w:r>
            <w:r w:rsidR="00F60A7E">
              <w:rPr>
                <w:noProof/>
                <w:webHidden/>
              </w:rPr>
            </w:r>
            <w:r w:rsidR="00F60A7E">
              <w:rPr>
                <w:noProof/>
                <w:webHidden/>
              </w:rPr>
              <w:fldChar w:fldCharType="separate"/>
            </w:r>
            <w:r w:rsidR="00F60A7E">
              <w:rPr>
                <w:noProof/>
                <w:webHidden/>
              </w:rPr>
              <w:t>3</w:t>
            </w:r>
            <w:r w:rsidR="00F60A7E">
              <w:rPr>
                <w:noProof/>
                <w:webHidden/>
              </w:rPr>
              <w:fldChar w:fldCharType="end"/>
            </w:r>
          </w:hyperlink>
        </w:p>
        <w:p w14:paraId="18D9E929" w14:textId="17350749" w:rsidR="00F60A7E" w:rsidRDefault="00F60A7E">
          <w:pPr>
            <w:pStyle w:val="TOC2"/>
            <w:tabs>
              <w:tab w:val="left" w:pos="880"/>
              <w:tab w:val="right" w:leader="dot" w:pos="8630"/>
            </w:tabs>
            <w:rPr>
              <w:rFonts w:eastAsiaTheme="minorEastAsia"/>
              <w:noProof/>
              <w:color w:val="auto"/>
              <w:lang w:eastAsia="en-GB"/>
            </w:rPr>
          </w:pPr>
          <w:hyperlink w:anchor="_Toc41854135" w:history="1">
            <w:r w:rsidRPr="007A3054">
              <w:rPr>
                <w:rStyle w:val="Hyperlink"/>
                <w:noProof/>
              </w:rPr>
              <w:t>2.1</w:t>
            </w:r>
            <w:r>
              <w:rPr>
                <w:rFonts w:eastAsiaTheme="minorEastAsia"/>
                <w:noProof/>
                <w:color w:val="auto"/>
                <w:lang w:eastAsia="en-GB"/>
              </w:rPr>
              <w:tab/>
            </w:r>
            <w:r w:rsidRPr="007A3054">
              <w:rPr>
                <w:rStyle w:val="Hyperlink"/>
                <w:noProof/>
              </w:rPr>
              <w:t>OVERVIEW</w:t>
            </w:r>
            <w:r>
              <w:rPr>
                <w:noProof/>
                <w:webHidden/>
              </w:rPr>
              <w:tab/>
            </w:r>
            <w:r>
              <w:rPr>
                <w:noProof/>
                <w:webHidden/>
              </w:rPr>
              <w:fldChar w:fldCharType="begin"/>
            </w:r>
            <w:r>
              <w:rPr>
                <w:noProof/>
                <w:webHidden/>
              </w:rPr>
              <w:instrText xml:space="preserve"> PAGEREF _Toc41854135 \h </w:instrText>
            </w:r>
            <w:r>
              <w:rPr>
                <w:noProof/>
                <w:webHidden/>
              </w:rPr>
            </w:r>
            <w:r>
              <w:rPr>
                <w:noProof/>
                <w:webHidden/>
              </w:rPr>
              <w:fldChar w:fldCharType="separate"/>
            </w:r>
            <w:r>
              <w:rPr>
                <w:noProof/>
                <w:webHidden/>
              </w:rPr>
              <w:t>3</w:t>
            </w:r>
            <w:r>
              <w:rPr>
                <w:noProof/>
                <w:webHidden/>
              </w:rPr>
              <w:fldChar w:fldCharType="end"/>
            </w:r>
          </w:hyperlink>
        </w:p>
        <w:p w14:paraId="7AD280F7" w14:textId="735063C7" w:rsidR="00F60A7E" w:rsidRDefault="00F60A7E">
          <w:pPr>
            <w:pStyle w:val="TOC2"/>
            <w:tabs>
              <w:tab w:val="left" w:pos="880"/>
              <w:tab w:val="right" w:leader="dot" w:pos="8630"/>
            </w:tabs>
            <w:rPr>
              <w:rFonts w:eastAsiaTheme="minorEastAsia"/>
              <w:noProof/>
              <w:color w:val="auto"/>
              <w:lang w:eastAsia="en-GB"/>
            </w:rPr>
          </w:pPr>
          <w:hyperlink w:anchor="_Toc41854136" w:history="1">
            <w:r w:rsidRPr="007A3054">
              <w:rPr>
                <w:rStyle w:val="Hyperlink"/>
                <w:noProof/>
              </w:rPr>
              <w:t>2.2</w:t>
            </w:r>
            <w:r>
              <w:rPr>
                <w:rFonts w:eastAsiaTheme="minorEastAsia"/>
                <w:noProof/>
                <w:color w:val="auto"/>
                <w:lang w:eastAsia="en-GB"/>
              </w:rPr>
              <w:tab/>
            </w:r>
            <w:r w:rsidRPr="007A3054">
              <w:rPr>
                <w:rStyle w:val="Hyperlink"/>
                <w:noProof/>
              </w:rPr>
              <w:t>USER REQUIREMENTS</w:t>
            </w:r>
            <w:r>
              <w:rPr>
                <w:noProof/>
                <w:webHidden/>
              </w:rPr>
              <w:tab/>
            </w:r>
            <w:r>
              <w:rPr>
                <w:noProof/>
                <w:webHidden/>
              </w:rPr>
              <w:fldChar w:fldCharType="begin"/>
            </w:r>
            <w:r>
              <w:rPr>
                <w:noProof/>
                <w:webHidden/>
              </w:rPr>
              <w:instrText xml:space="preserve"> PAGEREF _Toc41854136 \h </w:instrText>
            </w:r>
            <w:r>
              <w:rPr>
                <w:noProof/>
                <w:webHidden/>
              </w:rPr>
            </w:r>
            <w:r>
              <w:rPr>
                <w:noProof/>
                <w:webHidden/>
              </w:rPr>
              <w:fldChar w:fldCharType="separate"/>
            </w:r>
            <w:r>
              <w:rPr>
                <w:noProof/>
                <w:webHidden/>
              </w:rPr>
              <w:t>3</w:t>
            </w:r>
            <w:r>
              <w:rPr>
                <w:noProof/>
                <w:webHidden/>
              </w:rPr>
              <w:fldChar w:fldCharType="end"/>
            </w:r>
          </w:hyperlink>
        </w:p>
        <w:p w14:paraId="78AA70F9" w14:textId="2FBEBDA9" w:rsidR="00F60A7E" w:rsidRDefault="00F60A7E">
          <w:pPr>
            <w:pStyle w:val="TOC1"/>
            <w:tabs>
              <w:tab w:val="left" w:pos="440"/>
              <w:tab w:val="right" w:leader="dot" w:pos="8630"/>
            </w:tabs>
            <w:rPr>
              <w:rFonts w:eastAsiaTheme="minorEastAsia"/>
              <w:noProof/>
              <w:color w:val="auto"/>
              <w:lang w:eastAsia="en-GB"/>
            </w:rPr>
          </w:pPr>
          <w:hyperlink w:anchor="_Toc41854137" w:history="1">
            <w:r w:rsidRPr="007A3054">
              <w:rPr>
                <w:rStyle w:val="Hyperlink"/>
                <w:noProof/>
              </w:rPr>
              <w:t>3</w:t>
            </w:r>
            <w:r>
              <w:rPr>
                <w:rFonts w:eastAsiaTheme="minorEastAsia"/>
                <w:noProof/>
                <w:color w:val="auto"/>
                <w:lang w:eastAsia="en-GB"/>
              </w:rPr>
              <w:tab/>
            </w:r>
            <w:r w:rsidRPr="007A3054">
              <w:rPr>
                <w:rStyle w:val="Hyperlink"/>
                <w:noProof/>
              </w:rPr>
              <w:t>ANALYSIS</w:t>
            </w:r>
            <w:r>
              <w:rPr>
                <w:noProof/>
                <w:webHidden/>
              </w:rPr>
              <w:tab/>
            </w:r>
            <w:r>
              <w:rPr>
                <w:noProof/>
                <w:webHidden/>
              </w:rPr>
              <w:fldChar w:fldCharType="begin"/>
            </w:r>
            <w:r>
              <w:rPr>
                <w:noProof/>
                <w:webHidden/>
              </w:rPr>
              <w:instrText xml:space="preserve"> PAGEREF _Toc41854137 \h </w:instrText>
            </w:r>
            <w:r>
              <w:rPr>
                <w:noProof/>
                <w:webHidden/>
              </w:rPr>
            </w:r>
            <w:r>
              <w:rPr>
                <w:noProof/>
                <w:webHidden/>
              </w:rPr>
              <w:fldChar w:fldCharType="separate"/>
            </w:r>
            <w:r>
              <w:rPr>
                <w:noProof/>
                <w:webHidden/>
              </w:rPr>
              <w:t>5</w:t>
            </w:r>
            <w:r>
              <w:rPr>
                <w:noProof/>
                <w:webHidden/>
              </w:rPr>
              <w:fldChar w:fldCharType="end"/>
            </w:r>
          </w:hyperlink>
        </w:p>
        <w:p w14:paraId="3DBCFA5E" w14:textId="3B9E8167" w:rsidR="00F60A7E" w:rsidRDefault="00F60A7E">
          <w:pPr>
            <w:pStyle w:val="TOC2"/>
            <w:tabs>
              <w:tab w:val="left" w:pos="880"/>
              <w:tab w:val="right" w:leader="dot" w:pos="8630"/>
            </w:tabs>
            <w:rPr>
              <w:rFonts w:eastAsiaTheme="minorEastAsia"/>
              <w:noProof/>
              <w:color w:val="auto"/>
              <w:lang w:eastAsia="en-GB"/>
            </w:rPr>
          </w:pPr>
          <w:hyperlink w:anchor="_Toc41854138" w:history="1">
            <w:r w:rsidRPr="007A3054">
              <w:rPr>
                <w:rStyle w:val="Hyperlink"/>
                <w:noProof/>
              </w:rPr>
              <w:t>3.1</w:t>
            </w:r>
            <w:r>
              <w:rPr>
                <w:rFonts w:eastAsiaTheme="minorEastAsia"/>
                <w:noProof/>
                <w:color w:val="auto"/>
                <w:lang w:eastAsia="en-GB"/>
              </w:rPr>
              <w:tab/>
            </w:r>
            <w:r w:rsidRPr="007A3054">
              <w:rPr>
                <w:rStyle w:val="Hyperlink"/>
                <w:noProof/>
              </w:rPr>
              <w:t>CHESS</w:t>
            </w:r>
            <w:r>
              <w:rPr>
                <w:noProof/>
                <w:webHidden/>
              </w:rPr>
              <w:tab/>
            </w:r>
            <w:r>
              <w:rPr>
                <w:noProof/>
                <w:webHidden/>
              </w:rPr>
              <w:fldChar w:fldCharType="begin"/>
            </w:r>
            <w:r>
              <w:rPr>
                <w:noProof/>
                <w:webHidden/>
              </w:rPr>
              <w:instrText xml:space="preserve"> PAGEREF _Toc41854138 \h </w:instrText>
            </w:r>
            <w:r>
              <w:rPr>
                <w:noProof/>
                <w:webHidden/>
              </w:rPr>
            </w:r>
            <w:r>
              <w:rPr>
                <w:noProof/>
                <w:webHidden/>
              </w:rPr>
              <w:fldChar w:fldCharType="separate"/>
            </w:r>
            <w:r>
              <w:rPr>
                <w:noProof/>
                <w:webHidden/>
              </w:rPr>
              <w:t>5</w:t>
            </w:r>
            <w:r>
              <w:rPr>
                <w:noProof/>
                <w:webHidden/>
              </w:rPr>
              <w:fldChar w:fldCharType="end"/>
            </w:r>
          </w:hyperlink>
        </w:p>
        <w:p w14:paraId="15DDB002" w14:textId="0801BE9B" w:rsidR="00F60A7E" w:rsidRDefault="00F60A7E">
          <w:pPr>
            <w:pStyle w:val="TOC3"/>
            <w:tabs>
              <w:tab w:val="left" w:pos="1320"/>
              <w:tab w:val="right" w:leader="dot" w:pos="8630"/>
            </w:tabs>
            <w:rPr>
              <w:rFonts w:eastAsiaTheme="minorEastAsia"/>
              <w:noProof/>
              <w:color w:val="auto"/>
              <w:lang w:eastAsia="en-GB"/>
            </w:rPr>
          </w:pPr>
          <w:hyperlink w:anchor="_Toc41854139" w:history="1">
            <w:r w:rsidRPr="007A3054">
              <w:rPr>
                <w:rStyle w:val="Hyperlink"/>
                <w:noProof/>
              </w:rPr>
              <w:t>3.1.1</w:t>
            </w:r>
            <w:r>
              <w:rPr>
                <w:rFonts w:eastAsiaTheme="minorEastAsia"/>
                <w:noProof/>
                <w:color w:val="auto"/>
                <w:lang w:eastAsia="en-GB"/>
              </w:rPr>
              <w:tab/>
            </w:r>
            <w:r w:rsidRPr="007A3054">
              <w:rPr>
                <w:rStyle w:val="Hyperlink"/>
                <w:noProof/>
              </w:rPr>
              <w:t>THE BOARD</w:t>
            </w:r>
            <w:r>
              <w:rPr>
                <w:noProof/>
                <w:webHidden/>
              </w:rPr>
              <w:tab/>
            </w:r>
            <w:r>
              <w:rPr>
                <w:noProof/>
                <w:webHidden/>
              </w:rPr>
              <w:fldChar w:fldCharType="begin"/>
            </w:r>
            <w:r>
              <w:rPr>
                <w:noProof/>
                <w:webHidden/>
              </w:rPr>
              <w:instrText xml:space="preserve"> PAGEREF _Toc41854139 \h </w:instrText>
            </w:r>
            <w:r>
              <w:rPr>
                <w:noProof/>
                <w:webHidden/>
              </w:rPr>
            </w:r>
            <w:r>
              <w:rPr>
                <w:noProof/>
                <w:webHidden/>
              </w:rPr>
              <w:fldChar w:fldCharType="separate"/>
            </w:r>
            <w:r>
              <w:rPr>
                <w:noProof/>
                <w:webHidden/>
              </w:rPr>
              <w:t>5</w:t>
            </w:r>
            <w:r>
              <w:rPr>
                <w:noProof/>
                <w:webHidden/>
              </w:rPr>
              <w:fldChar w:fldCharType="end"/>
            </w:r>
          </w:hyperlink>
        </w:p>
        <w:p w14:paraId="74B5F79E" w14:textId="214B3012" w:rsidR="00F60A7E" w:rsidRDefault="00F60A7E">
          <w:pPr>
            <w:pStyle w:val="TOC3"/>
            <w:tabs>
              <w:tab w:val="left" w:pos="1320"/>
              <w:tab w:val="right" w:leader="dot" w:pos="8630"/>
            </w:tabs>
            <w:rPr>
              <w:rFonts w:eastAsiaTheme="minorEastAsia"/>
              <w:noProof/>
              <w:color w:val="auto"/>
              <w:lang w:eastAsia="en-GB"/>
            </w:rPr>
          </w:pPr>
          <w:hyperlink w:anchor="_Toc41854140" w:history="1">
            <w:r w:rsidRPr="007A3054">
              <w:rPr>
                <w:rStyle w:val="Hyperlink"/>
                <w:noProof/>
              </w:rPr>
              <w:t>3.1.2</w:t>
            </w:r>
            <w:r>
              <w:rPr>
                <w:rFonts w:eastAsiaTheme="minorEastAsia"/>
                <w:noProof/>
                <w:color w:val="auto"/>
                <w:lang w:eastAsia="en-GB"/>
              </w:rPr>
              <w:tab/>
            </w:r>
            <w:r w:rsidRPr="007A3054">
              <w:rPr>
                <w:rStyle w:val="Hyperlink"/>
                <w:noProof/>
              </w:rPr>
              <w:t>THE PIECES</w:t>
            </w:r>
            <w:r>
              <w:rPr>
                <w:noProof/>
                <w:webHidden/>
              </w:rPr>
              <w:tab/>
            </w:r>
            <w:r>
              <w:rPr>
                <w:noProof/>
                <w:webHidden/>
              </w:rPr>
              <w:fldChar w:fldCharType="begin"/>
            </w:r>
            <w:r>
              <w:rPr>
                <w:noProof/>
                <w:webHidden/>
              </w:rPr>
              <w:instrText xml:space="preserve"> PAGEREF _Toc41854140 \h </w:instrText>
            </w:r>
            <w:r>
              <w:rPr>
                <w:noProof/>
                <w:webHidden/>
              </w:rPr>
            </w:r>
            <w:r>
              <w:rPr>
                <w:noProof/>
                <w:webHidden/>
              </w:rPr>
              <w:fldChar w:fldCharType="separate"/>
            </w:r>
            <w:r>
              <w:rPr>
                <w:noProof/>
                <w:webHidden/>
              </w:rPr>
              <w:t>5</w:t>
            </w:r>
            <w:r>
              <w:rPr>
                <w:noProof/>
                <w:webHidden/>
              </w:rPr>
              <w:fldChar w:fldCharType="end"/>
            </w:r>
          </w:hyperlink>
        </w:p>
        <w:p w14:paraId="03E95FC3" w14:textId="0356ED14" w:rsidR="00F60A7E" w:rsidRDefault="00F60A7E">
          <w:pPr>
            <w:pStyle w:val="TOC3"/>
            <w:tabs>
              <w:tab w:val="left" w:pos="1320"/>
              <w:tab w:val="right" w:leader="dot" w:pos="8630"/>
            </w:tabs>
            <w:rPr>
              <w:rFonts w:eastAsiaTheme="minorEastAsia"/>
              <w:noProof/>
              <w:color w:val="auto"/>
              <w:lang w:eastAsia="en-GB"/>
            </w:rPr>
          </w:pPr>
          <w:hyperlink w:anchor="_Toc41854141" w:history="1">
            <w:r w:rsidRPr="007A3054">
              <w:rPr>
                <w:rStyle w:val="Hyperlink"/>
                <w:noProof/>
              </w:rPr>
              <w:t>3.1.3</w:t>
            </w:r>
            <w:r>
              <w:rPr>
                <w:rFonts w:eastAsiaTheme="minorEastAsia"/>
                <w:noProof/>
                <w:color w:val="auto"/>
                <w:lang w:eastAsia="en-GB"/>
              </w:rPr>
              <w:tab/>
            </w:r>
            <w:r w:rsidRPr="007A3054">
              <w:rPr>
                <w:rStyle w:val="Hyperlink"/>
                <w:noProof/>
              </w:rPr>
              <w:t>MOVEMENT AND CAPTURE</w:t>
            </w:r>
            <w:r>
              <w:rPr>
                <w:noProof/>
                <w:webHidden/>
              </w:rPr>
              <w:tab/>
            </w:r>
            <w:r>
              <w:rPr>
                <w:noProof/>
                <w:webHidden/>
              </w:rPr>
              <w:fldChar w:fldCharType="begin"/>
            </w:r>
            <w:r>
              <w:rPr>
                <w:noProof/>
                <w:webHidden/>
              </w:rPr>
              <w:instrText xml:space="preserve"> PAGEREF _Toc41854141 \h </w:instrText>
            </w:r>
            <w:r>
              <w:rPr>
                <w:noProof/>
                <w:webHidden/>
              </w:rPr>
            </w:r>
            <w:r>
              <w:rPr>
                <w:noProof/>
                <w:webHidden/>
              </w:rPr>
              <w:fldChar w:fldCharType="separate"/>
            </w:r>
            <w:r>
              <w:rPr>
                <w:noProof/>
                <w:webHidden/>
              </w:rPr>
              <w:t>6</w:t>
            </w:r>
            <w:r>
              <w:rPr>
                <w:noProof/>
                <w:webHidden/>
              </w:rPr>
              <w:fldChar w:fldCharType="end"/>
            </w:r>
          </w:hyperlink>
        </w:p>
        <w:p w14:paraId="2B0B7CF4" w14:textId="58FFE6B3" w:rsidR="00F60A7E" w:rsidRDefault="00F60A7E">
          <w:pPr>
            <w:pStyle w:val="TOC3"/>
            <w:tabs>
              <w:tab w:val="left" w:pos="1320"/>
              <w:tab w:val="right" w:leader="dot" w:pos="8630"/>
            </w:tabs>
            <w:rPr>
              <w:rFonts w:eastAsiaTheme="minorEastAsia"/>
              <w:noProof/>
              <w:color w:val="auto"/>
              <w:lang w:eastAsia="en-GB"/>
            </w:rPr>
          </w:pPr>
          <w:hyperlink w:anchor="_Toc41854142" w:history="1">
            <w:r w:rsidRPr="007A3054">
              <w:rPr>
                <w:rStyle w:val="Hyperlink"/>
                <w:noProof/>
              </w:rPr>
              <w:t>3.1.4</w:t>
            </w:r>
            <w:r>
              <w:rPr>
                <w:rFonts w:eastAsiaTheme="minorEastAsia"/>
                <w:noProof/>
                <w:color w:val="auto"/>
                <w:lang w:eastAsia="en-GB"/>
              </w:rPr>
              <w:tab/>
            </w:r>
            <w:r w:rsidRPr="007A3054">
              <w:rPr>
                <w:rStyle w:val="Hyperlink"/>
                <w:noProof/>
              </w:rPr>
              <w:t>THE START AND THE END – CHECK, STALEMATE AND CHECKMATE</w:t>
            </w:r>
            <w:r>
              <w:rPr>
                <w:noProof/>
                <w:webHidden/>
              </w:rPr>
              <w:tab/>
            </w:r>
            <w:r>
              <w:rPr>
                <w:noProof/>
                <w:webHidden/>
              </w:rPr>
              <w:fldChar w:fldCharType="begin"/>
            </w:r>
            <w:r>
              <w:rPr>
                <w:noProof/>
                <w:webHidden/>
              </w:rPr>
              <w:instrText xml:space="preserve"> PAGEREF _Toc41854142 \h </w:instrText>
            </w:r>
            <w:r>
              <w:rPr>
                <w:noProof/>
                <w:webHidden/>
              </w:rPr>
            </w:r>
            <w:r>
              <w:rPr>
                <w:noProof/>
                <w:webHidden/>
              </w:rPr>
              <w:fldChar w:fldCharType="separate"/>
            </w:r>
            <w:r>
              <w:rPr>
                <w:noProof/>
                <w:webHidden/>
              </w:rPr>
              <w:t>7</w:t>
            </w:r>
            <w:r>
              <w:rPr>
                <w:noProof/>
                <w:webHidden/>
              </w:rPr>
              <w:fldChar w:fldCharType="end"/>
            </w:r>
          </w:hyperlink>
        </w:p>
        <w:p w14:paraId="72C5708F" w14:textId="54693ED2" w:rsidR="00F60A7E" w:rsidRDefault="00F60A7E">
          <w:pPr>
            <w:pStyle w:val="TOC3"/>
            <w:tabs>
              <w:tab w:val="left" w:pos="1320"/>
              <w:tab w:val="right" w:leader="dot" w:pos="8630"/>
            </w:tabs>
            <w:rPr>
              <w:rFonts w:eastAsiaTheme="minorEastAsia"/>
              <w:noProof/>
              <w:color w:val="auto"/>
              <w:lang w:eastAsia="en-GB"/>
            </w:rPr>
          </w:pPr>
          <w:hyperlink w:anchor="_Toc41854143" w:history="1">
            <w:r w:rsidRPr="007A3054">
              <w:rPr>
                <w:rStyle w:val="Hyperlink"/>
                <w:noProof/>
              </w:rPr>
              <w:t>3.1.5</w:t>
            </w:r>
            <w:r>
              <w:rPr>
                <w:rFonts w:eastAsiaTheme="minorEastAsia"/>
                <w:noProof/>
                <w:color w:val="auto"/>
                <w:lang w:eastAsia="en-GB"/>
              </w:rPr>
              <w:tab/>
            </w:r>
            <w:r w:rsidRPr="007A3054">
              <w:rPr>
                <w:rStyle w:val="Hyperlink"/>
                <w:noProof/>
              </w:rPr>
              <w:t>SPECIAL RULES – CASTLING AND ‘EN PASSANT’</w:t>
            </w:r>
            <w:r>
              <w:rPr>
                <w:noProof/>
                <w:webHidden/>
              </w:rPr>
              <w:tab/>
            </w:r>
            <w:r>
              <w:rPr>
                <w:noProof/>
                <w:webHidden/>
              </w:rPr>
              <w:fldChar w:fldCharType="begin"/>
            </w:r>
            <w:r>
              <w:rPr>
                <w:noProof/>
                <w:webHidden/>
              </w:rPr>
              <w:instrText xml:space="preserve"> PAGEREF _Toc41854143 \h </w:instrText>
            </w:r>
            <w:r>
              <w:rPr>
                <w:noProof/>
                <w:webHidden/>
              </w:rPr>
            </w:r>
            <w:r>
              <w:rPr>
                <w:noProof/>
                <w:webHidden/>
              </w:rPr>
              <w:fldChar w:fldCharType="separate"/>
            </w:r>
            <w:r>
              <w:rPr>
                <w:noProof/>
                <w:webHidden/>
              </w:rPr>
              <w:t>7</w:t>
            </w:r>
            <w:r>
              <w:rPr>
                <w:noProof/>
                <w:webHidden/>
              </w:rPr>
              <w:fldChar w:fldCharType="end"/>
            </w:r>
          </w:hyperlink>
        </w:p>
        <w:p w14:paraId="1B7C0893" w14:textId="3F3D2689" w:rsidR="00F60A7E" w:rsidRDefault="00F60A7E">
          <w:pPr>
            <w:pStyle w:val="TOC3"/>
            <w:tabs>
              <w:tab w:val="left" w:pos="1320"/>
              <w:tab w:val="right" w:leader="dot" w:pos="8630"/>
            </w:tabs>
            <w:rPr>
              <w:rFonts w:eastAsiaTheme="minorEastAsia"/>
              <w:noProof/>
              <w:color w:val="auto"/>
              <w:lang w:eastAsia="en-GB"/>
            </w:rPr>
          </w:pPr>
          <w:hyperlink w:anchor="_Toc41854144" w:history="1">
            <w:r w:rsidRPr="007A3054">
              <w:rPr>
                <w:rStyle w:val="Hyperlink"/>
                <w:noProof/>
              </w:rPr>
              <w:t>3.1.6</w:t>
            </w:r>
            <w:r>
              <w:rPr>
                <w:rFonts w:eastAsiaTheme="minorEastAsia"/>
                <w:noProof/>
                <w:color w:val="auto"/>
                <w:lang w:eastAsia="en-GB"/>
              </w:rPr>
              <w:tab/>
            </w:r>
            <w:r w:rsidRPr="007A3054">
              <w:rPr>
                <w:rStyle w:val="Hyperlink"/>
                <w:noProof/>
              </w:rPr>
              <w:t>CHESS NOTATION</w:t>
            </w:r>
            <w:r>
              <w:rPr>
                <w:noProof/>
                <w:webHidden/>
              </w:rPr>
              <w:tab/>
            </w:r>
            <w:r>
              <w:rPr>
                <w:noProof/>
                <w:webHidden/>
              </w:rPr>
              <w:fldChar w:fldCharType="begin"/>
            </w:r>
            <w:r>
              <w:rPr>
                <w:noProof/>
                <w:webHidden/>
              </w:rPr>
              <w:instrText xml:space="preserve"> PAGEREF _Toc41854144 \h </w:instrText>
            </w:r>
            <w:r>
              <w:rPr>
                <w:noProof/>
                <w:webHidden/>
              </w:rPr>
            </w:r>
            <w:r>
              <w:rPr>
                <w:noProof/>
                <w:webHidden/>
              </w:rPr>
              <w:fldChar w:fldCharType="separate"/>
            </w:r>
            <w:r>
              <w:rPr>
                <w:noProof/>
                <w:webHidden/>
              </w:rPr>
              <w:t>7</w:t>
            </w:r>
            <w:r>
              <w:rPr>
                <w:noProof/>
                <w:webHidden/>
              </w:rPr>
              <w:fldChar w:fldCharType="end"/>
            </w:r>
          </w:hyperlink>
        </w:p>
        <w:p w14:paraId="0061B52A" w14:textId="093EC92C" w:rsidR="00F60A7E" w:rsidRDefault="00F60A7E">
          <w:pPr>
            <w:pStyle w:val="TOC3"/>
            <w:tabs>
              <w:tab w:val="left" w:pos="1320"/>
              <w:tab w:val="right" w:leader="dot" w:pos="8630"/>
            </w:tabs>
            <w:rPr>
              <w:rFonts w:eastAsiaTheme="minorEastAsia"/>
              <w:noProof/>
              <w:color w:val="auto"/>
              <w:lang w:eastAsia="en-GB"/>
            </w:rPr>
          </w:pPr>
          <w:hyperlink w:anchor="_Toc41854145" w:history="1">
            <w:r w:rsidRPr="007A3054">
              <w:rPr>
                <w:rStyle w:val="Hyperlink"/>
                <w:noProof/>
              </w:rPr>
              <w:t>3.1.7</w:t>
            </w:r>
            <w:r>
              <w:rPr>
                <w:rFonts w:eastAsiaTheme="minorEastAsia"/>
                <w:noProof/>
                <w:color w:val="auto"/>
                <w:lang w:eastAsia="en-GB"/>
              </w:rPr>
              <w:tab/>
            </w:r>
            <w:r w:rsidRPr="007A3054">
              <w:rPr>
                <w:rStyle w:val="Hyperlink"/>
                <w:noProof/>
              </w:rPr>
              <w:t>CHESS SERVERS AND CLIENTS</w:t>
            </w:r>
            <w:r>
              <w:rPr>
                <w:noProof/>
                <w:webHidden/>
              </w:rPr>
              <w:tab/>
            </w:r>
            <w:r>
              <w:rPr>
                <w:noProof/>
                <w:webHidden/>
              </w:rPr>
              <w:fldChar w:fldCharType="begin"/>
            </w:r>
            <w:r>
              <w:rPr>
                <w:noProof/>
                <w:webHidden/>
              </w:rPr>
              <w:instrText xml:space="preserve"> PAGEREF _Toc41854145 \h </w:instrText>
            </w:r>
            <w:r>
              <w:rPr>
                <w:noProof/>
                <w:webHidden/>
              </w:rPr>
            </w:r>
            <w:r>
              <w:rPr>
                <w:noProof/>
                <w:webHidden/>
              </w:rPr>
              <w:fldChar w:fldCharType="separate"/>
            </w:r>
            <w:r>
              <w:rPr>
                <w:noProof/>
                <w:webHidden/>
              </w:rPr>
              <w:t>8</w:t>
            </w:r>
            <w:r>
              <w:rPr>
                <w:noProof/>
                <w:webHidden/>
              </w:rPr>
              <w:fldChar w:fldCharType="end"/>
            </w:r>
          </w:hyperlink>
        </w:p>
        <w:p w14:paraId="3F6FC3DB" w14:textId="0A5BF641" w:rsidR="00F60A7E" w:rsidRDefault="00F60A7E">
          <w:pPr>
            <w:pStyle w:val="TOC2"/>
            <w:tabs>
              <w:tab w:val="left" w:pos="880"/>
              <w:tab w:val="right" w:leader="dot" w:pos="8630"/>
            </w:tabs>
            <w:rPr>
              <w:rFonts w:eastAsiaTheme="minorEastAsia"/>
              <w:noProof/>
              <w:color w:val="auto"/>
              <w:lang w:eastAsia="en-GB"/>
            </w:rPr>
          </w:pPr>
          <w:hyperlink w:anchor="_Toc41854146" w:history="1">
            <w:r w:rsidRPr="007A3054">
              <w:rPr>
                <w:rStyle w:val="Hyperlink"/>
                <w:noProof/>
              </w:rPr>
              <w:t>3.2</w:t>
            </w:r>
            <w:r>
              <w:rPr>
                <w:rFonts w:eastAsiaTheme="minorEastAsia"/>
                <w:noProof/>
                <w:color w:val="auto"/>
                <w:lang w:eastAsia="en-GB"/>
              </w:rPr>
              <w:tab/>
            </w:r>
            <w:r w:rsidRPr="007A3054">
              <w:rPr>
                <w:rStyle w:val="Hyperlink"/>
                <w:noProof/>
              </w:rPr>
              <w:t>BATTLESHIPS</w:t>
            </w:r>
            <w:r>
              <w:rPr>
                <w:noProof/>
                <w:webHidden/>
              </w:rPr>
              <w:tab/>
            </w:r>
            <w:r>
              <w:rPr>
                <w:noProof/>
                <w:webHidden/>
              </w:rPr>
              <w:fldChar w:fldCharType="begin"/>
            </w:r>
            <w:r>
              <w:rPr>
                <w:noProof/>
                <w:webHidden/>
              </w:rPr>
              <w:instrText xml:space="preserve"> PAGEREF _Toc41854146 \h </w:instrText>
            </w:r>
            <w:r>
              <w:rPr>
                <w:noProof/>
                <w:webHidden/>
              </w:rPr>
            </w:r>
            <w:r>
              <w:rPr>
                <w:noProof/>
                <w:webHidden/>
              </w:rPr>
              <w:fldChar w:fldCharType="separate"/>
            </w:r>
            <w:r>
              <w:rPr>
                <w:noProof/>
                <w:webHidden/>
              </w:rPr>
              <w:t>9</w:t>
            </w:r>
            <w:r>
              <w:rPr>
                <w:noProof/>
                <w:webHidden/>
              </w:rPr>
              <w:fldChar w:fldCharType="end"/>
            </w:r>
          </w:hyperlink>
        </w:p>
        <w:p w14:paraId="3DB979DC" w14:textId="6DB268F6" w:rsidR="00F60A7E" w:rsidRDefault="00F60A7E">
          <w:pPr>
            <w:pStyle w:val="TOC3"/>
            <w:tabs>
              <w:tab w:val="left" w:pos="1320"/>
              <w:tab w:val="right" w:leader="dot" w:pos="8630"/>
            </w:tabs>
            <w:rPr>
              <w:rFonts w:eastAsiaTheme="minorEastAsia"/>
              <w:noProof/>
              <w:color w:val="auto"/>
              <w:lang w:eastAsia="en-GB"/>
            </w:rPr>
          </w:pPr>
          <w:hyperlink w:anchor="_Toc41854147" w:history="1">
            <w:r w:rsidRPr="007A3054">
              <w:rPr>
                <w:rStyle w:val="Hyperlink"/>
                <w:noProof/>
              </w:rPr>
              <w:t>3.2.1</w:t>
            </w:r>
            <w:r>
              <w:rPr>
                <w:rFonts w:eastAsiaTheme="minorEastAsia"/>
                <w:noProof/>
                <w:color w:val="auto"/>
                <w:lang w:eastAsia="en-GB"/>
              </w:rPr>
              <w:tab/>
            </w:r>
            <w:r w:rsidRPr="007A3054">
              <w:rPr>
                <w:rStyle w:val="Hyperlink"/>
                <w:noProof/>
              </w:rPr>
              <w:t>GRID CONFIGURATION</w:t>
            </w:r>
            <w:r>
              <w:rPr>
                <w:noProof/>
                <w:webHidden/>
              </w:rPr>
              <w:tab/>
            </w:r>
            <w:r>
              <w:rPr>
                <w:noProof/>
                <w:webHidden/>
              </w:rPr>
              <w:fldChar w:fldCharType="begin"/>
            </w:r>
            <w:r>
              <w:rPr>
                <w:noProof/>
                <w:webHidden/>
              </w:rPr>
              <w:instrText xml:space="preserve"> PAGEREF _Toc41854147 \h </w:instrText>
            </w:r>
            <w:r>
              <w:rPr>
                <w:noProof/>
                <w:webHidden/>
              </w:rPr>
            </w:r>
            <w:r>
              <w:rPr>
                <w:noProof/>
                <w:webHidden/>
              </w:rPr>
              <w:fldChar w:fldCharType="separate"/>
            </w:r>
            <w:r>
              <w:rPr>
                <w:noProof/>
                <w:webHidden/>
              </w:rPr>
              <w:t>9</w:t>
            </w:r>
            <w:r>
              <w:rPr>
                <w:noProof/>
                <w:webHidden/>
              </w:rPr>
              <w:fldChar w:fldCharType="end"/>
            </w:r>
          </w:hyperlink>
        </w:p>
        <w:p w14:paraId="0F84B1DC" w14:textId="21794876" w:rsidR="00F60A7E" w:rsidRDefault="00F60A7E">
          <w:pPr>
            <w:pStyle w:val="TOC3"/>
            <w:tabs>
              <w:tab w:val="left" w:pos="1320"/>
              <w:tab w:val="right" w:leader="dot" w:pos="8630"/>
            </w:tabs>
            <w:rPr>
              <w:rFonts w:eastAsiaTheme="minorEastAsia"/>
              <w:noProof/>
              <w:color w:val="auto"/>
              <w:lang w:eastAsia="en-GB"/>
            </w:rPr>
          </w:pPr>
          <w:hyperlink w:anchor="_Toc41854148" w:history="1">
            <w:r w:rsidRPr="007A3054">
              <w:rPr>
                <w:rStyle w:val="Hyperlink"/>
                <w:noProof/>
              </w:rPr>
              <w:t>3.2.2</w:t>
            </w:r>
            <w:r>
              <w:rPr>
                <w:rFonts w:eastAsiaTheme="minorEastAsia"/>
                <w:noProof/>
                <w:color w:val="auto"/>
                <w:lang w:eastAsia="en-GB"/>
              </w:rPr>
              <w:tab/>
            </w:r>
            <w:r w:rsidRPr="007A3054">
              <w:rPr>
                <w:rStyle w:val="Hyperlink"/>
                <w:noProof/>
              </w:rPr>
              <w:t>THE SHIPS</w:t>
            </w:r>
            <w:r>
              <w:rPr>
                <w:noProof/>
                <w:webHidden/>
              </w:rPr>
              <w:tab/>
            </w:r>
            <w:r>
              <w:rPr>
                <w:noProof/>
                <w:webHidden/>
              </w:rPr>
              <w:fldChar w:fldCharType="begin"/>
            </w:r>
            <w:r>
              <w:rPr>
                <w:noProof/>
                <w:webHidden/>
              </w:rPr>
              <w:instrText xml:space="preserve"> PAGEREF _Toc41854148 \h </w:instrText>
            </w:r>
            <w:r>
              <w:rPr>
                <w:noProof/>
                <w:webHidden/>
              </w:rPr>
            </w:r>
            <w:r>
              <w:rPr>
                <w:noProof/>
                <w:webHidden/>
              </w:rPr>
              <w:fldChar w:fldCharType="separate"/>
            </w:r>
            <w:r>
              <w:rPr>
                <w:noProof/>
                <w:webHidden/>
              </w:rPr>
              <w:t>10</w:t>
            </w:r>
            <w:r>
              <w:rPr>
                <w:noProof/>
                <w:webHidden/>
              </w:rPr>
              <w:fldChar w:fldCharType="end"/>
            </w:r>
          </w:hyperlink>
        </w:p>
        <w:p w14:paraId="70A7FC97" w14:textId="3370690A" w:rsidR="00F60A7E" w:rsidRDefault="00F60A7E">
          <w:pPr>
            <w:pStyle w:val="TOC3"/>
            <w:tabs>
              <w:tab w:val="left" w:pos="1320"/>
              <w:tab w:val="right" w:leader="dot" w:pos="8630"/>
            </w:tabs>
            <w:rPr>
              <w:rFonts w:eastAsiaTheme="minorEastAsia"/>
              <w:noProof/>
              <w:color w:val="auto"/>
              <w:lang w:eastAsia="en-GB"/>
            </w:rPr>
          </w:pPr>
          <w:hyperlink w:anchor="_Toc41854149" w:history="1">
            <w:r w:rsidRPr="007A3054">
              <w:rPr>
                <w:rStyle w:val="Hyperlink"/>
                <w:noProof/>
              </w:rPr>
              <w:t>3.2.3</w:t>
            </w:r>
            <w:r>
              <w:rPr>
                <w:rFonts w:eastAsiaTheme="minorEastAsia"/>
                <w:noProof/>
                <w:color w:val="auto"/>
                <w:lang w:eastAsia="en-GB"/>
              </w:rPr>
              <w:tab/>
            </w:r>
            <w:r w:rsidRPr="007A3054">
              <w:rPr>
                <w:rStyle w:val="Hyperlink"/>
                <w:noProof/>
              </w:rPr>
              <w:t>GAMEPLAY</w:t>
            </w:r>
            <w:r>
              <w:rPr>
                <w:noProof/>
                <w:webHidden/>
              </w:rPr>
              <w:tab/>
            </w:r>
            <w:r>
              <w:rPr>
                <w:noProof/>
                <w:webHidden/>
              </w:rPr>
              <w:fldChar w:fldCharType="begin"/>
            </w:r>
            <w:r>
              <w:rPr>
                <w:noProof/>
                <w:webHidden/>
              </w:rPr>
              <w:instrText xml:space="preserve"> PAGEREF _Toc41854149 \h </w:instrText>
            </w:r>
            <w:r>
              <w:rPr>
                <w:noProof/>
                <w:webHidden/>
              </w:rPr>
            </w:r>
            <w:r>
              <w:rPr>
                <w:noProof/>
                <w:webHidden/>
              </w:rPr>
              <w:fldChar w:fldCharType="separate"/>
            </w:r>
            <w:r>
              <w:rPr>
                <w:noProof/>
                <w:webHidden/>
              </w:rPr>
              <w:t>10</w:t>
            </w:r>
            <w:r>
              <w:rPr>
                <w:noProof/>
                <w:webHidden/>
              </w:rPr>
              <w:fldChar w:fldCharType="end"/>
            </w:r>
          </w:hyperlink>
        </w:p>
        <w:p w14:paraId="77922B7B" w14:textId="42FDF0EB" w:rsidR="00F60A7E" w:rsidRDefault="00F60A7E">
          <w:pPr>
            <w:pStyle w:val="TOC2"/>
            <w:tabs>
              <w:tab w:val="left" w:pos="880"/>
              <w:tab w:val="right" w:leader="dot" w:pos="8630"/>
            </w:tabs>
            <w:rPr>
              <w:rFonts w:eastAsiaTheme="minorEastAsia"/>
              <w:noProof/>
              <w:color w:val="auto"/>
              <w:lang w:eastAsia="en-GB"/>
            </w:rPr>
          </w:pPr>
          <w:hyperlink w:anchor="_Toc41854150" w:history="1">
            <w:r w:rsidRPr="007A3054">
              <w:rPr>
                <w:rStyle w:val="Hyperlink"/>
                <w:noProof/>
              </w:rPr>
              <w:t>3.3</w:t>
            </w:r>
            <w:r>
              <w:rPr>
                <w:rFonts w:eastAsiaTheme="minorEastAsia"/>
                <w:noProof/>
                <w:color w:val="auto"/>
                <w:lang w:eastAsia="en-GB"/>
              </w:rPr>
              <w:tab/>
            </w:r>
            <w:r w:rsidRPr="007A3054">
              <w:rPr>
                <w:rStyle w:val="Hyperlink"/>
                <w:noProof/>
              </w:rPr>
              <w:t>TIC-TAC-TOE</w:t>
            </w:r>
            <w:r>
              <w:rPr>
                <w:noProof/>
                <w:webHidden/>
              </w:rPr>
              <w:tab/>
            </w:r>
            <w:r>
              <w:rPr>
                <w:noProof/>
                <w:webHidden/>
              </w:rPr>
              <w:fldChar w:fldCharType="begin"/>
            </w:r>
            <w:r>
              <w:rPr>
                <w:noProof/>
                <w:webHidden/>
              </w:rPr>
              <w:instrText xml:space="preserve"> PAGEREF _Toc41854150 \h </w:instrText>
            </w:r>
            <w:r>
              <w:rPr>
                <w:noProof/>
                <w:webHidden/>
              </w:rPr>
            </w:r>
            <w:r>
              <w:rPr>
                <w:noProof/>
                <w:webHidden/>
              </w:rPr>
              <w:fldChar w:fldCharType="separate"/>
            </w:r>
            <w:r>
              <w:rPr>
                <w:noProof/>
                <w:webHidden/>
              </w:rPr>
              <w:t>11</w:t>
            </w:r>
            <w:r>
              <w:rPr>
                <w:noProof/>
                <w:webHidden/>
              </w:rPr>
              <w:fldChar w:fldCharType="end"/>
            </w:r>
          </w:hyperlink>
        </w:p>
        <w:p w14:paraId="3D9B0CFD" w14:textId="4EAB65F1" w:rsidR="00F60A7E" w:rsidRDefault="00F60A7E">
          <w:pPr>
            <w:pStyle w:val="TOC3"/>
            <w:tabs>
              <w:tab w:val="left" w:pos="1320"/>
              <w:tab w:val="right" w:leader="dot" w:pos="8630"/>
            </w:tabs>
            <w:rPr>
              <w:rFonts w:eastAsiaTheme="minorEastAsia"/>
              <w:noProof/>
              <w:color w:val="auto"/>
              <w:lang w:eastAsia="en-GB"/>
            </w:rPr>
          </w:pPr>
          <w:hyperlink w:anchor="_Toc41854151" w:history="1">
            <w:r w:rsidRPr="007A3054">
              <w:rPr>
                <w:rStyle w:val="Hyperlink"/>
                <w:noProof/>
              </w:rPr>
              <w:t>3.3.1</w:t>
            </w:r>
            <w:r>
              <w:rPr>
                <w:rFonts w:eastAsiaTheme="minorEastAsia"/>
                <w:noProof/>
                <w:color w:val="auto"/>
                <w:lang w:eastAsia="en-GB"/>
              </w:rPr>
              <w:tab/>
            </w:r>
            <w:r w:rsidRPr="007A3054">
              <w:rPr>
                <w:rStyle w:val="Hyperlink"/>
                <w:noProof/>
              </w:rPr>
              <w:t>THE GRID</w:t>
            </w:r>
            <w:r>
              <w:rPr>
                <w:noProof/>
                <w:webHidden/>
              </w:rPr>
              <w:tab/>
            </w:r>
            <w:r>
              <w:rPr>
                <w:noProof/>
                <w:webHidden/>
              </w:rPr>
              <w:fldChar w:fldCharType="begin"/>
            </w:r>
            <w:r>
              <w:rPr>
                <w:noProof/>
                <w:webHidden/>
              </w:rPr>
              <w:instrText xml:space="preserve"> PAGEREF _Toc41854151 \h </w:instrText>
            </w:r>
            <w:r>
              <w:rPr>
                <w:noProof/>
                <w:webHidden/>
              </w:rPr>
            </w:r>
            <w:r>
              <w:rPr>
                <w:noProof/>
                <w:webHidden/>
              </w:rPr>
              <w:fldChar w:fldCharType="separate"/>
            </w:r>
            <w:r>
              <w:rPr>
                <w:noProof/>
                <w:webHidden/>
              </w:rPr>
              <w:t>11</w:t>
            </w:r>
            <w:r>
              <w:rPr>
                <w:noProof/>
                <w:webHidden/>
              </w:rPr>
              <w:fldChar w:fldCharType="end"/>
            </w:r>
          </w:hyperlink>
        </w:p>
        <w:p w14:paraId="004E10C5" w14:textId="3831059A" w:rsidR="00F60A7E" w:rsidRDefault="00F60A7E">
          <w:pPr>
            <w:pStyle w:val="TOC3"/>
            <w:tabs>
              <w:tab w:val="left" w:pos="1320"/>
              <w:tab w:val="right" w:leader="dot" w:pos="8630"/>
            </w:tabs>
            <w:rPr>
              <w:rFonts w:eastAsiaTheme="minorEastAsia"/>
              <w:noProof/>
              <w:color w:val="auto"/>
              <w:lang w:eastAsia="en-GB"/>
            </w:rPr>
          </w:pPr>
          <w:hyperlink w:anchor="_Toc41854152" w:history="1">
            <w:r w:rsidRPr="007A3054">
              <w:rPr>
                <w:rStyle w:val="Hyperlink"/>
                <w:noProof/>
              </w:rPr>
              <w:t>3.3.2</w:t>
            </w:r>
            <w:r>
              <w:rPr>
                <w:rFonts w:eastAsiaTheme="minorEastAsia"/>
                <w:noProof/>
                <w:color w:val="auto"/>
                <w:lang w:eastAsia="en-GB"/>
              </w:rPr>
              <w:tab/>
            </w:r>
            <w:r w:rsidRPr="007A3054">
              <w:rPr>
                <w:rStyle w:val="Hyperlink"/>
                <w:noProof/>
              </w:rPr>
              <w:t>GAMEPLAY</w:t>
            </w:r>
            <w:r>
              <w:rPr>
                <w:noProof/>
                <w:webHidden/>
              </w:rPr>
              <w:tab/>
            </w:r>
            <w:r>
              <w:rPr>
                <w:noProof/>
                <w:webHidden/>
              </w:rPr>
              <w:fldChar w:fldCharType="begin"/>
            </w:r>
            <w:r>
              <w:rPr>
                <w:noProof/>
                <w:webHidden/>
              </w:rPr>
              <w:instrText xml:space="preserve"> PAGEREF _Toc41854152 \h </w:instrText>
            </w:r>
            <w:r>
              <w:rPr>
                <w:noProof/>
                <w:webHidden/>
              </w:rPr>
            </w:r>
            <w:r>
              <w:rPr>
                <w:noProof/>
                <w:webHidden/>
              </w:rPr>
              <w:fldChar w:fldCharType="separate"/>
            </w:r>
            <w:r>
              <w:rPr>
                <w:noProof/>
                <w:webHidden/>
              </w:rPr>
              <w:t>11</w:t>
            </w:r>
            <w:r>
              <w:rPr>
                <w:noProof/>
                <w:webHidden/>
              </w:rPr>
              <w:fldChar w:fldCharType="end"/>
            </w:r>
          </w:hyperlink>
        </w:p>
        <w:p w14:paraId="4DE5F449" w14:textId="15C2DFD8" w:rsidR="00F60A7E" w:rsidRDefault="00F60A7E">
          <w:pPr>
            <w:pStyle w:val="TOC2"/>
            <w:tabs>
              <w:tab w:val="left" w:pos="880"/>
              <w:tab w:val="right" w:leader="dot" w:pos="8630"/>
            </w:tabs>
            <w:rPr>
              <w:rFonts w:eastAsiaTheme="minorEastAsia"/>
              <w:noProof/>
              <w:color w:val="auto"/>
              <w:lang w:eastAsia="en-GB"/>
            </w:rPr>
          </w:pPr>
          <w:hyperlink w:anchor="_Toc41854153" w:history="1">
            <w:r w:rsidRPr="007A3054">
              <w:rPr>
                <w:rStyle w:val="Hyperlink"/>
                <w:noProof/>
              </w:rPr>
              <w:t>3.4</w:t>
            </w:r>
            <w:r>
              <w:rPr>
                <w:rFonts w:eastAsiaTheme="minorEastAsia"/>
                <w:noProof/>
                <w:color w:val="auto"/>
                <w:lang w:eastAsia="en-GB"/>
              </w:rPr>
              <w:tab/>
            </w:r>
            <w:r w:rsidRPr="007A3054">
              <w:rPr>
                <w:rStyle w:val="Hyperlink"/>
                <w:noProof/>
              </w:rPr>
              <w:t>Network</w:t>
            </w:r>
            <w:r>
              <w:rPr>
                <w:noProof/>
                <w:webHidden/>
              </w:rPr>
              <w:tab/>
            </w:r>
            <w:r>
              <w:rPr>
                <w:noProof/>
                <w:webHidden/>
              </w:rPr>
              <w:fldChar w:fldCharType="begin"/>
            </w:r>
            <w:r>
              <w:rPr>
                <w:noProof/>
                <w:webHidden/>
              </w:rPr>
              <w:instrText xml:space="preserve"> PAGEREF _Toc41854153 \h </w:instrText>
            </w:r>
            <w:r>
              <w:rPr>
                <w:noProof/>
                <w:webHidden/>
              </w:rPr>
            </w:r>
            <w:r>
              <w:rPr>
                <w:noProof/>
                <w:webHidden/>
              </w:rPr>
              <w:fldChar w:fldCharType="separate"/>
            </w:r>
            <w:r>
              <w:rPr>
                <w:noProof/>
                <w:webHidden/>
              </w:rPr>
              <w:t>12</w:t>
            </w:r>
            <w:r>
              <w:rPr>
                <w:noProof/>
                <w:webHidden/>
              </w:rPr>
              <w:fldChar w:fldCharType="end"/>
            </w:r>
          </w:hyperlink>
        </w:p>
        <w:p w14:paraId="09D9807F" w14:textId="329FD2CA" w:rsidR="00F60A7E" w:rsidRDefault="00F60A7E">
          <w:pPr>
            <w:pStyle w:val="TOC3"/>
            <w:tabs>
              <w:tab w:val="left" w:pos="1320"/>
              <w:tab w:val="right" w:leader="dot" w:pos="8630"/>
            </w:tabs>
            <w:rPr>
              <w:rFonts w:eastAsiaTheme="minorEastAsia"/>
              <w:noProof/>
              <w:color w:val="auto"/>
              <w:lang w:eastAsia="en-GB"/>
            </w:rPr>
          </w:pPr>
          <w:hyperlink w:anchor="_Toc41854154" w:history="1">
            <w:r w:rsidRPr="007A3054">
              <w:rPr>
                <w:rStyle w:val="Hyperlink"/>
                <w:noProof/>
              </w:rPr>
              <w:t>3.4.1</w:t>
            </w:r>
            <w:r>
              <w:rPr>
                <w:rFonts w:eastAsiaTheme="minorEastAsia"/>
                <w:noProof/>
                <w:color w:val="auto"/>
                <w:lang w:eastAsia="en-GB"/>
              </w:rPr>
              <w:tab/>
            </w:r>
            <w:r w:rsidRPr="007A3054">
              <w:rPr>
                <w:rStyle w:val="Hyperlink"/>
                <w:noProof/>
              </w:rPr>
              <w:t>PORT NUMBER</w:t>
            </w:r>
            <w:r>
              <w:rPr>
                <w:noProof/>
                <w:webHidden/>
              </w:rPr>
              <w:tab/>
            </w:r>
            <w:r>
              <w:rPr>
                <w:noProof/>
                <w:webHidden/>
              </w:rPr>
              <w:fldChar w:fldCharType="begin"/>
            </w:r>
            <w:r>
              <w:rPr>
                <w:noProof/>
                <w:webHidden/>
              </w:rPr>
              <w:instrText xml:space="preserve"> PAGEREF _Toc41854154 \h </w:instrText>
            </w:r>
            <w:r>
              <w:rPr>
                <w:noProof/>
                <w:webHidden/>
              </w:rPr>
            </w:r>
            <w:r>
              <w:rPr>
                <w:noProof/>
                <w:webHidden/>
              </w:rPr>
              <w:fldChar w:fldCharType="separate"/>
            </w:r>
            <w:r>
              <w:rPr>
                <w:noProof/>
                <w:webHidden/>
              </w:rPr>
              <w:t>12</w:t>
            </w:r>
            <w:r>
              <w:rPr>
                <w:noProof/>
                <w:webHidden/>
              </w:rPr>
              <w:fldChar w:fldCharType="end"/>
            </w:r>
          </w:hyperlink>
        </w:p>
        <w:p w14:paraId="7823402E" w14:textId="28F9A69D" w:rsidR="00F60A7E" w:rsidRDefault="00F60A7E">
          <w:pPr>
            <w:pStyle w:val="TOC3"/>
            <w:tabs>
              <w:tab w:val="left" w:pos="1320"/>
              <w:tab w:val="right" w:leader="dot" w:pos="8630"/>
            </w:tabs>
            <w:rPr>
              <w:rFonts w:eastAsiaTheme="minorEastAsia"/>
              <w:noProof/>
              <w:color w:val="auto"/>
              <w:lang w:eastAsia="en-GB"/>
            </w:rPr>
          </w:pPr>
          <w:hyperlink w:anchor="_Toc41854155" w:history="1">
            <w:r w:rsidRPr="007A3054">
              <w:rPr>
                <w:rStyle w:val="Hyperlink"/>
                <w:noProof/>
              </w:rPr>
              <w:t>3.4.2</w:t>
            </w:r>
            <w:r>
              <w:rPr>
                <w:rFonts w:eastAsiaTheme="minorEastAsia"/>
                <w:noProof/>
                <w:color w:val="auto"/>
                <w:lang w:eastAsia="en-GB"/>
              </w:rPr>
              <w:tab/>
            </w:r>
            <w:r w:rsidRPr="007A3054">
              <w:rPr>
                <w:rStyle w:val="Hyperlink"/>
                <w:noProof/>
              </w:rPr>
              <w:t>METHODS</w:t>
            </w:r>
            <w:r>
              <w:rPr>
                <w:noProof/>
                <w:webHidden/>
              </w:rPr>
              <w:tab/>
            </w:r>
            <w:r>
              <w:rPr>
                <w:noProof/>
                <w:webHidden/>
              </w:rPr>
              <w:fldChar w:fldCharType="begin"/>
            </w:r>
            <w:r>
              <w:rPr>
                <w:noProof/>
                <w:webHidden/>
              </w:rPr>
              <w:instrText xml:space="preserve"> PAGEREF _Toc41854155 \h </w:instrText>
            </w:r>
            <w:r>
              <w:rPr>
                <w:noProof/>
                <w:webHidden/>
              </w:rPr>
            </w:r>
            <w:r>
              <w:rPr>
                <w:noProof/>
                <w:webHidden/>
              </w:rPr>
              <w:fldChar w:fldCharType="separate"/>
            </w:r>
            <w:r>
              <w:rPr>
                <w:noProof/>
                <w:webHidden/>
              </w:rPr>
              <w:t>12</w:t>
            </w:r>
            <w:r>
              <w:rPr>
                <w:noProof/>
                <w:webHidden/>
              </w:rPr>
              <w:fldChar w:fldCharType="end"/>
            </w:r>
          </w:hyperlink>
        </w:p>
        <w:p w14:paraId="7B621FD1" w14:textId="436A2A1D" w:rsidR="00F60A7E" w:rsidRDefault="00F60A7E">
          <w:pPr>
            <w:pStyle w:val="TOC3"/>
            <w:tabs>
              <w:tab w:val="left" w:pos="1320"/>
              <w:tab w:val="right" w:leader="dot" w:pos="8630"/>
            </w:tabs>
            <w:rPr>
              <w:rFonts w:eastAsiaTheme="minorEastAsia"/>
              <w:noProof/>
              <w:color w:val="auto"/>
              <w:lang w:eastAsia="en-GB"/>
            </w:rPr>
          </w:pPr>
          <w:hyperlink w:anchor="_Toc41854156" w:history="1">
            <w:r w:rsidRPr="007A3054">
              <w:rPr>
                <w:rStyle w:val="Hyperlink"/>
                <w:noProof/>
              </w:rPr>
              <w:t>3.4.3</w:t>
            </w:r>
            <w:r>
              <w:rPr>
                <w:rFonts w:eastAsiaTheme="minorEastAsia"/>
                <w:noProof/>
                <w:color w:val="auto"/>
                <w:lang w:eastAsia="en-GB"/>
              </w:rPr>
              <w:tab/>
            </w:r>
            <w:r w:rsidRPr="007A3054">
              <w:rPr>
                <w:rStyle w:val="Hyperlink"/>
                <w:noProof/>
              </w:rPr>
              <w:t>SET PASSWORD</w:t>
            </w:r>
            <w:r>
              <w:rPr>
                <w:noProof/>
                <w:webHidden/>
              </w:rPr>
              <w:tab/>
            </w:r>
            <w:r>
              <w:rPr>
                <w:noProof/>
                <w:webHidden/>
              </w:rPr>
              <w:fldChar w:fldCharType="begin"/>
            </w:r>
            <w:r>
              <w:rPr>
                <w:noProof/>
                <w:webHidden/>
              </w:rPr>
              <w:instrText xml:space="preserve"> PAGEREF _Toc41854156 \h </w:instrText>
            </w:r>
            <w:r>
              <w:rPr>
                <w:noProof/>
                <w:webHidden/>
              </w:rPr>
            </w:r>
            <w:r>
              <w:rPr>
                <w:noProof/>
                <w:webHidden/>
              </w:rPr>
              <w:fldChar w:fldCharType="separate"/>
            </w:r>
            <w:r>
              <w:rPr>
                <w:noProof/>
                <w:webHidden/>
              </w:rPr>
              <w:t>12</w:t>
            </w:r>
            <w:r>
              <w:rPr>
                <w:noProof/>
                <w:webHidden/>
              </w:rPr>
              <w:fldChar w:fldCharType="end"/>
            </w:r>
          </w:hyperlink>
        </w:p>
        <w:p w14:paraId="7E6B7F8C" w14:textId="71122669" w:rsidR="00F60A7E" w:rsidRDefault="00F60A7E">
          <w:pPr>
            <w:pStyle w:val="TOC3"/>
            <w:tabs>
              <w:tab w:val="left" w:pos="1320"/>
              <w:tab w:val="right" w:leader="dot" w:pos="8630"/>
            </w:tabs>
            <w:rPr>
              <w:rFonts w:eastAsiaTheme="minorEastAsia"/>
              <w:noProof/>
              <w:color w:val="auto"/>
              <w:lang w:eastAsia="en-GB"/>
            </w:rPr>
          </w:pPr>
          <w:hyperlink w:anchor="_Toc41854157" w:history="1">
            <w:r w:rsidRPr="007A3054">
              <w:rPr>
                <w:rStyle w:val="Hyperlink"/>
                <w:noProof/>
              </w:rPr>
              <w:t>3.4.4</w:t>
            </w:r>
            <w:r>
              <w:rPr>
                <w:rFonts w:eastAsiaTheme="minorEastAsia"/>
                <w:noProof/>
                <w:color w:val="auto"/>
                <w:lang w:eastAsia="en-GB"/>
              </w:rPr>
              <w:tab/>
            </w:r>
            <w:r w:rsidRPr="007A3054">
              <w:rPr>
                <w:rStyle w:val="Hyperlink"/>
                <w:noProof/>
              </w:rPr>
              <w:t>ENCRYPT</w:t>
            </w:r>
            <w:r>
              <w:rPr>
                <w:noProof/>
                <w:webHidden/>
              </w:rPr>
              <w:tab/>
            </w:r>
            <w:r>
              <w:rPr>
                <w:noProof/>
                <w:webHidden/>
              </w:rPr>
              <w:fldChar w:fldCharType="begin"/>
            </w:r>
            <w:r>
              <w:rPr>
                <w:noProof/>
                <w:webHidden/>
              </w:rPr>
              <w:instrText xml:space="preserve"> PAGEREF _Toc41854157 \h </w:instrText>
            </w:r>
            <w:r>
              <w:rPr>
                <w:noProof/>
                <w:webHidden/>
              </w:rPr>
            </w:r>
            <w:r>
              <w:rPr>
                <w:noProof/>
                <w:webHidden/>
              </w:rPr>
              <w:fldChar w:fldCharType="separate"/>
            </w:r>
            <w:r>
              <w:rPr>
                <w:noProof/>
                <w:webHidden/>
              </w:rPr>
              <w:t>12</w:t>
            </w:r>
            <w:r>
              <w:rPr>
                <w:noProof/>
                <w:webHidden/>
              </w:rPr>
              <w:fldChar w:fldCharType="end"/>
            </w:r>
          </w:hyperlink>
        </w:p>
        <w:p w14:paraId="7D0909FA" w14:textId="17F3F828" w:rsidR="00F60A7E" w:rsidRDefault="00F60A7E">
          <w:pPr>
            <w:pStyle w:val="TOC3"/>
            <w:tabs>
              <w:tab w:val="left" w:pos="1320"/>
              <w:tab w:val="right" w:leader="dot" w:pos="8630"/>
            </w:tabs>
            <w:rPr>
              <w:rFonts w:eastAsiaTheme="minorEastAsia"/>
              <w:noProof/>
              <w:color w:val="auto"/>
              <w:lang w:eastAsia="en-GB"/>
            </w:rPr>
          </w:pPr>
          <w:hyperlink w:anchor="_Toc41854158" w:history="1">
            <w:r w:rsidRPr="007A3054">
              <w:rPr>
                <w:rStyle w:val="Hyperlink"/>
                <w:noProof/>
              </w:rPr>
              <w:t>3.4.5</w:t>
            </w:r>
            <w:r>
              <w:rPr>
                <w:rFonts w:eastAsiaTheme="minorEastAsia"/>
                <w:noProof/>
                <w:color w:val="auto"/>
                <w:lang w:eastAsia="en-GB"/>
              </w:rPr>
              <w:tab/>
            </w:r>
            <w:r w:rsidRPr="007A3054">
              <w:rPr>
                <w:rStyle w:val="Hyperlink"/>
                <w:noProof/>
              </w:rPr>
              <w:t>DECRYPT</w:t>
            </w:r>
            <w:r>
              <w:rPr>
                <w:noProof/>
                <w:webHidden/>
              </w:rPr>
              <w:tab/>
            </w:r>
            <w:r>
              <w:rPr>
                <w:noProof/>
                <w:webHidden/>
              </w:rPr>
              <w:fldChar w:fldCharType="begin"/>
            </w:r>
            <w:r>
              <w:rPr>
                <w:noProof/>
                <w:webHidden/>
              </w:rPr>
              <w:instrText xml:space="preserve"> PAGEREF _Toc41854158 \h </w:instrText>
            </w:r>
            <w:r>
              <w:rPr>
                <w:noProof/>
                <w:webHidden/>
              </w:rPr>
            </w:r>
            <w:r>
              <w:rPr>
                <w:noProof/>
                <w:webHidden/>
              </w:rPr>
              <w:fldChar w:fldCharType="separate"/>
            </w:r>
            <w:r>
              <w:rPr>
                <w:noProof/>
                <w:webHidden/>
              </w:rPr>
              <w:t>12</w:t>
            </w:r>
            <w:r>
              <w:rPr>
                <w:noProof/>
                <w:webHidden/>
              </w:rPr>
              <w:fldChar w:fldCharType="end"/>
            </w:r>
          </w:hyperlink>
        </w:p>
        <w:p w14:paraId="5ED0C038" w14:textId="7D320911" w:rsidR="00F60A7E" w:rsidRDefault="00F60A7E">
          <w:pPr>
            <w:pStyle w:val="TOC3"/>
            <w:tabs>
              <w:tab w:val="left" w:pos="1320"/>
              <w:tab w:val="right" w:leader="dot" w:pos="8630"/>
            </w:tabs>
            <w:rPr>
              <w:rFonts w:eastAsiaTheme="minorEastAsia"/>
              <w:noProof/>
              <w:color w:val="auto"/>
              <w:lang w:eastAsia="en-GB"/>
            </w:rPr>
          </w:pPr>
          <w:hyperlink w:anchor="_Toc41854159" w:history="1">
            <w:r w:rsidRPr="007A3054">
              <w:rPr>
                <w:rStyle w:val="Hyperlink"/>
                <w:noProof/>
              </w:rPr>
              <w:t>3.4.6</w:t>
            </w:r>
            <w:r>
              <w:rPr>
                <w:rFonts w:eastAsiaTheme="minorEastAsia"/>
                <w:noProof/>
                <w:color w:val="auto"/>
                <w:lang w:eastAsia="en-GB"/>
              </w:rPr>
              <w:tab/>
            </w:r>
            <w:r w:rsidRPr="007A3054">
              <w:rPr>
                <w:rStyle w:val="Hyperlink"/>
                <w:noProof/>
              </w:rPr>
              <w:t>HOST</w:t>
            </w:r>
            <w:r>
              <w:rPr>
                <w:noProof/>
                <w:webHidden/>
              </w:rPr>
              <w:tab/>
            </w:r>
            <w:r>
              <w:rPr>
                <w:noProof/>
                <w:webHidden/>
              </w:rPr>
              <w:fldChar w:fldCharType="begin"/>
            </w:r>
            <w:r>
              <w:rPr>
                <w:noProof/>
                <w:webHidden/>
              </w:rPr>
              <w:instrText xml:space="preserve"> PAGEREF _Toc41854159 \h </w:instrText>
            </w:r>
            <w:r>
              <w:rPr>
                <w:noProof/>
                <w:webHidden/>
              </w:rPr>
            </w:r>
            <w:r>
              <w:rPr>
                <w:noProof/>
                <w:webHidden/>
              </w:rPr>
              <w:fldChar w:fldCharType="separate"/>
            </w:r>
            <w:r>
              <w:rPr>
                <w:noProof/>
                <w:webHidden/>
              </w:rPr>
              <w:t>12</w:t>
            </w:r>
            <w:r>
              <w:rPr>
                <w:noProof/>
                <w:webHidden/>
              </w:rPr>
              <w:fldChar w:fldCharType="end"/>
            </w:r>
          </w:hyperlink>
        </w:p>
        <w:p w14:paraId="096AFCB0" w14:textId="3D916DB5" w:rsidR="00F60A7E" w:rsidRDefault="00F60A7E">
          <w:pPr>
            <w:pStyle w:val="TOC3"/>
            <w:tabs>
              <w:tab w:val="left" w:pos="1320"/>
              <w:tab w:val="right" w:leader="dot" w:pos="8630"/>
            </w:tabs>
            <w:rPr>
              <w:rFonts w:eastAsiaTheme="minorEastAsia"/>
              <w:noProof/>
              <w:color w:val="auto"/>
              <w:lang w:eastAsia="en-GB"/>
            </w:rPr>
          </w:pPr>
          <w:hyperlink w:anchor="_Toc41854160" w:history="1">
            <w:r w:rsidRPr="007A3054">
              <w:rPr>
                <w:rStyle w:val="Hyperlink"/>
                <w:noProof/>
              </w:rPr>
              <w:t>3.4.7</w:t>
            </w:r>
            <w:r>
              <w:rPr>
                <w:rFonts w:eastAsiaTheme="minorEastAsia"/>
                <w:noProof/>
                <w:color w:val="auto"/>
                <w:lang w:eastAsia="en-GB"/>
              </w:rPr>
              <w:tab/>
            </w:r>
            <w:r w:rsidRPr="007A3054">
              <w:rPr>
                <w:rStyle w:val="Hyperlink"/>
                <w:noProof/>
              </w:rPr>
              <w:t>CONNECT</w:t>
            </w:r>
            <w:r>
              <w:rPr>
                <w:noProof/>
                <w:webHidden/>
              </w:rPr>
              <w:tab/>
            </w:r>
            <w:r>
              <w:rPr>
                <w:noProof/>
                <w:webHidden/>
              </w:rPr>
              <w:fldChar w:fldCharType="begin"/>
            </w:r>
            <w:r>
              <w:rPr>
                <w:noProof/>
                <w:webHidden/>
              </w:rPr>
              <w:instrText xml:space="preserve"> PAGEREF _Toc41854160 \h </w:instrText>
            </w:r>
            <w:r>
              <w:rPr>
                <w:noProof/>
                <w:webHidden/>
              </w:rPr>
            </w:r>
            <w:r>
              <w:rPr>
                <w:noProof/>
                <w:webHidden/>
              </w:rPr>
              <w:fldChar w:fldCharType="separate"/>
            </w:r>
            <w:r>
              <w:rPr>
                <w:noProof/>
                <w:webHidden/>
              </w:rPr>
              <w:t>12</w:t>
            </w:r>
            <w:r>
              <w:rPr>
                <w:noProof/>
                <w:webHidden/>
              </w:rPr>
              <w:fldChar w:fldCharType="end"/>
            </w:r>
          </w:hyperlink>
        </w:p>
        <w:p w14:paraId="686CA555" w14:textId="495E0D35" w:rsidR="00F60A7E" w:rsidRDefault="00F60A7E">
          <w:pPr>
            <w:pStyle w:val="TOC3"/>
            <w:tabs>
              <w:tab w:val="left" w:pos="1320"/>
              <w:tab w:val="right" w:leader="dot" w:pos="8630"/>
            </w:tabs>
            <w:rPr>
              <w:rFonts w:eastAsiaTheme="minorEastAsia"/>
              <w:noProof/>
              <w:color w:val="auto"/>
              <w:lang w:eastAsia="en-GB"/>
            </w:rPr>
          </w:pPr>
          <w:hyperlink w:anchor="_Toc41854161" w:history="1">
            <w:r w:rsidRPr="007A3054">
              <w:rPr>
                <w:rStyle w:val="Hyperlink"/>
                <w:noProof/>
              </w:rPr>
              <w:t>3.4.8</w:t>
            </w:r>
            <w:r>
              <w:rPr>
                <w:rFonts w:eastAsiaTheme="minorEastAsia"/>
                <w:noProof/>
                <w:color w:val="auto"/>
                <w:lang w:eastAsia="en-GB"/>
              </w:rPr>
              <w:tab/>
            </w:r>
            <w:r w:rsidRPr="007A3054">
              <w:rPr>
                <w:rStyle w:val="Hyperlink"/>
                <w:noProof/>
              </w:rPr>
              <w:t>SEND</w:t>
            </w:r>
            <w:r>
              <w:rPr>
                <w:noProof/>
                <w:webHidden/>
              </w:rPr>
              <w:tab/>
            </w:r>
            <w:r>
              <w:rPr>
                <w:noProof/>
                <w:webHidden/>
              </w:rPr>
              <w:fldChar w:fldCharType="begin"/>
            </w:r>
            <w:r>
              <w:rPr>
                <w:noProof/>
                <w:webHidden/>
              </w:rPr>
              <w:instrText xml:space="preserve"> PAGEREF _Toc41854161 \h </w:instrText>
            </w:r>
            <w:r>
              <w:rPr>
                <w:noProof/>
                <w:webHidden/>
              </w:rPr>
            </w:r>
            <w:r>
              <w:rPr>
                <w:noProof/>
                <w:webHidden/>
              </w:rPr>
              <w:fldChar w:fldCharType="separate"/>
            </w:r>
            <w:r>
              <w:rPr>
                <w:noProof/>
                <w:webHidden/>
              </w:rPr>
              <w:t>12</w:t>
            </w:r>
            <w:r>
              <w:rPr>
                <w:noProof/>
                <w:webHidden/>
              </w:rPr>
              <w:fldChar w:fldCharType="end"/>
            </w:r>
          </w:hyperlink>
        </w:p>
        <w:p w14:paraId="2B0F8CF7" w14:textId="11244D2A" w:rsidR="00F60A7E" w:rsidRDefault="00F60A7E">
          <w:pPr>
            <w:pStyle w:val="TOC3"/>
            <w:tabs>
              <w:tab w:val="left" w:pos="1320"/>
              <w:tab w:val="right" w:leader="dot" w:pos="8630"/>
            </w:tabs>
            <w:rPr>
              <w:rFonts w:eastAsiaTheme="minorEastAsia"/>
              <w:noProof/>
              <w:color w:val="auto"/>
              <w:lang w:eastAsia="en-GB"/>
            </w:rPr>
          </w:pPr>
          <w:hyperlink w:anchor="_Toc41854162" w:history="1">
            <w:r w:rsidRPr="007A3054">
              <w:rPr>
                <w:rStyle w:val="Hyperlink"/>
                <w:noProof/>
              </w:rPr>
              <w:t>3.4.9</w:t>
            </w:r>
            <w:r>
              <w:rPr>
                <w:rFonts w:eastAsiaTheme="minorEastAsia"/>
                <w:noProof/>
                <w:color w:val="auto"/>
                <w:lang w:eastAsia="en-GB"/>
              </w:rPr>
              <w:tab/>
            </w:r>
            <w:r w:rsidRPr="007A3054">
              <w:rPr>
                <w:rStyle w:val="Hyperlink"/>
                <w:noProof/>
              </w:rPr>
              <w:t>RECEIVE</w:t>
            </w:r>
            <w:r>
              <w:rPr>
                <w:noProof/>
                <w:webHidden/>
              </w:rPr>
              <w:tab/>
            </w:r>
            <w:r>
              <w:rPr>
                <w:noProof/>
                <w:webHidden/>
              </w:rPr>
              <w:fldChar w:fldCharType="begin"/>
            </w:r>
            <w:r>
              <w:rPr>
                <w:noProof/>
                <w:webHidden/>
              </w:rPr>
              <w:instrText xml:space="preserve"> PAGEREF _Toc41854162 \h </w:instrText>
            </w:r>
            <w:r>
              <w:rPr>
                <w:noProof/>
                <w:webHidden/>
              </w:rPr>
            </w:r>
            <w:r>
              <w:rPr>
                <w:noProof/>
                <w:webHidden/>
              </w:rPr>
              <w:fldChar w:fldCharType="separate"/>
            </w:r>
            <w:r>
              <w:rPr>
                <w:noProof/>
                <w:webHidden/>
              </w:rPr>
              <w:t>12</w:t>
            </w:r>
            <w:r>
              <w:rPr>
                <w:noProof/>
                <w:webHidden/>
              </w:rPr>
              <w:fldChar w:fldCharType="end"/>
            </w:r>
          </w:hyperlink>
        </w:p>
        <w:p w14:paraId="0E9FA677" w14:textId="77EB80FA" w:rsidR="00F60A7E" w:rsidRDefault="00F60A7E">
          <w:pPr>
            <w:pStyle w:val="TOC3"/>
            <w:tabs>
              <w:tab w:val="left" w:pos="1320"/>
              <w:tab w:val="right" w:leader="dot" w:pos="8630"/>
            </w:tabs>
            <w:rPr>
              <w:rFonts w:eastAsiaTheme="minorEastAsia"/>
              <w:noProof/>
              <w:color w:val="auto"/>
              <w:lang w:eastAsia="en-GB"/>
            </w:rPr>
          </w:pPr>
          <w:hyperlink w:anchor="_Toc41854163" w:history="1">
            <w:r w:rsidRPr="007A3054">
              <w:rPr>
                <w:rStyle w:val="Hyperlink"/>
                <w:noProof/>
              </w:rPr>
              <w:t>3.4.10</w:t>
            </w:r>
            <w:r>
              <w:rPr>
                <w:rFonts w:eastAsiaTheme="minorEastAsia"/>
                <w:noProof/>
                <w:color w:val="auto"/>
                <w:lang w:eastAsia="en-GB"/>
              </w:rPr>
              <w:tab/>
            </w:r>
            <w:r w:rsidRPr="007A3054">
              <w:rPr>
                <w:rStyle w:val="Hyperlink"/>
                <w:noProof/>
              </w:rPr>
              <w:t>CLOSE</w:t>
            </w:r>
            <w:r>
              <w:rPr>
                <w:noProof/>
                <w:webHidden/>
              </w:rPr>
              <w:tab/>
            </w:r>
            <w:r>
              <w:rPr>
                <w:noProof/>
                <w:webHidden/>
              </w:rPr>
              <w:fldChar w:fldCharType="begin"/>
            </w:r>
            <w:r>
              <w:rPr>
                <w:noProof/>
                <w:webHidden/>
              </w:rPr>
              <w:instrText xml:space="preserve"> PAGEREF _Toc41854163 \h </w:instrText>
            </w:r>
            <w:r>
              <w:rPr>
                <w:noProof/>
                <w:webHidden/>
              </w:rPr>
            </w:r>
            <w:r>
              <w:rPr>
                <w:noProof/>
                <w:webHidden/>
              </w:rPr>
              <w:fldChar w:fldCharType="separate"/>
            </w:r>
            <w:r>
              <w:rPr>
                <w:noProof/>
                <w:webHidden/>
              </w:rPr>
              <w:t>13</w:t>
            </w:r>
            <w:r>
              <w:rPr>
                <w:noProof/>
                <w:webHidden/>
              </w:rPr>
              <w:fldChar w:fldCharType="end"/>
            </w:r>
          </w:hyperlink>
        </w:p>
        <w:p w14:paraId="1DC1E8B1" w14:textId="4C711D94" w:rsidR="00F60A7E" w:rsidRDefault="00F60A7E">
          <w:pPr>
            <w:pStyle w:val="TOC2"/>
            <w:tabs>
              <w:tab w:val="left" w:pos="880"/>
              <w:tab w:val="right" w:leader="dot" w:pos="8630"/>
            </w:tabs>
            <w:rPr>
              <w:rFonts w:eastAsiaTheme="minorEastAsia"/>
              <w:noProof/>
              <w:color w:val="auto"/>
              <w:lang w:eastAsia="en-GB"/>
            </w:rPr>
          </w:pPr>
          <w:hyperlink w:anchor="_Toc41854164" w:history="1">
            <w:r w:rsidRPr="007A3054">
              <w:rPr>
                <w:rStyle w:val="Hyperlink"/>
                <w:noProof/>
              </w:rPr>
              <w:t>3.5</w:t>
            </w:r>
            <w:r>
              <w:rPr>
                <w:rFonts w:eastAsiaTheme="minorEastAsia"/>
                <w:noProof/>
                <w:color w:val="auto"/>
                <w:lang w:eastAsia="en-GB"/>
              </w:rPr>
              <w:tab/>
            </w:r>
            <w:r w:rsidRPr="007A3054">
              <w:rPr>
                <w:rStyle w:val="Hyperlink"/>
                <w:noProof/>
              </w:rPr>
              <w:t>Chat</w:t>
            </w:r>
            <w:r>
              <w:rPr>
                <w:noProof/>
                <w:webHidden/>
              </w:rPr>
              <w:tab/>
            </w:r>
            <w:r>
              <w:rPr>
                <w:noProof/>
                <w:webHidden/>
              </w:rPr>
              <w:fldChar w:fldCharType="begin"/>
            </w:r>
            <w:r>
              <w:rPr>
                <w:noProof/>
                <w:webHidden/>
              </w:rPr>
              <w:instrText xml:space="preserve"> PAGEREF _Toc41854164 \h </w:instrText>
            </w:r>
            <w:r>
              <w:rPr>
                <w:noProof/>
                <w:webHidden/>
              </w:rPr>
            </w:r>
            <w:r>
              <w:rPr>
                <w:noProof/>
                <w:webHidden/>
              </w:rPr>
              <w:fldChar w:fldCharType="separate"/>
            </w:r>
            <w:r>
              <w:rPr>
                <w:noProof/>
                <w:webHidden/>
              </w:rPr>
              <w:t>14</w:t>
            </w:r>
            <w:r>
              <w:rPr>
                <w:noProof/>
                <w:webHidden/>
              </w:rPr>
              <w:fldChar w:fldCharType="end"/>
            </w:r>
          </w:hyperlink>
        </w:p>
        <w:p w14:paraId="33089063" w14:textId="59436042" w:rsidR="00F60A7E" w:rsidRDefault="00F60A7E">
          <w:pPr>
            <w:pStyle w:val="TOC1"/>
            <w:tabs>
              <w:tab w:val="left" w:pos="440"/>
              <w:tab w:val="right" w:leader="dot" w:pos="8630"/>
            </w:tabs>
            <w:rPr>
              <w:rFonts w:eastAsiaTheme="minorEastAsia"/>
              <w:noProof/>
              <w:color w:val="auto"/>
              <w:lang w:eastAsia="en-GB"/>
            </w:rPr>
          </w:pPr>
          <w:hyperlink w:anchor="_Toc41854165" w:history="1">
            <w:r w:rsidRPr="007A3054">
              <w:rPr>
                <w:rStyle w:val="Hyperlink"/>
                <w:noProof/>
              </w:rPr>
              <w:t>4</w:t>
            </w:r>
            <w:r>
              <w:rPr>
                <w:rFonts w:eastAsiaTheme="minorEastAsia"/>
                <w:noProof/>
                <w:color w:val="auto"/>
                <w:lang w:eastAsia="en-GB"/>
              </w:rPr>
              <w:tab/>
            </w:r>
            <w:r w:rsidRPr="007A3054">
              <w:rPr>
                <w:rStyle w:val="Hyperlink"/>
                <w:noProof/>
              </w:rPr>
              <w:t>DESIGN</w:t>
            </w:r>
            <w:r>
              <w:rPr>
                <w:noProof/>
                <w:webHidden/>
              </w:rPr>
              <w:tab/>
            </w:r>
            <w:r>
              <w:rPr>
                <w:noProof/>
                <w:webHidden/>
              </w:rPr>
              <w:fldChar w:fldCharType="begin"/>
            </w:r>
            <w:r>
              <w:rPr>
                <w:noProof/>
                <w:webHidden/>
              </w:rPr>
              <w:instrText xml:space="preserve"> PAGEREF _Toc41854165 \h </w:instrText>
            </w:r>
            <w:r>
              <w:rPr>
                <w:noProof/>
                <w:webHidden/>
              </w:rPr>
            </w:r>
            <w:r>
              <w:rPr>
                <w:noProof/>
                <w:webHidden/>
              </w:rPr>
              <w:fldChar w:fldCharType="separate"/>
            </w:r>
            <w:r>
              <w:rPr>
                <w:noProof/>
                <w:webHidden/>
              </w:rPr>
              <w:t>15</w:t>
            </w:r>
            <w:r>
              <w:rPr>
                <w:noProof/>
                <w:webHidden/>
              </w:rPr>
              <w:fldChar w:fldCharType="end"/>
            </w:r>
          </w:hyperlink>
        </w:p>
        <w:p w14:paraId="6A9807BE" w14:textId="57A3F5AC" w:rsidR="00F60A7E" w:rsidRDefault="00F60A7E">
          <w:pPr>
            <w:pStyle w:val="TOC2"/>
            <w:tabs>
              <w:tab w:val="left" w:pos="880"/>
              <w:tab w:val="right" w:leader="dot" w:pos="8630"/>
            </w:tabs>
            <w:rPr>
              <w:rFonts w:eastAsiaTheme="minorEastAsia"/>
              <w:noProof/>
              <w:color w:val="auto"/>
              <w:lang w:eastAsia="en-GB"/>
            </w:rPr>
          </w:pPr>
          <w:hyperlink w:anchor="_Toc41854166" w:history="1">
            <w:r w:rsidRPr="007A3054">
              <w:rPr>
                <w:rStyle w:val="Hyperlink"/>
                <w:noProof/>
              </w:rPr>
              <w:t>4.1</w:t>
            </w:r>
            <w:r>
              <w:rPr>
                <w:rFonts w:eastAsiaTheme="minorEastAsia"/>
                <w:noProof/>
                <w:color w:val="auto"/>
                <w:lang w:eastAsia="en-GB"/>
              </w:rPr>
              <w:tab/>
            </w:r>
            <w:r w:rsidRPr="007A3054">
              <w:rPr>
                <w:rStyle w:val="Hyperlink"/>
                <w:noProof/>
              </w:rPr>
              <w:t>TECHNICAL REQUIREMENTS</w:t>
            </w:r>
            <w:r>
              <w:rPr>
                <w:noProof/>
                <w:webHidden/>
              </w:rPr>
              <w:tab/>
            </w:r>
            <w:r>
              <w:rPr>
                <w:noProof/>
                <w:webHidden/>
              </w:rPr>
              <w:fldChar w:fldCharType="begin"/>
            </w:r>
            <w:r>
              <w:rPr>
                <w:noProof/>
                <w:webHidden/>
              </w:rPr>
              <w:instrText xml:space="preserve"> PAGEREF _Toc41854166 \h </w:instrText>
            </w:r>
            <w:r>
              <w:rPr>
                <w:noProof/>
                <w:webHidden/>
              </w:rPr>
            </w:r>
            <w:r>
              <w:rPr>
                <w:noProof/>
                <w:webHidden/>
              </w:rPr>
              <w:fldChar w:fldCharType="separate"/>
            </w:r>
            <w:r>
              <w:rPr>
                <w:noProof/>
                <w:webHidden/>
              </w:rPr>
              <w:t>16</w:t>
            </w:r>
            <w:r>
              <w:rPr>
                <w:noProof/>
                <w:webHidden/>
              </w:rPr>
              <w:fldChar w:fldCharType="end"/>
            </w:r>
          </w:hyperlink>
        </w:p>
        <w:p w14:paraId="656E05CC" w14:textId="7FDA2C20" w:rsidR="00F60A7E" w:rsidRDefault="00F60A7E">
          <w:pPr>
            <w:pStyle w:val="TOC2"/>
            <w:tabs>
              <w:tab w:val="left" w:pos="880"/>
              <w:tab w:val="right" w:leader="dot" w:pos="8630"/>
            </w:tabs>
            <w:rPr>
              <w:rFonts w:eastAsiaTheme="minorEastAsia"/>
              <w:noProof/>
              <w:color w:val="auto"/>
              <w:lang w:eastAsia="en-GB"/>
            </w:rPr>
          </w:pPr>
          <w:hyperlink w:anchor="_Toc41854167" w:history="1">
            <w:r w:rsidRPr="007A3054">
              <w:rPr>
                <w:rStyle w:val="Hyperlink"/>
                <w:noProof/>
              </w:rPr>
              <w:t>4.2</w:t>
            </w:r>
            <w:r>
              <w:rPr>
                <w:rFonts w:eastAsiaTheme="minorEastAsia"/>
                <w:noProof/>
                <w:color w:val="auto"/>
                <w:lang w:eastAsia="en-GB"/>
              </w:rPr>
              <w:tab/>
            </w:r>
            <w:r w:rsidRPr="007A3054">
              <w:rPr>
                <w:rStyle w:val="Hyperlink"/>
                <w:noProof/>
              </w:rPr>
              <w:t>DEPENDENCY DIAGRAM</w:t>
            </w:r>
            <w:r>
              <w:rPr>
                <w:noProof/>
                <w:webHidden/>
              </w:rPr>
              <w:tab/>
            </w:r>
            <w:r>
              <w:rPr>
                <w:noProof/>
                <w:webHidden/>
              </w:rPr>
              <w:fldChar w:fldCharType="begin"/>
            </w:r>
            <w:r>
              <w:rPr>
                <w:noProof/>
                <w:webHidden/>
              </w:rPr>
              <w:instrText xml:space="preserve"> PAGEREF _Toc41854167 \h </w:instrText>
            </w:r>
            <w:r>
              <w:rPr>
                <w:noProof/>
                <w:webHidden/>
              </w:rPr>
            </w:r>
            <w:r>
              <w:rPr>
                <w:noProof/>
                <w:webHidden/>
              </w:rPr>
              <w:fldChar w:fldCharType="separate"/>
            </w:r>
            <w:r>
              <w:rPr>
                <w:noProof/>
                <w:webHidden/>
              </w:rPr>
              <w:t>22</w:t>
            </w:r>
            <w:r>
              <w:rPr>
                <w:noProof/>
                <w:webHidden/>
              </w:rPr>
              <w:fldChar w:fldCharType="end"/>
            </w:r>
          </w:hyperlink>
        </w:p>
        <w:p w14:paraId="48E15407" w14:textId="3EE21BE3" w:rsidR="00F60A7E" w:rsidRDefault="00F60A7E">
          <w:pPr>
            <w:pStyle w:val="TOC2"/>
            <w:tabs>
              <w:tab w:val="left" w:pos="880"/>
              <w:tab w:val="right" w:leader="dot" w:pos="8630"/>
            </w:tabs>
            <w:rPr>
              <w:rFonts w:eastAsiaTheme="minorEastAsia"/>
              <w:noProof/>
              <w:color w:val="auto"/>
              <w:lang w:eastAsia="en-GB"/>
            </w:rPr>
          </w:pPr>
          <w:hyperlink w:anchor="_Toc41854168" w:history="1">
            <w:r w:rsidRPr="007A3054">
              <w:rPr>
                <w:rStyle w:val="Hyperlink"/>
                <w:noProof/>
              </w:rPr>
              <w:t>4.3</w:t>
            </w:r>
            <w:r>
              <w:rPr>
                <w:rFonts w:eastAsiaTheme="minorEastAsia"/>
                <w:noProof/>
                <w:color w:val="auto"/>
                <w:lang w:eastAsia="en-GB"/>
              </w:rPr>
              <w:tab/>
            </w:r>
            <w:r w:rsidRPr="007A3054">
              <w:rPr>
                <w:rStyle w:val="Hyperlink"/>
                <w:noProof/>
              </w:rPr>
              <w:t>PROJECT DEADLINES</w:t>
            </w:r>
            <w:r>
              <w:rPr>
                <w:noProof/>
                <w:webHidden/>
              </w:rPr>
              <w:tab/>
            </w:r>
            <w:r>
              <w:rPr>
                <w:noProof/>
                <w:webHidden/>
              </w:rPr>
              <w:fldChar w:fldCharType="begin"/>
            </w:r>
            <w:r>
              <w:rPr>
                <w:noProof/>
                <w:webHidden/>
              </w:rPr>
              <w:instrText xml:space="preserve"> PAGEREF _Toc41854168 \h </w:instrText>
            </w:r>
            <w:r>
              <w:rPr>
                <w:noProof/>
                <w:webHidden/>
              </w:rPr>
            </w:r>
            <w:r>
              <w:rPr>
                <w:noProof/>
                <w:webHidden/>
              </w:rPr>
              <w:fldChar w:fldCharType="separate"/>
            </w:r>
            <w:r>
              <w:rPr>
                <w:noProof/>
                <w:webHidden/>
              </w:rPr>
              <w:t>23</w:t>
            </w:r>
            <w:r>
              <w:rPr>
                <w:noProof/>
                <w:webHidden/>
              </w:rPr>
              <w:fldChar w:fldCharType="end"/>
            </w:r>
          </w:hyperlink>
        </w:p>
        <w:p w14:paraId="0761601F" w14:textId="71CF4435" w:rsidR="00F60A7E" w:rsidRDefault="00F60A7E">
          <w:pPr>
            <w:pStyle w:val="TOC1"/>
            <w:tabs>
              <w:tab w:val="left" w:pos="440"/>
              <w:tab w:val="right" w:leader="dot" w:pos="8630"/>
            </w:tabs>
            <w:rPr>
              <w:rFonts w:eastAsiaTheme="minorEastAsia"/>
              <w:noProof/>
              <w:color w:val="auto"/>
              <w:lang w:eastAsia="en-GB"/>
            </w:rPr>
          </w:pPr>
          <w:hyperlink w:anchor="_Toc41854169" w:history="1">
            <w:r w:rsidRPr="007A3054">
              <w:rPr>
                <w:rStyle w:val="Hyperlink"/>
                <w:noProof/>
              </w:rPr>
              <w:t>5</w:t>
            </w:r>
            <w:r>
              <w:rPr>
                <w:rFonts w:eastAsiaTheme="minorEastAsia"/>
                <w:noProof/>
                <w:color w:val="auto"/>
                <w:lang w:eastAsia="en-GB"/>
              </w:rPr>
              <w:tab/>
            </w:r>
            <w:r w:rsidRPr="007A3054">
              <w:rPr>
                <w:rStyle w:val="Hyperlink"/>
                <w:noProof/>
              </w:rPr>
              <w:t>TESTING</w:t>
            </w:r>
            <w:r>
              <w:rPr>
                <w:noProof/>
                <w:webHidden/>
              </w:rPr>
              <w:tab/>
            </w:r>
            <w:r>
              <w:rPr>
                <w:noProof/>
                <w:webHidden/>
              </w:rPr>
              <w:fldChar w:fldCharType="begin"/>
            </w:r>
            <w:r>
              <w:rPr>
                <w:noProof/>
                <w:webHidden/>
              </w:rPr>
              <w:instrText xml:space="preserve"> PAGEREF _Toc41854169 \h </w:instrText>
            </w:r>
            <w:r>
              <w:rPr>
                <w:noProof/>
                <w:webHidden/>
              </w:rPr>
            </w:r>
            <w:r>
              <w:rPr>
                <w:noProof/>
                <w:webHidden/>
              </w:rPr>
              <w:fldChar w:fldCharType="separate"/>
            </w:r>
            <w:r>
              <w:rPr>
                <w:noProof/>
                <w:webHidden/>
              </w:rPr>
              <w:t>24</w:t>
            </w:r>
            <w:r>
              <w:rPr>
                <w:noProof/>
                <w:webHidden/>
              </w:rPr>
              <w:fldChar w:fldCharType="end"/>
            </w:r>
          </w:hyperlink>
        </w:p>
        <w:p w14:paraId="3DB134FE" w14:textId="13FAAE50" w:rsidR="00F60A7E" w:rsidRDefault="00F60A7E">
          <w:pPr>
            <w:pStyle w:val="TOC1"/>
            <w:tabs>
              <w:tab w:val="left" w:pos="440"/>
              <w:tab w:val="right" w:leader="dot" w:pos="8630"/>
            </w:tabs>
            <w:rPr>
              <w:rFonts w:eastAsiaTheme="minorEastAsia"/>
              <w:noProof/>
              <w:color w:val="auto"/>
              <w:lang w:eastAsia="en-GB"/>
            </w:rPr>
          </w:pPr>
          <w:hyperlink w:anchor="_Toc41854170" w:history="1">
            <w:r w:rsidRPr="007A3054">
              <w:rPr>
                <w:rStyle w:val="Hyperlink"/>
                <w:noProof/>
              </w:rPr>
              <w:t>6</w:t>
            </w:r>
            <w:r>
              <w:rPr>
                <w:rFonts w:eastAsiaTheme="minorEastAsia"/>
                <w:noProof/>
                <w:color w:val="auto"/>
                <w:lang w:eastAsia="en-GB"/>
              </w:rPr>
              <w:tab/>
            </w:r>
            <w:r w:rsidRPr="007A3054">
              <w:rPr>
                <w:rStyle w:val="Hyperlink"/>
                <w:noProof/>
              </w:rPr>
              <w:t>REVIEW</w:t>
            </w:r>
            <w:r>
              <w:rPr>
                <w:noProof/>
                <w:webHidden/>
              </w:rPr>
              <w:tab/>
            </w:r>
            <w:r>
              <w:rPr>
                <w:noProof/>
                <w:webHidden/>
              </w:rPr>
              <w:fldChar w:fldCharType="begin"/>
            </w:r>
            <w:r>
              <w:rPr>
                <w:noProof/>
                <w:webHidden/>
              </w:rPr>
              <w:instrText xml:space="preserve"> PAGEREF _Toc41854170 \h </w:instrText>
            </w:r>
            <w:r>
              <w:rPr>
                <w:noProof/>
                <w:webHidden/>
              </w:rPr>
            </w:r>
            <w:r>
              <w:rPr>
                <w:noProof/>
                <w:webHidden/>
              </w:rPr>
              <w:fldChar w:fldCharType="separate"/>
            </w:r>
            <w:r>
              <w:rPr>
                <w:noProof/>
                <w:webHidden/>
              </w:rPr>
              <w:t>25</w:t>
            </w:r>
            <w:r>
              <w:rPr>
                <w:noProof/>
                <w:webHidden/>
              </w:rPr>
              <w:fldChar w:fldCharType="end"/>
            </w:r>
          </w:hyperlink>
        </w:p>
        <w:p w14:paraId="524AC2CC" w14:textId="37C0724C" w:rsidR="00F60A7E" w:rsidRDefault="00F60A7E">
          <w:pPr>
            <w:pStyle w:val="TOC2"/>
            <w:tabs>
              <w:tab w:val="left" w:pos="880"/>
              <w:tab w:val="right" w:leader="dot" w:pos="8630"/>
            </w:tabs>
            <w:rPr>
              <w:rFonts w:eastAsiaTheme="minorEastAsia"/>
              <w:noProof/>
              <w:color w:val="auto"/>
              <w:lang w:eastAsia="en-GB"/>
            </w:rPr>
          </w:pPr>
          <w:hyperlink w:anchor="_Toc41854171" w:history="1">
            <w:r w:rsidRPr="007A3054">
              <w:rPr>
                <w:rStyle w:val="Hyperlink"/>
                <w:noProof/>
              </w:rPr>
              <w:t>6.1</w:t>
            </w:r>
            <w:r>
              <w:rPr>
                <w:rFonts w:eastAsiaTheme="minorEastAsia"/>
                <w:noProof/>
                <w:color w:val="auto"/>
                <w:lang w:eastAsia="en-GB"/>
              </w:rPr>
              <w:tab/>
            </w:r>
            <w:r w:rsidRPr="007A3054">
              <w:rPr>
                <w:rStyle w:val="Hyperlink"/>
                <w:noProof/>
              </w:rPr>
              <w:t>JAMES</w:t>
            </w:r>
            <w:r>
              <w:rPr>
                <w:noProof/>
                <w:webHidden/>
              </w:rPr>
              <w:tab/>
            </w:r>
            <w:r>
              <w:rPr>
                <w:noProof/>
                <w:webHidden/>
              </w:rPr>
              <w:fldChar w:fldCharType="begin"/>
            </w:r>
            <w:r>
              <w:rPr>
                <w:noProof/>
                <w:webHidden/>
              </w:rPr>
              <w:instrText xml:space="preserve"> PAGEREF _Toc41854171 \h </w:instrText>
            </w:r>
            <w:r>
              <w:rPr>
                <w:noProof/>
                <w:webHidden/>
              </w:rPr>
            </w:r>
            <w:r>
              <w:rPr>
                <w:noProof/>
                <w:webHidden/>
              </w:rPr>
              <w:fldChar w:fldCharType="separate"/>
            </w:r>
            <w:r>
              <w:rPr>
                <w:noProof/>
                <w:webHidden/>
              </w:rPr>
              <w:t>25</w:t>
            </w:r>
            <w:r>
              <w:rPr>
                <w:noProof/>
                <w:webHidden/>
              </w:rPr>
              <w:fldChar w:fldCharType="end"/>
            </w:r>
          </w:hyperlink>
        </w:p>
        <w:p w14:paraId="191FF3BD" w14:textId="50F324B2" w:rsidR="00F60A7E" w:rsidRDefault="00F60A7E">
          <w:pPr>
            <w:pStyle w:val="TOC2"/>
            <w:tabs>
              <w:tab w:val="left" w:pos="880"/>
              <w:tab w:val="right" w:leader="dot" w:pos="8630"/>
            </w:tabs>
            <w:rPr>
              <w:rFonts w:eastAsiaTheme="minorEastAsia"/>
              <w:noProof/>
              <w:color w:val="auto"/>
              <w:lang w:eastAsia="en-GB"/>
            </w:rPr>
          </w:pPr>
          <w:hyperlink w:anchor="_Toc41854172" w:history="1">
            <w:r w:rsidRPr="007A3054">
              <w:rPr>
                <w:rStyle w:val="Hyperlink"/>
                <w:noProof/>
              </w:rPr>
              <w:t>6.2</w:t>
            </w:r>
            <w:r>
              <w:rPr>
                <w:rFonts w:eastAsiaTheme="minorEastAsia"/>
                <w:noProof/>
                <w:color w:val="auto"/>
                <w:lang w:eastAsia="en-GB"/>
              </w:rPr>
              <w:tab/>
            </w:r>
            <w:r w:rsidRPr="007A3054">
              <w:rPr>
                <w:rStyle w:val="Hyperlink"/>
                <w:noProof/>
              </w:rPr>
              <w:t>GAUTAM</w:t>
            </w:r>
            <w:r>
              <w:rPr>
                <w:noProof/>
                <w:webHidden/>
              </w:rPr>
              <w:tab/>
            </w:r>
            <w:r>
              <w:rPr>
                <w:noProof/>
                <w:webHidden/>
              </w:rPr>
              <w:fldChar w:fldCharType="begin"/>
            </w:r>
            <w:r>
              <w:rPr>
                <w:noProof/>
                <w:webHidden/>
              </w:rPr>
              <w:instrText xml:space="preserve"> PAGEREF _Toc41854172 \h </w:instrText>
            </w:r>
            <w:r>
              <w:rPr>
                <w:noProof/>
                <w:webHidden/>
              </w:rPr>
            </w:r>
            <w:r>
              <w:rPr>
                <w:noProof/>
                <w:webHidden/>
              </w:rPr>
              <w:fldChar w:fldCharType="separate"/>
            </w:r>
            <w:r>
              <w:rPr>
                <w:noProof/>
                <w:webHidden/>
              </w:rPr>
              <w:t>25</w:t>
            </w:r>
            <w:r>
              <w:rPr>
                <w:noProof/>
                <w:webHidden/>
              </w:rPr>
              <w:fldChar w:fldCharType="end"/>
            </w:r>
          </w:hyperlink>
        </w:p>
        <w:p w14:paraId="79D65526" w14:textId="3F6D9E4F" w:rsidR="00F60A7E" w:rsidRDefault="00F60A7E">
          <w:pPr>
            <w:pStyle w:val="TOC2"/>
            <w:tabs>
              <w:tab w:val="left" w:pos="880"/>
              <w:tab w:val="right" w:leader="dot" w:pos="8630"/>
            </w:tabs>
            <w:rPr>
              <w:rFonts w:eastAsiaTheme="minorEastAsia"/>
              <w:noProof/>
              <w:color w:val="auto"/>
              <w:lang w:eastAsia="en-GB"/>
            </w:rPr>
          </w:pPr>
          <w:hyperlink w:anchor="_Toc41854173" w:history="1">
            <w:r w:rsidRPr="007A3054">
              <w:rPr>
                <w:rStyle w:val="Hyperlink"/>
                <w:noProof/>
              </w:rPr>
              <w:t>6.3</w:t>
            </w:r>
            <w:r>
              <w:rPr>
                <w:rFonts w:eastAsiaTheme="minorEastAsia"/>
                <w:noProof/>
                <w:color w:val="auto"/>
                <w:lang w:eastAsia="en-GB"/>
              </w:rPr>
              <w:tab/>
            </w:r>
            <w:r w:rsidRPr="007A3054">
              <w:rPr>
                <w:rStyle w:val="Hyperlink"/>
                <w:noProof/>
              </w:rPr>
              <w:t>MURRAY</w:t>
            </w:r>
            <w:r>
              <w:rPr>
                <w:noProof/>
                <w:webHidden/>
              </w:rPr>
              <w:tab/>
            </w:r>
            <w:r>
              <w:rPr>
                <w:noProof/>
                <w:webHidden/>
              </w:rPr>
              <w:fldChar w:fldCharType="begin"/>
            </w:r>
            <w:r>
              <w:rPr>
                <w:noProof/>
                <w:webHidden/>
              </w:rPr>
              <w:instrText xml:space="preserve"> PAGEREF _Toc41854173 \h </w:instrText>
            </w:r>
            <w:r>
              <w:rPr>
                <w:noProof/>
                <w:webHidden/>
              </w:rPr>
            </w:r>
            <w:r>
              <w:rPr>
                <w:noProof/>
                <w:webHidden/>
              </w:rPr>
              <w:fldChar w:fldCharType="separate"/>
            </w:r>
            <w:r>
              <w:rPr>
                <w:noProof/>
                <w:webHidden/>
              </w:rPr>
              <w:t>25</w:t>
            </w:r>
            <w:r>
              <w:rPr>
                <w:noProof/>
                <w:webHidden/>
              </w:rPr>
              <w:fldChar w:fldCharType="end"/>
            </w:r>
          </w:hyperlink>
        </w:p>
        <w:p w14:paraId="2E8D9B8D" w14:textId="5CB14BCF" w:rsidR="00F60A7E" w:rsidRDefault="00F60A7E">
          <w:pPr>
            <w:pStyle w:val="TOC1"/>
            <w:tabs>
              <w:tab w:val="left" w:pos="440"/>
              <w:tab w:val="right" w:leader="dot" w:pos="8630"/>
            </w:tabs>
            <w:rPr>
              <w:rFonts w:eastAsiaTheme="minorEastAsia"/>
              <w:noProof/>
              <w:color w:val="auto"/>
              <w:lang w:eastAsia="en-GB"/>
            </w:rPr>
          </w:pPr>
          <w:hyperlink w:anchor="_Toc41854174" w:history="1">
            <w:r w:rsidRPr="007A3054">
              <w:rPr>
                <w:rStyle w:val="Hyperlink"/>
                <w:noProof/>
              </w:rPr>
              <w:t>7</w:t>
            </w:r>
            <w:r>
              <w:rPr>
                <w:rFonts w:eastAsiaTheme="minorEastAsia"/>
                <w:noProof/>
                <w:color w:val="auto"/>
                <w:lang w:eastAsia="en-GB"/>
              </w:rPr>
              <w:tab/>
            </w:r>
            <w:r w:rsidRPr="007A3054">
              <w:rPr>
                <w:rStyle w:val="Hyperlink"/>
                <w:noProof/>
              </w:rPr>
              <w:t>CONTRIBUTIONS</w:t>
            </w:r>
            <w:r>
              <w:rPr>
                <w:noProof/>
                <w:webHidden/>
              </w:rPr>
              <w:tab/>
            </w:r>
            <w:r>
              <w:rPr>
                <w:noProof/>
                <w:webHidden/>
              </w:rPr>
              <w:fldChar w:fldCharType="begin"/>
            </w:r>
            <w:r>
              <w:rPr>
                <w:noProof/>
                <w:webHidden/>
              </w:rPr>
              <w:instrText xml:space="preserve"> PAGEREF _Toc41854174 \h </w:instrText>
            </w:r>
            <w:r>
              <w:rPr>
                <w:noProof/>
                <w:webHidden/>
              </w:rPr>
            </w:r>
            <w:r>
              <w:rPr>
                <w:noProof/>
                <w:webHidden/>
              </w:rPr>
              <w:fldChar w:fldCharType="separate"/>
            </w:r>
            <w:r>
              <w:rPr>
                <w:noProof/>
                <w:webHidden/>
              </w:rPr>
              <w:t>26</w:t>
            </w:r>
            <w:r>
              <w:rPr>
                <w:noProof/>
                <w:webHidden/>
              </w:rPr>
              <w:fldChar w:fldCharType="end"/>
            </w:r>
          </w:hyperlink>
        </w:p>
        <w:p w14:paraId="099536BC" w14:textId="2B4A35D5" w:rsidR="00F60A7E" w:rsidRDefault="00F60A7E">
          <w:pPr>
            <w:pStyle w:val="TOC2"/>
            <w:tabs>
              <w:tab w:val="left" w:pos="880"/>
              <w:tab w:val="right" w:leader="dot" w:pos="8630"/>
            </w:tabs>
            <w:rPr>
              <w:rFonts w:eastAsiaTheme="minorEastAsia"/>
              <w:noProof/>
              <w:color w:val="auto"/>
              <w:lang w:eastAsia="en-GB"/>
            </w:rPr>
          </w:pPr>
          <w:hyperlink w:anchor="_Toc41854175" w:history="1">
            <w:r w:rsidRPr="007A3054">
              <w:rPr>
                <w:rStyle w:val="Hyperlink"/>
                <w:noProof/>
              </w:rPr>
              <w:t>7.1</w:t>
            </w:r>
            <w:r>
              <w:rPr>
                <w:rFonts w:eastAsiaTheme="minorEastAsia"/>
                <w:noProof/>
                <w:color w:val="auto"/>
                <w:lang w:eastAsia="en-GB"/>
              </w:rPr>
              <w:tab/>
            </w:r>
            <w:r w:rsidRPr="007A3054">
              <w:rPr>
                <w:rStyle w:val="Hyperlink"/>
                <w:noProof/>
              </w:rPr>
              <w:t>GAUTAM</w:t>
            </w:r>
            <w:r>
              <w:rPr>
                <w:noProof/>
                <w:webHidden/>
              </w:rPr>
              <w:tab/>
            </w:r>
            <w:r>
              <w:rPr>
                <w:noProof/>
                <w:webHidden/>
              </w:rPr>
              <w:fldChar w:fldCharType="begin"/>
            </w:r>
            <w:r>
              <w:rPr>
                <w:noProof/>
                <w:webHidden/>
              </w:rPr>
              <w:instrText xml:space="preserve"> PAGEREF _Toc41854175 \h </w:instrText>
            </w:r>
            <w:r>
              <w:rPr>
                <w:noProof/>
                <w:webHidden/>
              </w:rPr>
            </w:r>
            <w:r>
              <w:rPr>
                <w:noProof/>
                <w:webHidden/>
              </w:rPr>
              <w:fldChar w:fldCharType="separate"/>
            </w:r>
            <w:r>
              <w:rPr>
                <w:noProof/>
                <w:webHidden/>
              </w:rPr>
              <w:t>26</w:t>
            </w:r>
            <w:r>
              <w:rPr>
                <w:noProof/>
                <w:webHidden/>
              </w:rPr>
              <w:fldChar w:fldCharType="end"/>
            </w:r>
          </w:hyperlink>
        </w:p>
        <w:p w14:paraId="3C617ADA" w14:textId="181D1A12" w:rsidR="00F60A7E" w:rsidRDefault="00F60A7E">
          <w:pPr>
            <w:pStyle w:val="TOC2"/>
            <w:tabs>
              <w:tab w:val="left" w:pos="880"/>
              <w:tab w:val="right" w:leader="dot" w:pos="8630"/>
            </w:tabs>
            <w:rPr>
              <w:rFonts w:eastAsiaTheme="minorEastAsia"/>
              <w:noProof/>
              <w:color w:val="auto"/>
              <w:lang w:eastAsia="en-GB"/>
            </w:rPr>
          </w:pPr>
          <w:hyperlink w:anchor="_Toc41854176" w:history="1">
            <w:r w:rsidRPr="007A3054">
              <w:rPr>
                <w:rStyle w:val="Hyperlink"/>
                <w:noProof/>
              </w:rPr>
              <w:t>7.2</w:t>
            </w:r>
            <w:r>
              <w:rPr>
                <w:rFonts w:eastAsiaTheme="minorEastAsia"/>
                <w:noProof/>
                <w:color w:val="auto"/>
                <w:lang w:eastAsia="en-GB"/>
              </w:rPr>
              <w:tab/>
            </w:r>
            <w:r w:rsidRPr="007A3054">
              <w:rPr>
                <w:rStyle w:val="Hyperlink"/>
                <w:noProof/>
              </w:rPr>
              <w:t>JAMES</w:t>
            </w:r>
            <w:r>
              <w:rPr>
                <w:noProof/>
                <w:webHidden/>
              </w:rPr>
              <w:tab/>
            </w:r>
            <w:r>
              <w:rPr>
                <w:noProof/>
                <w:webHidden/>
              </w:rPr>
              <w:fldChar w:fldCharType="begin"/>
            </w:r>
            <w:r>
              <w:rPr>
                <w:noProof/>
                <w:webHidden/>
              </w:rPr>
              <w:instrText xml:space="preserve"> PAGEREF _Toc41854176 \h </w:instrText>
            </w:r>
            <w:r>
              <w:rPr>
                <w:noProof/>
                <w:webHidden/>
              </w:rPr>
            </w:r>
            <w:r>
              <w:rPr>
                <w:noProof/>
                <w:webHidden/>
              </w:rPr>
              <w:fldChar w:fldCharType="separate"/>
            </w:r>
            <w:r>
              <w:rPr>
                <w:noProof/>
                <w:webHidden/>
              </w:rPr>
              <w:t>26</w:t>
            </w:r>
            <w:r>
              <w:rPr>
                <w:noProof/>
                <w:webHidden/>
              </w:rPr>
              <w:fldChar w:fldCharType="end"/>
            </w:r>
          </w:hyperlink>
        </w:p>
        <w:p w14:paraId="02B2CBA6" w14:textId="4E0BD984" w:rsidR="00F60A7E" w:rsidRDefault="00F60A7E">
          <w:pPr>
            <w:pStyle w:val="TOC2"/>
            <w:tabs>
              <w:tab w:val="left" w:pos="880"/>
              <w:tab w:val="right" w:leader="dot" w:pos="8630"/>
            </w:tabs>
            <w:rPr>
              <w:rFonts w:eastAsiaTheme="minorEastAsia"/>
              <w:noProof/>
              <w:color w:val="auto"/>
              <w:lang w:eastAsia="en-GB"/>
            </w:rPr>
          </w:pPr>
          <w:hyperlink w:anchor="_Toc41854177" w:history="1">
            <w:r w:rsidRPr="007A3054">
              <w:rPr>
                <w:rStyle w:val="Hyperlink"/>
                <w:noProof/>
              </w:rPr>
              <w:t>7.3</w:t>
            </w:r>
            <w:r>
              <w:rPr>
                <w:rFonts w:eastAsiaTheme="minorEastAsia"/>
                <w:noProof/>
                <w:color w:val="auto"/>
                <w:lang w:eastAsia="en-GB"/>
              </w:rPr>
              <w:tab/>
            </w:r>
            <w:r w:rsidRPr="007A3054">
              <w:rPr>
                <w:rStyle w:val="Hyperlink"/>
                <w:noProof/>
              </w:rPr>
              <w:t>MURRAY</w:t>
            </w:r>
            <w:r>
              <w:rPr>
                <w:noProof/>
                <w:webHidden/>
              </w:rPr>
              <w:tab/>
            </w:r>
            <w:r>
              <w:rPr>
                <w:noProof/>
                <w:webHidden/>
              </w:rPr>
              <w:fldChar w:fldCharType="begin"/>
            </w:r>
            <w:r>
              <w:rPr>
                <w:noProof/>
                <w:webHidden/>
              </w:rPr>
              <w:instrText xml:space="preserve"> PAGEREF _Toc41854177 \h </w:instrText>
            </w:r>
            <w:r>
              <w:rPr>
                <w:noProof/>
                <w:webHidden/>
              </w:rPr>
            </w:r>
            <w:r>
              <w:rPr>
                <w:noProof/>
                <w:webHidden/>
              </w:rPr>
              <w:fldChar w:fldCharType="separate"/>
            </w:r>
            <w:r>
              <w:rPr>
                <w:noProof/>
                <w:webHidden/>
              </w:rPr>
              <w:t>26</w:t>
            </w:r>
            <w:r>
              <w:rPr>
                <w:noProof/>
                <w:webHidden/>
              </w:rPr>
              <w:fldChar w:fldCharType="end"/>
            </w:r>
          </w:hyperlink>
        </w:p>
        <w:p w14:paraId="0B728EC0" w14:textId="1C150FDE" w:rsidR="00582CD0" w:rsidRDefault="00582CD0">
          <w:r>
            <w:rPr>
              <w:b/>
              <w:bCs/>
              <w:noProof/>
            </w:rPr>
            <w:fldChar w:fldCharType="end"/>
          </w:r>
        </w:p>
      </w:sdtContent>
    </w:sdt>
    <w:p w14:paraId="47C28800" w14:textId="5C34B16C" w:rsidR="00582CD0" w:rsidRDefault="00582CD0">
      <w:pPr>
        <w:rPr>
          <w:rFonts w:asciiTheme="majorHAnsi" w:eastAsiaTheme="majorEastAsia" w:hAnsiTheme="majorHAnsi" w:cstheme="majorBidi"/>
          <w:color w:val="007789" w:themeColor="accent1" w:themeShade="BF"/>
          <w:sz w:val="32"/>
          <w:szCs w:val="32"/>
        </w:rPr>
      </w:pPr>
      <w:r>
        <w:br w:type="page"/>
      </w:r>
    </w:p>
    <w:p w14:paraId="1D96A563" w14:textId="5C34B16C" w:rsidR="00C6554A" w:rsidRDefault="009864F5" w:rsidP="00C6554A">
      <w:pPr>
        <w:pStyle w:val="Heading1"/>
      </w:pPr>
      <w:bookmarkStart w:id="6" w:name="_Toc41854134"/>
      <w:r>
        <w:lastRenderedPageBreak/>
        <w:t>P</w:t>
      </w:r>
      <w:r w:rsidR="005242A4">
        <w:t>LANNING</w:t>
      </w:r>
      <w:bookmarkEnd w:id="6"/>
    </w:p>
    <w:p w14:paraId="1FE9881A" w14:textId="5C34B16C" w:rsidR="00460748" w:rsidRPr="00460748" w:rsidRDefault="00460748" w:rsidP="00460748"/>
    <w:p w14:paraId="682773FD" w14:textId="1AB3D650" w:rsidR="002B03FB" w:rsidRDefault="009864F5" w:rsidP="009864F5">
      <w:pPr>
        <w:pStyle w:val="Heading2"/>
      </w:pPr>
      <w:bookmarkStart w:id="7" w:name="_Toc41854135"/>
      <w:r>
        <w:t>OVERVIEW</w:t>
      </w:r>
      <w:bookmarkEnd w:id="7"/>
    </w:p>
    <w:p w14:paraId="2C07C306" w14:textId="4E5D0B3F" w:rsidR="00460748" w:rsidRPr="00470BD8" w:rsidRDefault="009864F5" w:rsidP="009864F5">
      <w:r>
        <w:t xml:space="preserve">The program is required to be a suite of games, which can be played between two people over a network. The suite of games must include chess, </w:t>
      </w:r>
      <w:r w:rsidR="006C6E56">
        <w:t>tic-tac-toe and battleships</w:t>
      </w:r>
      <w:r>
        <w:t xml:space="preserve">. These games must be entirely based in a terminal, with no graphical component (preferably to create a “retro” theme), but ASCII art can and should be included. </w:t>
      </w:r>
      <w:r w:rsidR="00582CD0">
        <w:t>If extra games are created, they should be able to “slot” into the program, by creating some sort of framework for adding them into the system. Since the games are played over a network, the traffic between the two systems must be protected by encrypting the information as it travels through.</w:t>
      </w:r>
    </w:p>
    <w:p w14:paraId="4AE35520" w14:textId="77777777" w:rsidR="00460748" w:rsidRPr="00460748" w:rsidRDefault="00460748" w:rsidP="009864F5">
      <w:pPr>
        <w:rPr>
          <w:color w:val="auto"/>
        </w:rPr>
      </w:pPr>
    </w:p>
    <w:p w14:paraId="2BDD1287" w14:textId="684B860A" w:rsidR="00582CD0" w:rsidRDefault="00582CD0" w:rsidP="00582CD0">
      <w:pPr>
        <w:pStyle w:val="Heading2"/>
      </w:pPr>
      <w:bookmarkStart w:id="8" w:name="_Toc41854136"/>
      <w:r>
        <w:t>USER REQUIREMENTS</w:t>
      </w:r>
      <w:bookmarkEnd w:id="8"/>
    </w:p>
    <w:p w14:paraId="0DBAFABC" w14:textId="5327E464" w:rsidR="00582CD0" w:rsidRDefault="00582CD0" w:rsidP="00582CD0">
      <w:pPr>
        <w:pStyle w:val="ListNumber"/>
        <w:tabs>
          <w:tab w:val="clear" w:pos="360"/>
        </w:tabs>
      </w:pPr>
      <w:r>
        <w:t xml:space="preserve">The program must open to a menu that allows </w:t>
      </w:r>
      <w:r w:rsidR="00A5675F">
        <w:t xml:space="preserve">a </w:t>
      </w:r>
      <w:r>
        <w:t xml:space="preserve">connection between two </w:t>
      </w:r>
      <w:r w:rsidR="00A928FE">
        <w:t>devices</w:t>
      </w:r>
    </w:p>
    <w:p w14:paraId="401C0CDE" w14:textId="1C1D4B2E" w:rsidR="00582CD0" w:rsidRDefault="00582CD0" w:rsidP="004E5B5F">
      <w:pPr>
        <w:pStyle w:val="ListNumber"/>
        <w:numPr>
          <w:ilvl w:val="1"/>
          <w:numId w:val="1"/>
        </w:numPr>
      </w:pPr>
      <w:r>
        <w:t>Must show the title of the program</w:t>
      </w:r>
    </w:p>
    <w:p w14:paraId="2AD9E68C" w14:textId="1391F0AB" w:rsidR="00A928FE" w:rsidRDefault="00A928FE" w:rsidP="004E5B5F">
      <w:pPr>
        <w:pStyle w:val="ListNumber"/>
        <w:numPr>
          <w:ilvl w:val="1"/>
          <w:numId w:val="1"/>
        </w:numPr>
      </w:pPr>
      <w:r>
        <w:t>The menu must contain an option to quit</w:t>
      </w:r>
    </w:p>
    <w:p w14:paraId="46F7376C" w14:textId="107915E8" w:rsidR="00A928FE" w:rsidRDefault="00A928FE" w:rsidP="004E5B5F">
      <w:pPr>
        <w:pStyle w:val="ListNumber"/>
        <w:numPr>
          <w:ilvl w:val="1"/>
          <w:numId w:val="1"/>
        </w:numPr>
      </w:pPr>
      <w:r>
        <w:t>The menu must contain a method to connect between the two devices over the internet</w:t>
      </w:r>
    </w:p>
    <w:p w14:paraId="104A1FE1" w14:textId="7D05376E" w:rsidR="00460748" w:rsidRDefault="00460748" w:rsidP="004E5B5F">
      <w:pPr>
        <w:pStyle w:val="ListNumber"/>
        <w:numPr>
          <w:ilvl w:val="2"/>
          <w:numId w:val="1"/>
        </w:numPr>
      </w:pPr>
      <w:r>
        <w:t>The users must be able to specify the IP of the other device</w:t>
      </w:r>
    </w:p>
    <w:p w14:paraId="4F94FBC2" w14:textId="60F0950F" w:rsidR="00460748" w:rsidRDefault="00460748" w:rsidP="004E5B5F">
      <w:pPr>
        <w:pStyle w:val="ListNumber"/>
        <w:numPr>
          <w:ilvl w:val="2"/>
          <w:numId w:val="1"/>
        </w:numPr>
      </w:pPr>
      <w:r>
        <w:t>There must be a method to which the program can cancel an attempted connection</w:t>
      </w:r>
    </w:p>
    <w:p w14:paraId="16B3B214" w14:textId="0F1FD3B0" w:rsidR="00460748" w:rsidRDefault="00460748" w:rsidP="004E5B5F">
      <w:pPr>
        <w:pStyle w:val="ListNumber"/>
        <w:numPr>
          <w:ilvl w:val="1"/>
          <w:numId w:val="1"/>
        </w:numPr>
      </w:pPr>
      <w:r>
        <w:t>The user must be able to specify the option they have selected by using a keyboard.</w:t>
      </w:r>
    </w:p>
    <w:p w14:paraId="4592A38E" w14:textId="033D9E01" w:rsidR="00DA57E7" w:rsidRDefault="00460748" w:rsidP="009120AF">
      <w:pPr>
        <w:pStyle w:val="ListNumber"/>
      </w:pPr>
      <w:r>
        <w:t>The connection between the two users must be encrypted</w:t>
      </w:r>
    </w:p>
    <w:p w14:paraId="1B5489B9" w14:textId="49EF4437" w:rsidR="005B4321" w:rsidRDefault="005B4321" w:rsidP="00741657">
      <w:pPr>
        <w:pStyle w:val="ListNumber"/>
        <w:numPr>
          <w:ilvl w:val="1"/>
          <w:numId w:val="1"/>
        </w:numPr>
      </w:pPr>
      <w:r>
        <w:t>The users must enter a unique password</w:t>
      </w:r>
      <w:r w:rsidR="00A634B5">
        <w:t xml:space="preserve"> which will be used for the enc</w:t>
      </w:r>
      <w:r w:rsidR="00C13A64">
        <w:t>r</w:t>
      </w:r>
      <w:r w:rsidR="00A634B5">
        <w:t>yption</w:t>
      </w:r>
    </w:p>
    <w:p w14:paraId="1FA32B43" w14:textId="7B08CAAF" w:rsidR="00741657" w:rsidRDefault="00741657" w:rsidP="00741657">
      <w:pPr>
        <w:pStyle w:val="ListNumber"/>
        <w:numPr>
          <w:ilvl w:val="1"/>
          <w:numId w:val="1"/>
        </w:numPr>
      </w:pPr>
      <w:r>
        <w:t xml:space="preserve">The </w:t>
      </w:r>
      <w:r w:rsidR="00DB628E">
        <w:t>user input</w:t>
      </w:r>
      <w:r>
        <w:t xml:space="preserve"> must be </w:t>
      </w:r>
      <w:r w:rsidR="008E2E8D">
        <w:t>encrypt</w:t>
      </w:r>
      <w:r w:rsidR="00DB628E">
        <w:t>ed</w:t>
      </w:r>
      <w:r w:rsidR="004E5D02">
        <w:t>/decrypt</w:t>
      </w:r>
      <w:r w:rsidR="00DB628E">
        <w:t>ed</w:t>
      </w:r>
      <w:r w:rsidR="008E2E8D">
        <w:t xml:space="preserve"> </w:t>
      </w:r>
      <w:r w:rsidR="00E1050C">
        <w:t xml:space="preserve">and </w:t>
      </w:r>
      <w:r w:rsidR="008E2E8D">
        <w:t>sent</w:t>
      </w:r>
      <w:r w:rsidR="00E1050C">
        <w:t>/received</w:t>
      </w:r>
      <w:r w:rsidR="008E2E8D">
        <w:t xml:space="preserve"> without user intervention</w:t>
      </w:r>
    </w:p>
    <w:p w14:paraId="011D0E8F" w14:textId="35A3EB4B" w:rsidR="00A928FE" w:rsidRDefault="00A928FE" w:rsidP="00A928FE">
      <w:pPr>
        <w:pStyle w:val="ListNumber"/>
      </w:pPr>
      <w:r>
        <w:t>Once connected, one user must have the ability to choose the game that the two users play in another menu.</w:t>
      </w:r>
    </w:p>
    <w:p w14:paraId="54C7BEA0" w14:textId="0A91F122" w:rsidR="00322520" w:rsidRDefault="00A928FE" w:rsidP="004E5B5F">
      <w:pPr>
        <w:pStyle w:val="ListNumber"/>
        <w:numPr>
          <w:ilvl w:val="1"/>
          <w:numId w:val="1"/>
        </w:numPr>
      </w:pPr>
      <w:r>
        <w:t>The “choosing” user must be able to see a list of games which are able to be played</w:t>
      </w:r>
    </w:p>
    <w:p w14:paraId="1BDC6DF6" w14:textId="4ED17169" w:rsidR="00327F21" w:rsidRDefault="00DC6F1F" w:rsidP="004E5B5F">
      <w:pPr>
        <w:pStyle w:val="ListNumber"/>
        <w:numPr>
          <w:ilvl w:val="1"/>
          <w:numId w:val="1"/>
        </w:numPr>
      </w:pPr>
      <w:r>
        <w:t xml:space="preserve">The game that the </w:t>
      </w:r>
      <w:r w:rsidR="00955D08">
        <w:t>users</w:t>
      </w:r>
      <w:r>
        <w:t xml:space="preserve"> wish to play must be selectable via the menu</w:t>
      </w:r>
    </w:p>
    <w:p w14:paraId="498B7ADC" w14:textId="0D5A7D58" w:rsidR="009F563B" w:rsidRDefault="004051C1" w:rsidP="004E5B5F">
      <w:pPr>
        <w:pStyle w:val="ListNumber"/>
        <w:numPr>
          <w:ilvl w:val="1"/>
          <w:numId w:val="1"/>
        </w:numPr>
      </w:pPr>
      <w:r>
        <w:t>The user who is not choosing must have some screen or information to show that the other user is choosing a game</w:t>
      </w:r>
    </w:p>
    <w:p w14:paraId="63874F24" w14:textId="268886CD" w:rsidR="009F563B" w:rsidRDefault="009F563B" w:rsidP="009F563B">
      <w:pPr>
        <w:pStyle w:val="ListNumber"/>
      </w:pPr>
      <w:r>
        <w:t>Chess must be a playable game in the game menu</w:t>
      </w:r>
    </w:p>
    <w:p w14:paraId="5EA82BDB" w14:textId="54201404" w:rsidR="009F563B" w:rsidRDefault="009F563B" w:rsidP="004E5B5F">
      <w:pPr>
        <w:pStyle w:val="ListNumber"/>
        <w:numPr>
          <w:ilvl w:val="1"/>
          <w:numId w:val="1"/>
        </w:numPr>
      </w:pPr>
      <w:r>
        <w:t>The users must see an 8x8 board, set in the standard chess starting configuration</w:t>
      </w:r>
    </w:p>
    <w:p w14:paraId="6DACB6EA" w14:textId="3C71A29A" w:rsidR="00125994" w:rsidRDefault="000B70EF" w:rsidP="004E5B5F">
      <w:pPr>
        <w:pStyle w:val="ListNumber"/>
        <w:numPr>
          <w:ilvl w:val="1"/>
          <w:numId w:val="1"/>
        </w:numPr>
      </w:pPr>
      <w:r>
        <w:t xml:space="preserve"> It must be possible to reference every </w:t>
      </w:r>
      <w:r w:rsidR="00560E98">
        <w:t>square</w:t>
      </w:r>
      <w:r>
        <w:t xml:space="preserve"> </w:t>
      </w:r>
      <w:r w:rsidR="00560E98">
        <w:t>o</w:t>
      </w:r>
      <w:r>
        <w:t xml:space="preserve">n the </w:t>
      </w:r>
      <w:r w:rsidR="00560E98">
        <w:t>chessboard via standard notation (</w:t>
      </w:r>
      <w:r w:rsidR="00B65510">
        <w:t>a-h, 1-9)</w:t>
      </w:r>
    </w:p>
    <w:p w14:paraId="6A95B9E2" w14:textId="43388B4F" w:rsidR="0029487B" w:rsidRDefault="00560E98" w:rsidP="004E5B5F">
      <w:pPr>
        <w:pStyle w:val="ListNumber"/>
        <w:numPr>
          <w:ilvl w:val="1"/>
          <w:numId w:val="1"/>
        </w:numPr>
      </w:pPr>
      <w:r>
        <w:t xml:space="preserve">The </w:t>
      </w:r>
      <w:r w:rsidR="0029487B">
        <w:t>rules must adhere to the international chess rules</w:t>
      </w:r>
    </w:p>
    <w:p w14:paraId="6B4521D3" w14:textId="4C8C1160" w:rsidR="00DA57E7" w:rsidRDefault="00DA57E7" w:rsidP="00DA57E7">
      <w:pPr>
        <w:pStyle w:val="ListNumber"/>
      </w:pPr>
      <w:r>
        <w:t>Battleships must be a playable game in the game menu</w:t>
      </w:r>
    </w:p>
    <w:p w14:paraId="34836140" w14:textId="21F924F2" w:rsidR="00DA57E7" w:rsidRDefault="009D14A8" w:rsidP="004E5B5F">
      <w:pPr>
        <w:pStyle w:val="ListNumber"/>
        <w:numPr>
          <w:ilvl w:val="1"/>
          <w:numId w:val="1"/>
        </w:numPr>
      </w:pPr>
      <w:r>
        <w:lastRenderedPageBreak/>
        <w:t>The users will be shown a 10x10 grid</w:t>
      </w:r>
    </w:p>
    <w:p w14:paraId="3BD74970" w14:textId="66D6454D" w:rsidR="009D14A8" w:rsidRDefault="009D14A8" w:rsidP="004E5B5F">
      <w:pPr>
        <w:pStyle w:val="ListNumber"/>
        <w:numPr>
          <w:ilvl w:val="1"/>
          <w:numId w:val="1"/>
        </w:numPr>
      </w:pPr>
      <w:r>
        <w:t>The users will</w:t>
      </w:r>
      <w:r w:rsidR="00370DAF">
        <w:t xml:space="preserve"> </w:t>
      </w:r>
      <w:r w:rsidR="0015770E">
        <w:t>set up their playing board</w:t>
      </w:r>
      <w:r w:rsidR="007E56FB">
        <w:t xml:space="preserve"> by first inputting the row</w:t>
      </w:r>
      <w:r w:rsidR="00417960">
        <w:t>,</w:t>
      </w:r>
      <w:r w:rsidR="007E56FB">
        <w:t xml:space="preserve"> followed by the column.</w:t>
      </w:r>
    </w:p>
    <w:p w14:paraId="2BBC851C" w14:textId="0E4B2E18" w:rsidR="001029BD" w:rsidRDefault="001029BD" w:rsidP="004E5B5F">
      <w:pPr>
        <w:pStyle w:val="ListNumber"/>
        <w:numPr>
          <w:ilvl w:val="1"/>
          <w:numId w:val="1"/>
        </w:numPr>
      </w:pPr>
      <w:r>
        <w:t xml:space="preserve">The users will then play in turn </w:t>
      </w:r>
      <w:r w:rsidR="00AB4FC1">
        <w:t xml:space="preserve">using the same </w:t>
      </w:r>
      <w:r w:rsidR="00417960">
        <w:t>“</w:t>
      </w:r>
      <w:r w:rsidR="00AB4FC1">
        <w:t>row followed by column</w:t>
      </w:r>
      <w:r w:rsidR="00417960">
        <w:t>”</w:t>
      </w:r>
      <w:r w:rsidR="00AB4FC1">
        <w:t xml:space="preserve"> notation</w:t>
      </w:r>
    </w:p>
    <w:p w14:paraId="1BFB1467" w14:textId="754C7737" w:rsidR="00417960" w:rsidRPr="00884879" w:rsidRDefault="008F686D" w:rsidP="004E5B5F">
      <w:pPr>
        <w:pStyle w:val="ListNumber"/>
        <w:numPr>
          <w:ilvl w:val="1"/>
          <w:numId w:val="1"/>
        </w:numPr>
      </w:pPr>
      <w:r>
        <w:t xml:space="preserve">If either player </w:t>
      </w:r>
      <w:r w:rsidR="00882A5F">
        <w:t xml:space="preserve">strikes </w:t>
      </w:r>
      <w:r w:rsidR="00470C41">
        <w:t xml:space="preserve">17 ships, the </w:t>
      </w:r>
      <w:r w:rsidR="00927AE7">
        <w:t>game will detect it and take appropriate action (begin the “You win” or “You lose” sequence)</w:t>
      </w:r>
    </w:p>
    <w:p w14:paraId="1A613199" w14:textId="74E66079" w:rsidR="00884879" w:rsidRDefault="04D08AF3" w:rsidP="00884879">
      <w:pPr>
        <w:pStyle w:val="ListNumber"/>
      </w:pPr>
      <w:r>
        <w:t>Tic-Tac-Toe must be a playable game in the game menu</w:t>
      </w:r>
    </w:p>
    <w:p w14:paraId="3FC611D1" w14:textId="236DBE32" w:rsidR="00884879" w:rsidRDefault="04D08AF3" w:rsidP="004E5B5F">
      <w:pPr>
        <w:pStyle w:val="ListNumber"/>
        <w:numPr>
          <w:ilvl w:val="1"/>
          <w:numId w:val="1"/>
        </w:numPr>
        <w:rPr>
          <w:rFonts w:eastAsiaTheme="minorEastAsia"/>
        </w:rPr>
      </w:pPr>
      <w:r>
        <w:t>The users will be shown a 3x3 grid</w:t>
      </w:r>
    </w:p>
    <w:p w14:paraId="72806E7E" w14:textId="010220AF" w:rsidR="04D08AF3" w:rsidRDefault="04D08AF3" w:rsidP="004E5B5F">
      <w:pPr>
        <w:pStyle w:val="ListNumber"/>
        <w:numPr>
          <w:ilvl w:val="1"/>
          <w:numId w:val="1"/>
        </w:numPr>
      </w:pPr>
      <w:r>
        <w:t>The users will</w:t>
      </w:r>
      <w:r w:rsidR="00A5675F">
        <w:t>, in turn,</w:t>
      </w:r>
      <w:r>
        <w:t xml:space="preserve"> select a grid square using the notation (</w:t>
      </w:r>
      <w:r w:rsidR="05EF5FDD">
        <w:t>1-3</w:t>
      </w:r>
      <w:r>
        <w:t>, 1-3)</w:t>
      </w:r>
    </w:p>
    <w:p w14:paraId="593A318F" w14:textId="4ED8A537" w:rsidR="04D08AF3" w:rsidRDefault="04D08AF3" w:rsidP="004E5B5F">
      <w:pPr>
        <w:pStyle w:val="ListNumber"/>
        <w:numPr>
          <w:ilvl w:val="1"/>
          <w:numId w:val="1"/>
        </w:numPr>
      </w:pPr>
      <w:r>
        <w:t>The game will detect if the winning condition has been met (3 in a row)</w:t>
      </w:r>
    </w:p>
    <w:p w14:paraId="0B4B7F31" w14:textId="625DCAC3" w:rsidR="00B366BD" w:rsidRPr="00B366BD" w:rsidRDefault="00DA57E7" w:rsidP="00B366BD">
      <w:pPr>
        <w:pStyle w:val="ListNumber"/>
      </w:pPr>
      <w:r>
        <w:t>Once the chosen game ends, the program must return to the game menu</w:t>
      </w:r>
    </w:p>
    <w:p w14:paraId="22359A07" w14:textId="2B6D8F9B" w:rsidR="00394BE1" w:rsidRPr="00394BE1" w:rsidRDefault="543348D8" w:rsidP="00394BE1">
      <w:pPr>
        <w:pStyle w:val="ListNumber"/>
      </w:pPr>
      <w:r>
        <w:t xml:space="preserve">The users must be able to communicate </w:t>
      </w:r>
      <w:r w:rsidR="49E2B5DD">
        <w:t>using a text chat window</w:t>
      </w:r>
    </w:p>
    <w:p w14:paraId="0B06B8FB" w14:textId="281E3A59" w:rsidR="0071162E" w:rsidRPr="0071162E" w:rsidRDefault="4FF5BF9C" w:rsidP="0071162E">
      <w:pPr>
        <w:pStyle w:val="ListNumber"/>
        <w:numPr>
          <w:ilvl w:val="1"/>
          <w:numId w:val="1"/>
        </w:numPr>
      </w:pPr>
      <w:r>
        <w:t>They will be shown a separate window for chat</w:t>
      </w:r>
    </w:p>
    <w:p w14:paraId="6FC0EE71" w14:textId="4584EC1F" w:rsidR="4FF5BF9C" w:rsidRDefault="24907854" w:rsidP="4FF5BF9C">
      <w:pPr>
        <w:pStyle w:val="ListNumber"/>
        <w:numPr>
          <w:ilvl w:val="1"/>
          <w:numId w:val="1"/>
        </w:numPr>
      </w:pPr>
      <w:r>
        <w:t xml:space="preserve">They will be able to send messages </w:t>
      </w:r>
      <w:r w:rsidR="308E8A82">
        <w:t xml:space="preserve">during the game is being </w:t>
      </w:r>
      <w:r w:rsidR="701FA1B5">
        <w:t>played</w:t>
      </w:r>
    </w:p>
    <w:p w14:paraId="3D0AAA5A" w14:textId="77777777" w:rsidR="00322520" w:rsidRDefault="00322520">
      <w:pPr>
        <w:rPr>
          <w:color w:val="FF0000"/>
        </w:rPr>
      </w:pPr>
      <w:r>
        <w:rPr>
          <w:color w:val="FF0000"/>
        </w:rPr>
        <w:br w:type="page"/>
      </w:r>
    </w:p>
    <w:p w14:paraId="43EB3D28" w14:textId="1DF4A6DE" w:rsidR="00322520" w:rsidRDefault="00322520" w:rsidP="00322520">
      <w:pPr>
        <w:pStyle w:val="Heading1"/>
      </w:pPr>
      <w:bookmarkStart w:id="9" w:name="_Toc41854137"/>
      <w:r>
        <w:lastRenderedPageBreak/>
        <w:t>A</w:t>
      </w:r>
      <w:r w:rsidR="005242A4">
        <w:t>NALYSIS</w:t>
      </w:r>
      <w:bookmarkEnd w:id="9"/>
    </w:p>
    <w:p w14:paraId="71C94302" w14:textId="660198CA" w:rsidR="005242A4" w:rsidRDefault="005242A4" w:rsidP="005242A4">
      <w:pPr>
        <w:pStyle w:val="Heading2"/>
      </w:pPr>
      <w:bookmarkStart w:id="10" w:name="_Toc41854138"/>
      <w:r>
        <w:t>CHESS</w:t>
      </w:r>
      <w:bookmarkEnd w:id="10"/>
    </w:p>
    <w:p w14:paraId="70FCB8AC" w14:textId="02B69B89" w:rsidR="00901ECF" w:rsidRDefault="00467D0A" w:rsidP="002E30F4">
      <w:r>
        <w:t xml:space="preserve">Chess </w:t>
      </w:r>
      <w:r w:rsidR="0097264F">
        <w:t>is ‘</w:t>
      </w:r>
      <w:r w:rsidR="00EA7116" w:rsidRPr="00EA7116">
        <w:t>a game for 2 players each of whom moves 16 pieces according to fixed rules across a checkerboard and tries to checkmate the opponent's king</w:t>
      </w:r>
      <w:r w:rsidR="0097264F">
        <w:t>'</w:t>
      </w:r>
      <w:r w:rsidR="0001102F">
        <w:t xml:space="preserve"> (Merriam-Webster</w:t>
      </w:r>
      <w:r w:rsidR="00B91292">
        <w:t xml:space="preserve"> [Online], Chess entry)</w:t>
      </w:r>
      <w:r w:rsidR="00B91292">
        <w:rPr>
          <w:rStyle w:val="FootnoteReference"/>
        </w:rPr>
        <w:footnoteReference w:id="2"/>
      </w:r>
      <w:r w:rsidR="009E43BA">
        <w:t>.</w:t>
      </w:r>
    </w:p>
    <w:p w14:paraId="4C869071" w14:textId="739E18BE" w:rsidR="00901ECF" w:rsidRDefault="00901ECF" w:rsidP="00901ECF">
      <w:pPr>
        <w:pStyle w:val="Heading3"/>
      </w:pPr>
      <w:bookmarkStart w:id="11" w:name="_Toc41854139"/>
      <w:r>
        <w:t>THE BOARD</w:t>
      </w:r>
      <w:bookmarkEnd w:id="11"/>
    </w:p>
    <w:p w14:paraId="038D1C4A" w14:textId="475910C3" w:rsidR="00901ECF" w:rsidRDefault="005B538C" w:rsidP="00901ECF">
      <w:r>
        <w:t xml:space="preserve">The board itself consists of </w:t>
      </w:r>
      <w:r w:rsidR="000229A2">
        <w:t>64 squares in an 8x8 square, of alternating black and white colours.</w:t>
      </w:r>
      <w:r w:rsidR="00901ECF">
        <w:t xml:space="preserve"> During setup, the players sit directly opposite each other and the board is placed between them such that there is a flat edge of the square towards each of them and a black square is in the left corner from the perspective of both players. </w:t>
      </w:r>
      <w:r w:rsidR="00F8588E">
        <w:t xml:space="preserve">The </w:t>
      </w:r>
      <w:r w:rsidR="008C4140">
        <w:t xml:space="preserve">squares position on the board can be referenced by its </w:t>
      </w:r>
      <w:r w:rsidR="008C4140">
        <w:rPr>
          <w:i/>
          <w:iCs/>
        </w:rPr>
        <w:t>rank</w:t>
      </w:r>
      <w:r w:rsidR="008C4140">
        <w:t xml:space="preserve"> and </w:t>
      </w:r>
      <w:r w:rsidR="008C4140">
        <w:rPr>
          <w:i/>
          <w:iCs/>
        </w:rPr>
        <w:t>file</w:t>
      </w:r>
      <w:r w:rsidR="008C4140">
        <w:t>. A rank is numbered from 1 to 8 and represents the 8 rows across the board (from the white player’s perspective). The row closest to white is the first rank. A file uses letters a-h and represents the 8 columns down the board (from the white player’s perspective). The leftmost column from the white player’s perspective is a.</w:t>
      </w:r>
    </w:p>
    <w:p w14:paraId="574ACE2C" w14:textId="6D0AA8BF" w:rsidR="008C4140" w:rsidRPr="008C4140" w:rsidRDefault="008C4140" w:rsidP="00901ECF">
      <w:r>
        <w:t>The use of file and rank notation allows the file-first method of identification</w:t>
      </w:r>
      <w:r w:rsidR="005F02CF">
        <w:t xml:space="preserve"> for squares on the board (for example a1 is the closest left corner on the board for white. Notation is covered in more detail below)</w:t>
      </w:r>
    </w:p>
    <w:p w14:paraId="7F68D1CC" w14:textId="77777777" w:rsidR="00901ECF" w:rsidRDefault="00901ECF" w:rsidP="00901ECF">
      <w:pPr>
        <w:pStyle w:val="Heading3"/>
      </w:pPr>
      <w:bookmarkStart w:id="12" w:name="_Toc41854140"/>
      <w:r>
        <w:t>THE PIECES</w:t>
      </w:r>
      <w:bookmarkEnd w:id="12"/>
    </w:p>
    <w:p w14:paraId="0FCED22F" w14:textId="3171A598" w:rsidR="00901ECF" w:rsidRDefault="00901ECF" w:rsidP="00901ECF">
      <w:r>
        <w:t>At the beginning of a game of chess, each player has 16 pieces on the board</w:t>
      </w:r>
      <w:r w:rsidR="00F8588E">
        <w:t>.</w:t>
      </w:r>
      <w:r>
        <w:t xml:space="preserve"> One player has a set of 16 white pieces, while the other player has an identical set of pieces, except in black. There are 6 different types of chess piece:</w:t>
      </w:r>
    </w:p>
    <w:p w14:paraId="379ECD1E" w14:textId="00075CE5" w:rsidR="00F162A4" w:rsidRPr="00F162A4" w:rsidRDefault="00901ECF" w:rsidP="004E5B5F">
      <w:pPr>
        <w:pStyle w:val="ListParagraph"/>
        <w:numPr>
          <w:ilvl w:val="0"/>
          <w:numId w:val="3"/>
        </w:numPr>
        <w:rPr>
          <w:u w:val="single"/>
        </w:rPr>
      </w:pPr>
      <w:r w:rsidRPr="00901ECF">
        <w:rPr>
          <w:b/>
          <w:bCs/>
        </w:rPr>
        <w:t>Pawn</w:t>
      </w:r>
      <w:r w:rsidR="00F162A4">
        <w:t xml:space="preserve"> (8 per player)</w:t>
      </w:r>
    </w:p>
    <w:p w14:paraId="6C98E683" w14:textId="77777777" w:rsidR="00F162A4" w:rsidRPr="00F162A4" w:rsidRDefault="00F162A4" w:rsidP="004E5B5F">
      <w:pPr>
        <w:pStyle w:val="ListParagraph"/>
        <w:numPr>
          <w:ilvl w:val="0"/>
          <w:numId w:val="3"/>
        </w:numPr>
        <w:rPr>
          <w:u w:val="single"/>
        </w:rPr>
      </w:pPr>
      <w:r>
        <w:rPr>
          <w:b/>
          <w:bCs/>
        </w:rPr>
        <w:t>Rook</w:t>
      </w:r>
      <w:r>
        <w:t xml:space="preserve"> (2 per player)</w:t>
      </w:r>
    </w:p>
    <w:p w14:paraId="220A7112" w14:textId="77777777" w:rsidR="00F162A4" w:rsidRPr="00F162A4" w:rsidRDefault="00F162A4" w:rsidP="004E5B5F">
      <w:pPr>
        <w:pStyle w:val="ListParagraph"/>
        <w:numPr>
          <w:ilvl w:val="0"/>
          <w:numId w:val="3"/>
        </w:numPr>
        <w:rPr>
          <w:u w:val="single"/>
        </w:rPr>
      </w:pPr>
      <w:r>
        <w:rPr>
          <w:b/>
          <w:bCs/>
        </w:rPr>
        <w:t xml:space="preserve">Bishop </w:t>
      </w:r>
      <w:r w:rsidRPr="00F162A4">
        <w:t>(</w:t>
      </w:r>
      <w:r>
        <w:t>2 per player)</w:t>
      </w:r>
    </w:p>
    <w:p w14:paraId="00B65C25" w14:textId="77777777" w:rsidR="00F162A4" w:rsidRPr="00F162A4" w:rsidRDefault="00F162A4" w:rsidP="004E5B5F">
      <w:pPr>
        <w:pStyle w:val="ListParagraph"/>
        <w:numPr>
          <w:ilvl w:val="0"/>
          <w:numId w:val="3"/>
        </w:numPr>
        <w:rPr>
          <w:u w:val="single"/>
        </w:rPr>
      </w:pPr>
      <w:r>
        <w:rPr>
          <w:b/>
          <w:bCs/>
        </w:rPr>
        <w:t xml:space="preserve">Knight </w:t>
      </w:r>
      <w:r>
        <w:t>(2 per player)</w:t>
      </w:r>
    </w:p>
    <w:p w14:paraId="6E1C8727" w14:textId="77777777" w:rsidR="00F162A4" w:rsidRPr="00F162A4" w:rsidRDefault="00F162A4" w:rsidP="004E5B5F">
      <w:pPr>
        <w:pStyle w:val="ListParagraph"/>
        <w:numPr>
          <w:ilvl w:val="0"/>
          <w:numId w:val="3"/>
        </w:numPr>
        <w:rPr>
          <w:u w:val="single"/>
        </w:rPr>
      </w:pPr>
      <w:r>
        <w:rPr>
          <w:b/>
          <w:bCs/>
        </w:rPr>
        <w:t xml:space="preserve">Queen </w:t>
      </w:r>
      <w:r>
        <w:t>(1 per player)</w:t>
      </w:r>
    </w:p>
    <w:p w14:paraId="2A1BCCE2" w14:textId="77777777" w:rsidR="00F162A4" w:rsidRPr="00F162A4" w:rsidRDefault="00F162A4" w:rsidP="004E5B5F">
      <w:pPr>
        <w:pStyle w:val="ListParagraph"/>
        <w:numPr>
          <w:ilvl w:val="0"/>
          <w:numId w:val="3"/>
        </w:numPr>
        <w:rPr>
          <w:u w:val="single"/>
        </w:rPr>
      </w:pPr>
      <w:r>
        <w:rPr>
          <w:b/>
          <w:bCs/>
        </w:rPr>
        <w:t xml:space="preserve">King </w:t>
      </w:r>
      <w:r>
        <w:t>(1 per player)</w:t>
      </w:r>
    </w:p>
    <w:p w14:paraId="07E2E1A7" w14:textId="79D34767" w:rsidR="00F162A4" w:rsidRDefault="00F162A4" w:rsidP="00F162A4">
      <w:r>
        <w:t>The most important pieces in the game are the kings. If a king is in checkmate or</w:t>
      </w:r>
      <w:r w:rsidR="00F8588E">
        <w:t xml:space="preserve"> cannot move without being in check</w:t>
      </w:r>
      <w:r>
        <w:t xml:space="preserve"> (described below), the game ends and the victor is decided.</w:t>
      </w:r>
    </w:p>
    <w:p w14:paraId="79B66965" w14:textId="1B612655" w:rsidR="00F162A4" w:rsidRDefault="00F162A4" w:rsidP="00F162A4">
      <w:pPr>
        <w:pStyle w:val="Heading3"/>
      </w:pPr>
      <w:bookmarkStart w:id="13" w:name="_Toc41854141"/>
      <w:r>
        <w:lastRenderedPageBreak/>
        <w:t>MOVEMENT AND CAPTURE</w:t>
      </w:r>
      <w:bookmarkEnd w:id="13"/>
    </w:p>
    <w:p w14:paraId="20AE3A3E" w14:textId="6CCBB7EB" w:rsidR="00F8588E" w:rsidRDefault="00F8588E" w:rsidP="00F8588E">
      <w:r>
        <w:t xml:space="preserve">In chess when a piece is captured it is removed from the board. A piece is captured by an opponent’s piece being moved onto the space it occupied (with exception to a capture that is done </w:t>
      </w:r>
      <w:proofErr w:type="spellStart"/>
      <w:r>
        <w:rPr>
          <w:i/>
          <w:iCs/>
        </w:rPr>
        <w:t>en</w:t>
      </w:r>
      <w:proofErr w:type="spellEnd"/>
      <w:r>
        <w:rPr>
          <w:i/>
          <w:iCs/>
        </w:rPr>
        <w:t xml:space="preserve"> passant</w:t>
      </w:r>
      <w:r>
        <w:t>, explained below). The movement of a piece must adhere to rules which are specific to their type (with exception to the pawn, the movement of a piece to capture and to move without capture have the same rules)</w:t>
      </w:r>
      <w:r w:rsidR="00053593">
        <w:t>. Example movement is also found on the image below</w:t>
      </w:r>
      <w:r>
        <w:t>:</w:t>
      </w:r>
    </w:p>
    <w:p w14:paraId="6BB28B2B" w14:textId="349B77EE" w:rsidR="005F02CF" w:rsidRDefault="00F8588E" w:rsidP="004E5B5F">
      <w:pPr>
        <w:pStyle w:val="ListParagraph"/>
        <w:numPr>
          <w:ilvl w:val="0"/>
          <w:numId w:val="4"/>
        </w:numPr>
      </w:pPr>
      <w:r>
        <w:rPr>
          <w:b/>
          <w:bCs/>
        </w:rPr>
        <w:t>Pawn</w:t>
      </w:r>
      <w:r>
        <w:t xml:space="preserve"> – A pawn may move a single s</w:t>
      </w:r>
      <w:r w:rsidR="00B0043C">
        <w:t>quare</w:t>
      </w:r>
      <w:r>
        <w:t xml:space="preserve"> toward the opponent’s side of the board when unobstructed, or a single s</w:t>
      </w:r>
      <w:r w:rsidR="00B0043C">
        <w:t>quare</w:t>
      </w:r>
      <w:r>
        <w:t xml:space="preserve"> diagonally toward the opponent’s side of the board to capture. T</w:t>
      </w:r>
      <w:r w:rsidR="005F02CF">
        <w:t>he pawn can also move two s</w:t>
      </w:r>
      <w:r w:rsidR="00B0043C">
        <w:t>quare</w:t>
      </w:r>
      <w:r w:rsidR="005F02CF">
        <w:t>s toward the opponent’s side of the board if the pawn has not yet moved</w:t>
      </w:r>
      <w:r w:rsidR="00B0043C">
        <w:t>.</w:t>
      </w:r>
    </w:p>
    <w:p w14:paraId="70494D89" w14:textId="7B821BF0" w:rsidR="00B0043C" w:rsidRDefault="005F02CF" w:rsidP="004E5B5F">
      <w:pPr>
        <w:pStyle w:val="ListParagraph"/>
        <w:numPr>
          <w:ilvl w:val="0"/>
          <w:numId w:val="4"/>
        </w:numPr>
      </w:pPr>
      <w:r>
        <w:rPr>
          <w:b/>
          <w:bCs/>
        </w:rPr>
        <w:t xml:space="preserve">Rook </w:t>
      </w:r>
      <w:r w:rsidR="0017509F">
        <w:t>– A rook may move any number of s</w:t>
      </w:r>
      <w:r w:rsidR="00B0043C">
        <w:t>quares</w:t>
      </w:r>
      <w:r w:rsidR="0017509F">
        <w:t xml:space="preserve"> in a </w:t>
      </w:r>
      <w:r w:rsidR="00B0043C">
        <w:t>straight (non-diagonal) line, until obstructed by a piece. An opponent’s piece can instead be captured if it is in the path of the rook.</w:t>
      </w:r>
    </w:p>
    <w:p w14:paraId="71252F92" w14:textId="6F0B3C46" w:rsidR="00B0043C" w:rsidRDefault="00B0043C" w:rsidP="004E5B5F">
      <w:pPr>
        <w:pStyle w:val="ListParagraph"/>
        <w:numPr>
          <w:ilvl w:val="0"/>
          <w:numId w:val="4"/>
        </w:numPr>
      </w:pPr>
      <w:r>
        <w:rPr>
          <w:b/>
          <w:bCs/>
        </w:rPr>
        <w:t xml:space="preserve">Bishop </w:t>
      </w:r>
      <w:r w:rsidRPr="00B0043C">
        <w:t>-</w:t>
      </w:r>
      <w:r>
        <w:t xml:space="preserve"> A bishop may move any number of squares in a straight diagonal line, until obstructed by a piece. An opponent’s piece can instead be captured if it is in the path of the bishop.</w:t>
      </w:r>
    </w:p>
    <w:p w14:paraId="5E0BD9C7" w14:textId="77777777" w:rsidR="00B0043C" w:rsidRDefault="00B0043C" w:rsidP="004E5B5F">
      <w:pPr>
        <w:pStyle w:val="ListParagraph"/>
        <w:numPr>
          <w:ilvl w:val="0"/>
          <w:numId w:val="4"/>
        </w:numPr>
      </w:pPr>
      <w:r>
        <w:rPr>
          <w:b/>
          <w:bCs/>
        </w:rPr>
        <w:t xml:space="preserve">Knight </w:t>
      </w:r>
      <w:r>
        <w:t>– A knight moves to a square 2 ranks and 1 file, or 1 file and 2 ranks away, unless the square is already occupied by a piece. An opponent’s piece can instead be captured, however.</w:t>
      </w:r>
    </w:p>
    <w:p w14:paraId="7A0AC360" w14:textId="781C5CB7" w:rsidR="00B0043C" w:rsidRDefault="00B0043C" w:rsidP="004E5B5F">
      <w:pPr>
        <w:pStyle w:val="ListParagraph"/>
        <w:numPr>
          <w:ilvl w:val="0"/>
          <w:numId w:val="4"/>
        </w:numPr>
      </w:pPr>
      <w:r>
        <w:rPr>
          <w:b/>
          <w:bCs/>
        </w:rPr>
        <w:t xml:space="preserve">Queen </w:t>
      </w:r>
      <w:r w:rsidRPr="00B0043C">
        <w:t>-</w:t>
      </w:r>
      <w:r>
        <w:t xml:space="preserve"> A queen may move any number of squares in a straight line, until obstructed by a piece. An opponent’s piece can instead be captured if it is in the path of the queen.</w:t>
      </w:r>
    </w:p>
    <w:p w14:paraId="3F0CC69A" w14:textId="77777777" w:rsidR="00053593" w:rsidRDefault="00B0043C" w:rsidP="004E5B5F">
      <w:pPr>
        <w:pStyle w:val="ListParagraph"/>
        <w:numPr>
          <w:ilvl w:val="0"/>
          <w:numId w:val="4"/>
        </w:numPr>
      </w:pPr>
      <w:r>
        <w:rPr>
          <w:b/>
          <w:bCs/>
        </w:rPr>
        <w:t xml:space="preserve">King </w:t>
      </w:r>
      <w:r>
        <w:t>– A king may move a single square in any direction, unless doing so would put the king in check (explained below).</w:t>
      </w:r>
      <w:r w:rsidR="00053593" w:rsidRPr="00053593">
        <w:rPr>
          <w:noProof/>
        </w:rPr>
        <w:t xml:space="preserve"> </w:t>
      </w:r>
    </w:p>
    <w:p w14:paraId="767BB59A" w14:textId="77777777" w:rsidR="00053593" w:rsidRDefault="00053593" w:rsidP="00053593">
      <w:pPr>
        <w:pStyle w:val="ListParagraph"/>
      </w:pPr>
    </w:p>
    <w:p w14:paraId="4A73F1B3" w14:textId="50D8401F" w:rsidR="00053593" w:rsidRDefault="00053593" w:rsidP="00474C3C">
      <w:pPr>
        <w:pStyle w:val="ListParagraph"/>
      </w:pPr>
      <w:r>
        <w:rPr>
          <w:noProof/>
        </w:rPr>
        <w:drawing>
          <wp:inline distT="0" distB="0" distL="0" distR="0" wp14:anchorId="497D13B5" wp14:editId="5E69DAE6">
            <wp:extent cx="4259580" cy="2093895"/>
            <wp:effectExtent l="0" t="0" r="762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16" t="539" r="557" b="36511"/>
                    <a:stretch/>
                  </pic:blipFill>
                  <pic:spPr bwMode="auto">
                    <a:xfrm>
                      <a:off x="0" y="0"/>
                      <a:ext cx="4264573" cy="2096349"/>
                    </a:xfrm>
                    <a:prstGeom prst="rect">
                      <a:avLst/>
                    </a:prstGeom>
                    <a:noFill/>
                    <a:ln>
                      <a:noFill/>
                    </a:ln>
                    <a:extLst>
                      <a:ext uri="{53640926-AAD7-44D8-BBD7-CCE9431645EC}">
                        <a14:shadowObscured xmlns:a14="http://schemas.microsoft.com/office/drawing/2010/main"/>
                      </a:ext>
                    </a:extLst>
                  </pic:spPr>
                </pic:pic>
              </a:graphicData>
            </a:graphic>
          </wp:inline>
        </w:drawing>
      </w:r>
      <w:r>
        <w:rPr>
          <w:rStyle w:val="FootnoteReference"/>
        </w:rPr>
        <w:footnoteReference w:id="3"/>
      </w:r>
    </w:p>
    <w:p w14:paraId="1320BD9B" w14:textId="71657A03" w:rsidR="00474C3C" w:rsidRDefault="00474C3C" w:rsidP="00474C3C">
      <w:pPr>
        <w:pStyle w:val="Heading3"/>
      </w:pPr>
      <w:bookmarkStart w:id="14" w:name="_Toc41854142"/>
      <w:r>
        <w:lastRenderedPageBreak/>
        <w:t>THE START AND THE END – CHECK, STALEMATE AND CHECKMATE</w:t>
      </w:r>
      <w:bookmarkEnd w:id="14"/>
    </w:p>
    <w:p w14:paraId="1F5C38A1" w14:textId="3FA75477" w:rsidR="00474C3C" w:rsidRDefault="00474C3C" w:rsidP="00474C3C">
      <w:r>
        <w:t xml:space="preserve">In chess, white always starts first. The two players alternate moving a single piece at a time, until there is checkmate or stalemate. Check occurs when a piece </w:t>
      </w:r>
      <w:r w:rsidR="00C355F6">
        <w:t>threatens the opponents king at the end of a player’s turn (i.e. if the player could take a second turn, they could take the king). If it is not possible to stop the king from being taken, it is instead checkmate, and the player who could take the king wins the game. Stalemate occurs when a player cannot end a turn without putting themselves in check and ends the game in a draw.</w:t>
      </w:r>
    </w:p>
    <w:p w14:paraId="04F45FF0" w14:textId="2E111B15" w:rsidR="00C355F6" w:rsidRDefault="00C355F6" w:rsidP="00474C3C"/>
    <w:p w14:paraId="6148C480" w14:textId="02A6562C" w:rsidR="00C355F6" w:rsidRDefault="00C355F6" w:rsidP="00C355F6">
      <w:pPr>
        <w:pStyle w:val="Heading3"/>
      </w:pPr>
      <w:bookmarkStart w:id="15" w:name="_Toc41854143"/>
      <w:r>
        <w:t xml:space="preserve">SPECIAL RULES </w:t>
      </w:r>
      <w:r w:rsidR="001A398E">
        <w:t>–</w:t>
      </w:r>
      <w:r>
        <w:t xml:space="preserve"> </w:t>
      </w:r>
      <w:r w:rsidR="001A398E">
        <w:t>CASTLING AND ‘EN PASSANT’</w:t>
      </w:r>
      <w:bookmarkEnd w:id="15"/>
    </w:p>
    <w:p w14:paraId="56FE0CDC" w14:textId="7A8C784C" w:rsidR="001A398E" w:rsidRDefault="001A398E" w:rsidP="001A398E">
      <w:r>
        <w:t>Castling and ‘</w:t>
      </w:r>
      <w:proofErr w:type="spellStart"/>
      <w:r>
        <w:t>en</w:t>
      </w:r>
      <w:proofErr w:type="spellEnd"/>
      <w:r>
        <w:t xml:space="preserve"> passant’ are two rules that are less commonly known in chess. They allow for movement that is very different from the rest of the game:</w:t>
      </w:r>
    </w:p>
    <w:p w14:paraId="79EFEB2D" w14:textId="3092F90A" w:rsidR="001A398E" w:rsidRDefault="001A398E" w:rsidP="004E5B5F">
      <w:pPr>
        <w:pStyle w:val="ListParagraph"/>
        <w:numPr>
          <w:ilvl w:val="0"/>
          <w:numId w:val="5"/>
        </w:numPr>
      </w:pPr>
      <w:r>
        <w:t xml:space="preserve">Castling allows for the movement of both the king and a rook in one turn, given the following conditions </w:t>
      </w:r>
      <w:r>
        <w:rPr>
          <w:rStyle w:val="FootnoteReference"/>
        </w:rPr>
        <w:footnoteReference w:id="4"/>
      </w:r>
      <w:r>
        <w:t>:</w:t>
      </w:r>
    </w:p>
    <w:p w14:paraId="2EC2FD95" w14:textId="7505155C" w:rsidR="001A398E" w:rsidRDefault="001A398E" w:rsidP="004E5B5F">
      <w:pPr>
        <w:pStyle w:val="ListParagraph"/>
        <w:numPr>
          <w:ilvl w:val="1"/>
          <w:numId w:val="5"/>
        </w:numPr>
      </w:pPr>
      <w:r>
        <w:t>The king has not yet moved</w:t>
      </w:r>
    </w:p>
    <w:p w14:paraId="5F1151AC" w14:textId="08EF555D" w:rsidR="001A398E" w:rsidRDefault="001A398E" w:rsidP="004E5B5F">
      <w:pPr>
        <w:pStyle w:val="ListParagraph"/>
        <w:numPr>
          <w:ilvl w:val="1"/>
          <w:numId w:val="5"/>
        </w:numPr>
      </w:pPr>
      <w:r>
        <w:t>The king is not in check</w:t>
      </w:r>
    </w:p>
    <w:p w14:paraId="60AA9232" w14:textId="71869AD3" w:rsidR="001A398E" w:rsidRDefault="001A398E" w:rsidP="004E5B5F">
      <w:pPr>
        <w:pStyle w:val="ListParagraph"/>
        <w:numPr>
          <w:ilvl w:val="1"/>
          <w:numId w:val="5"/>
        </w:numPr>
      </w:pPr>
      <w:r>
        <w:t>The king does not pass through check</w:t>
      </w:r>
    </w:p>
    <w:p w14:paraId="4EF4D4AE" w14:textId="40757C96" w:rsidR="001A398E" w:rsidRDefault="001A398E" w:rsidP="004E5B5F">
      <w:pPr>
        <w:pStyle w:val="ListParagraph"/>
        <w:numPr>
          <w:ilvl w:val="1"/>
          <w:numId w:val="5"/>
        </w:numPr>
      </w:pPr>
      <w:r>
        <w:t>There are no pieces between the king and the rook</w:t>
      </w:r>
    </w:p>
    <w:p w14:paraId="0BFC61FC" w14:textId="7767327E" w:rsidR="001A398E" w:rsidRDefault="001A398E" w:rsidP="001A398E">
      <w:pPr>
        <w:pStyle w:val="ListParagraph"/>
      </w:pPr>
      <w:r>
        <w:t>The king moves two squares towards the rook, and the rook moves two spaces towards the king, causing one to ‘jump’ over the other.</w:t>
      </w:r>
    </w:p>
    <w:p w14:paraId="4D08F319" w14:textId="276B674D" w:rsidR="001A398E" w:rsidRDefault="001A398E" w:rsidP="004E5B5F">
      <w:pPr>
        <w:pStyle w:val="ListParagraph"/>
        <w:numPr>
          <w:ilvl w:val="0"/>
          <w:numId w:val="5"/>
        </w:numPr>
      </w:pPr>
      <w:r>
        <w:t>‘</w:t>
      </w:r>
      <w:proofErr w:type="spellStart"/>
      <w:r>
        <w:t>en</w:t>
      </w:r>
      <w:proofErr w:type="spellEnd"/>
      <w:r>
        <w:t xml:space="preserve"> passant’ allows for the </w:t>
      </w:r>
      <w:r w:rsidR="00143C00">
        <w:t>capturing of a pawn when it tries to move two spaces past an opponent’s pawn. On the immediate turn after</w:t>
      </w:r>
      <w:r w:rsidR="00463516">
        <w:t>, the pawn can take the piece as if it moved only a single square.</w:t>
      </w:r>
    </w:p>
    <w:p w14:paraId="2F44AA15" w14:textId="3DC26F7C" w:rsidR="00463516" w:rsidRDefault="00463516" w:rsidP="00463516">
      <w:pPr>
        <w:pStyle w:val="Heading3"/>
      </w:pPr>
      <w:bookmarkStart w:id="16" w:name="_Toc41854144"/>
      <w:r>
        <w:t>CHESS NOTATION</w:t>
      </w:r>
      <w:bookmarkEnd w:id="16"/>
    </w:p>
    <w:p w14:paraId="788E6FD8" w14:textId="1116C23F" w:rsidR="00627610" w:rsidRDefault="004E45B7" w:rsidP="00463516">
      <w:r>
        <w:t>There is a standard notation (named algebraic notation)</w:t>
      </w:r>
      <w:r>
        <w:rPr>
          <w:rStyle w:val="FootnoteReference"/>
        </w:rPr>
        <w:footnoteReference w:id="5"/>
      </w:r>
      <w:r>
        <w:t xml:space="preserve"> which is used to record chess games. The notation combines the file-first notation and letters </w:t>
      </w:r>
      <w:r w:rsidR="00627610">
        <w:t>which represent the type of piece (K: King, Q: Queen, R: Rook, B: Bishop, N: Knight – Pawn is represented by the lack of a letter) to denote the movement of a piece. For each pair of turns (i.e. both players move a single piece), the destination of the moved piece and its type is noted, along with the turn number, which starts at 1 and increments. For example:</w:t>
      </w:r>
    </w:p>
    <w:p w14:paraId="3126B059" w14:textId="216651C0" w:rsidR="00627610" w:rsidRDefault="00627610" w:rsidP="004E5B5F">
      <w:pPr>
        <w:pStyle w:val="ListParagraph"/>
        <w:numPr>
          <w:ilvl w:val="0"/>
          <w:numId w:val="6"/>
        </w:numPr>
      </w:pPr>
      <w:r>
        <w:t>Nc3 F5</w:t>
      </w:r>
    </w:p>
    <w:p w14:paraId="0DFBE596" w14:textId="5E253C91" w:rsidR="00627610" w:rsidRDefault="00627610" w:rsidP="004E5B5F">
      <w:pPr>
        <w:pStyle w:val="ListParagraph"/>
        <w:numPr>
          <w:ilvl w:val="0"/>
          <w:numId w:val="6"/>
        </w:numPr>
      </w:pPr>
      <w:r>
        <w:t>E4 Fxe4</w:t>
      </w:r>
    </w:p>
    <w:p w14:paraId="55917AF7" w14:textId="546EEEE6" w:rsidR="00627610" w:rsidRDefault="00627610" w:rsidP="00627610">
      <w:r>
        <w:lastRenderedPageBreak/>
        <w:t xml:space="preserve">Other special notation is used for notable actions </w:t>
      </w:r>
      <w:r>
        <w:rPr>
          <w:vertAlign w:val="superscript"/>
        </w:rPr>
        <w:t>4</w:t>
      </w:r>
      <w:r>
        <w:t>:</w:t>
      </w:r>
    </w:p>
    <w:p w14:paraId="290C97AA" w14:textId="12D92638" w:rsidR="00627610" w:rsidRDefault="00627610" w:rsidP="004E5B5F">
      <w:pPr>
        <w:pStyle w:val="ListParagraph"/>
        <w:numPr>
          <w:ilvl w:val="0"/>
          <w:numId w:val="5"/>
        </w:numPr>
      </w:pPr>
      <w:r>
        <w:t>x: Capture</w:t>
      </w:r>
    </w:p>
    <w:p w14:paraId="2F9BFD80" w14:textId="76697D96" w:rsidR="00627610" w:rsidRDefault="00627610" w:rsidP="004E5B5F">
      <w:pPr>
        <w:pStyle w:val="ListParagraph"/>
        <w:numPr>
          <w:ilvl w:val="0"/>
          <w:numId w:val="5"/>
        </w:numPr>
      </w:pPr>
      <w:r>
        <w:t>0-0: Castle kingside</w:t>
      </w:r>
    </w:p>
    <w:p w14:paraId="4803E74A" w14:textId="0B6A1158" w:rsidR="00627610" w:rsidRDefault="00627610" w:rsidP="004E5B5F">
      <w:pPr>
        <w:pStyle w:val="ListParagraph"/>
        <w:numPr>
          <w:ilvl w:val="0"/>
          <w:numId w:val="5"/>
        </w:numPr>
      </w:pPr>
      <w:r>
        <w:t>0-0-0: Castle queenside</w:t>
      </w:r>
    </w:p>
    <w:p w14:paraId="7F280D98" w14:textId="2837B25A" w:rsidR="00627610" w:rsidRDefault="00627610" w:rsidP="004E5B5F">
      <w:pPr>
        <w:pStyle w:val="ListParagraph"/>
        <w:numPr>
          <w:ilvl w:val="0"/>
          <w:numId w:val="5"/>
        </w:numPr>
      </w:pPr>
      <w:r>
        <w:t>+: Check</w:t>
      </w:r>
    </w:p>
    <w:p w14:paraId="7BC1E93A" w14:textId="6DE951AC" w:rsidR="00627610" w:rsidRDefault="00627610" w:rsidP="004E5B5F">
      <w:pPr>
        <w:pStyle w:val="ListParagraph"/>
        <w:numPr>
          <w:ilvl w:val="0"/>
          <w:numId w:val="5"/>
        </w:numPr>
      </w:pPr>
      <w:r>
        <w:t>#: Checkmate</w:t>
      </w:r>
    </w:p>
    <w:p w14:paraId="2AEF22FB" w14:textId="7AB05F19" w:rsidR="00627610" w:rsidRDefault="00627610" w:rsidP="004E5B5F">
      <w:pPr>
        <w:pStyle w:val="ListParagraph"/>
        <w:numPr>
          <w:ilvl w:val="0"/>
          <w:numId w:val="5"/>
        </w:numPr>
      </w:pPr>
      <w:proofErr w:type="gramStart"/>
      <w:r>
        <w:t>!:</w:t>
      </w:r>
      <w:proofErr w:type="gramEnd"/>
      <w:r>
        <w:t xml:space="preserve"> Good Move (More can be used for emphasis)</w:t>
      </w:r>
    </w:p>
    <w:p w14:paraId="358251C4" w14:textId="3ECFC9F1" w:rsidR="00627610" w:rsidRDefault="00627610" w:rsidP="004E5B5F">
      <w:pPr>
        <w:pStyle w:val="ListParagraph"/>
        <w:numPr>
          <w:ilvl w:val="0"/>
          <w:numId w:val="5"/>
        </w:numPr>
      </w:pPr>
      <w:proofErr w:type="gramStart"/>
      <w:r>
        <w:t>?:</w:t>
      </w:r>
      <w:proofErr w:type="gramEnd"/>
      <w:r>
        <w:t xml:space="preserve"> Poor Move (More can be used for emphasis)</w:t>
      </w:r>
    </w:p>
    <w:p w14:paraId="5BA76B8B" w14:textId="75CEC3DC" w:rsidR="00627610" w:rsidRDefault="00627610">
      <w:r>
        <w:t>Since sometimes the multiple pieces of the same type can move to the specified space, when this occurs the file of the original space the piece was located on is also specified (for example ‘Bab2’ denotes the bishop that started in rank a moved to b2). When this is not enough, the rank or both file and rank can be used to ensure there is no ambiguity.</w:t>
      </w:r>
    </w:p>
    <w:p w14:paraId="183CCD67" w14:textId="33C6F6D3" w:rsidR="007509C4" w:rsidRDefault="007509C4">
      <w:r>
        <w:t>Portable Game Notation adds to algebraic notation with tags which allow more information. PGN is used to pass information between chess clients.</w:t>
      </w:r>
    </w:p>
    <w:p w14:paraId="1AB56892" w14:textId="3FC7554C" w:rsidR="007509C4" w:rsidRDefault="007509C4" w:rsidP="00627610">
      <w:pPr>
        <w:pStyle w:val="Heading3"/>
      </w:pPr>
      <w:bookmarkStart w:id="17" w:name="_Toc41854145"/>
      <w:r>
        <w:t>CHESS SERVERS AND CLIENTS</w:t>
      </w:r>
      <w:bookmarkEnd w:id="17"/>
    </w:p>
    <w:p w14:paraId="5813FB1F" w14:textId="4F485C31" w:rsidR="00901ECF" w:rsidRDefault="007509C4" w:rsidP="007509C4">
      <w:r>
        <w:t xml:space="preserve">There are many internet chess servers currently available </w:t>
      </w:r>
      <w:r>
        <w:rPr>
          <w:rStyle w:val="FootnoteReference"/>
        </w:rPr>
        <w:footnoteReference w:id="6"/>
      </w:r>
      <w:r>
        <w:t xml:space="preserve">, including the Internet Chess Club (ICC), Free Internet Chess Server (FICS) and Chess.Net. Most of the servers allow for connection via both telnet and a web client. This allows users to create and use any number of chess clients, for example </w:t>
      </w:r>
      <w:proofErr w:type="spellStart"/>
      <w:r>
        <w:t>Eboard</w:t>
      </w:r>
      <w:proofErr w:type="spellEnd"/>
      <w:r>
        <w:t xml:space="preserve">, Knights and </w:t>
      </w:r>
      <w:proofErr w:type="spellStart"/>
      <w:r>
        <w:t>PyChess</w:t>
      </w:r>
      <w:proofErr w:type="spellEnd"/>
      <w:r>
        <w:rPr>
          <w:rStyle w:val="FootnoteReference"/>
        </w:rPr>
        <w:footnoteReference w:id="7"/>
      </w:r>
      <w:r>
        <w:t xml:space="preserve">, but also allows a standard text-based connection also. These servers allow chat, spectators and of course playing chess. The servers also allow playing variants of chess, such as bughouse and </w:t>
      </w:r>
      <w:r w:rsidR="00B01F90">
        <w:t>blitzkrieg.</w:t>
      </w:r>
    </w:p>
    <w:p w14:paraId="29638736" w14:textId="28BA18C2" w:rsidR="0020799F" w:rsidRDefault="0020799F">
      <w:r>
        <w:br w:type="page"/>
      </w:r>
    </w:p>
    <w:p w14:paraId="06548FF0" w14:textId="5123EE5A" w:rsidR="007509C4" w:rsidRDefault="0020799F" w:rsidP="005566F0">
      <w:pPr>
        <w:pStyle w:val="Heading2"/>
      </w:pPr>
      <w:bookmarkStart w:id="18" w:name="_Toc41854146"/>
      <w:r>
        <w:lastRenderedPageBreak/>
        <w:t>BATTLESHIPS</w:t>
      </w:r>
      <w:bookmarkEnd w:id="18"/>
    </w:p>
    <w:p w14:paraId="2C13A5E1" w14:textId="3696E1A6" w:rsidR="00B55967" w:rsidRDefault="005566F0" w:rsidP="005566F0">
      <w:r>
        <w:t>Battleship</w:t>
      </w:r>
      <w:r w:rsidR="000E22D0">
        <w:t xml:space="preserve">s </w:t>
      </w:r>
      <w:r w:rsidR="000E22D0" w:rsidRPr="000E22D0">
        <w:t>is a strategy type guessing game for two players. It is played on ruled grids (paper or board) on which each player's fleet of ships (including battleships) are marked. The locations of the fleets are concealed from the other player. Players alternate turns calling "shots" at the other player's ships, and the objective of the game is to destroy the opposing player's fleet.</w:t>
      </w:r>
      <w:r w:rsidR="008C4257">
        <w:rPr>
          <w:rStyle w:val="FootnoteReference"/>
        </w:rPr>
        <w:footnoteReference w:id="8"/>
      </w:r>
      <w:r w:rsidR="00FD4784" w:rsidRPr="00FD4784">
        <w:t xml:space="preserve"> </w:t>
      </w:r>
    </w:p>
    <w:tbl>
      <w:tblPr>
        <w:tblStyle w:val="TableGrid"/>
        <w:tblpPr w:leftFromText="180" w:rightFromText="180" w:vertAnchor="page" w:horzAnchor="margin" w:tblpXSpec="right" w:tblpY="460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6"/>
        <w:gridCol w:w="284"/>
      </w:tblGrid>
      <w:tr w:rsidR="00923DB0" w14:paraId="3DD358AA" w14:textId="77777777" w:rsidTr="00923DB0">
        <w:tc>
          <w:tcPr>
            <w:tcW w:w="4976" w:type="dxa"/>
          </w:tcPr>
          <w:p w14:paraId="2B6CFD04" w14:textId="77777777" w:rsidR="00923DB0" w:rsidRDefault="00923DB0" w:rsidP="00923DB0">
            <w:r>
              <w:rPr>
                <w:noProof/>
              </w:rPr>
              <w:drawing>
                <wp:inline distT="0" distB="0" distL="0" distR="0" wp14:anchorId="6FFD3FE8" wp14:editId="6189926D">
                  <wp:extent cx="3022979" cy="302297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28468" cy="3028468"/>
                          </a:xfrm>
                          <a:prstGeom prst="rect">
                            <a:avLst/>
                          </a:prstGeom>
                          <a:noFill/>
                          <a:ln>
                            <a:noFill/>
                          </a:ln>
                        </pic:spPr>
                      </pic:pic>
                    </a:graphicData>
                  </a:graphic>
                </wp:inline>
              </w:drawing>
            </w:r>
          </w:p>
        </w:tc>
        <w:tc>
          <w:tcPr>
            <w:tcW w:w="284" w:type="dxa"/>
            <w:vAlign w:val="bottom"/>
          </w:tcPr>
          <w:p w14:paraId="0F334B10" w14:textId="77777777" w:rsidR="00923DB0" w:rsidRDefault="00923DB0" w:rsidP="00923DB0">
            <w:r>
              <w:rPr>
                <w:rStyle w:val="FootnoteReference"/>
              </w:rPr>
              <w:footnoteReference w:customMarkFollows="1" w:id="9"/>
              <w:t>7</w:t>
            </w:r>
          </w:p>
        </w:tc>
      </w:tr>
    </w:tbl>
    <w:p w14:paraId="2B14AD6D" w14:textId="6AFDF7AD" w:rsidR="0020799F" w:rsidRDefault="0020799F" w:rsidP="005566F0"/>
    <w:p w14:paraId="1499A330" w14:textId="47CFA902" w:rsidR="00B76F75" w:rsidRDefault="003430E6" w:rsidP="00B76F75">
      <w:pPr>
        <w:pStyle w:val="Heading3"/>
      </w:pPr>
      <w:bookmarkStart w:id="19" w:name="_Toc41854147"/>
      <w:r>
        <w:t>GRID CONFIGURATION</w:t>
      </w:r>
      <w:bookmarkEnd w:id="19"/>
    </w:p>
    <w:p w14:paraId="282CB6C1" w14:textId="56295426" w:rsidR="00F556C9" w:rsidRDefault="00F556C9" w:rsidP="00B76F75">
      <w:r>
        <w:t>The game is played on four </w:t>
      </w:r>
      <w:r w:rsidRPr="00B76F75">
        <w:t>grids</w:t>
      </w:r>
      <w:r>
        <w:t>, two for each player. The grids are typically square – usually 10×10 – and the individual squares in the grid are identified by letter and number.</w:t>
      </w:r>
      <w:r w:rsidR="007A5BBD">
        <w:rPr>
          <w:rStyle w:val="FootnoteReference"/>
        </w:rPr>
        <w:footnoteReference w:id="10"/>
      </w:r>
      <w:r>
        <w:t> On one grid the player arranges ships and records the shots by the opponent. On the other grid</w:t>
      </w:r>
      <w:r w:rsidR="009A7103">
        <w:t>,</w:t>
      </w:r>
      <w:r>
        <w:t xml:space="preserve"> the player records their own shots.</w:t>
      </w:r>
      <w:r w:rsidR="001567CD">
        <w:t xml:space="preserve"> </w:t>
      </w:r>
    </w:p>
    <w:p w14:paraId="566BD976" w14:textId="35113EA1" w:rsidR="00F556C9" w:rsidRDefault="00F556C9" w:rsidP="00B76F75">
      <w:r>
        <w:t xml:space="preserve">Before play begins, each player secretly arranges their ships on their primary grid. Each ship </w:t>
      </w:r>
      <w:r>
        <w:lastRenderedPageBreak/>
        <w:t>occupies a number of consecutive squares on the grid, arranged either horizontally or vertically. The number of squares for each ship is determined by the type of the ship. The ships cannot overlap (i.e., only one ship can occupy any given square in the grid). The types and numbers of ships allowed are the same for each player.</w:t>
      </w:r>
      <w:r w:rsidR="004F00BD">
        <w:t xml:space="preserve"> </w:t>
      </w:r>
      <w:r w:rsidR="004F00BD">
        <w:rPr>
          <w:rStyle w:val="FootnoteReference"/>
        </w:rPr>
        <w:footnoteReference w:customMarkFollows="1" w:id="11"/>
        <w:t>7</w:t>
      </w:r>
    </w:p>
    <w:p w14:paraId="29196579" w14:textId="18EE0049" w:rsidR="003430E6" w:rsidRDefault="00F81C4F" w:rsidP="00A40A63">
      <w:pPr>
        <w:pStyle w:val="Heading3"/>
      </w:pPr>
      <w:bookmarkStart w:id="20" w:name="_Toc41854148"/>
      <w:r>
        <w:t>THE SHIPS</w:t>
      </w:r>
      <w:bookmarkEnd w:id="20"/>
    </w:p>
    <w:p w14:paraId="73F9EDBD" w14:textId="398A6E97" w:rsidR="00360D0D" w:rsidRDefault="00165444" w:rsidP="00A40A63">
      <w:r>
        <w:t>Each player is given 17 ships, divided into 5 classes.</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90"/>
        <w:gridCol w:w="750"/>
      </w:tblGrid>
      <w:tr w:rsidR="00345D24" w14:paraId="1C0AA593" w14:textId="77777777" w:rsidTr="00C12FA1">
        <w:tc>
          <w:tcPr>
            <w:tcW w:w="0" w:type="auto"/>
            <w:tcBorders>
              <w:bottom w:val="single" w:sz="4" w:space="0" w:color="auto"/>
            </w:tcBorders>
            <w:shd w:val="clear" w:color="auto" w:fill="0D0D0D" w:themeFill="text1" w:themeFillTint="F2"/>
            <w:vAlign w:val="center"/>
          </w:tcPr>
          <w:p w14:paraId="5DBE7E5A" w14:textId="0208B0A8" w:rsidR="00345D24" w:rsidRPr="00345D24" w:rsidRDefault="00345D24" w:rsidP="00345D24">
            <w:pPr>
              <w:jc w:val="center"/>
              <w:rPr>
                <w:b/>
                <w:bCs/>
                <w:color w:val="auto"/>
                <w:sz w:val="28"/>
                <w:szCs w:val="28"/>
              </w:rPr>
            </w:pPr>
            <w:r w:rsidRPr="00345D24">
              <w:rPr>
                <w:b/>
                <w:bCs/>
                <w:color w:val="auto"/>
                <w:sz w:val="28"/>
                <w:szCs w:val="28"/>
              </w:rPr>
              <w:t>Class of Ship</w:t>
            </w:r>
          </w:p>
        </w:tc>
        <w:tc>
          <w:tcPr>
            <w:tcW w:w="0" w:type="auto"/>
            <w:tcBorders>
              <w:bottom w:val="single" w:sz="4" w:space="0" w:color="auto"/>
            </w:tcBorders>
            <w:shd w:val="clear" w:color="auto" w:fill="0D0D0D" w:themeFill="text1" w:themeFillTint="F2"/>
            <w:vAlign w:val="center"/>
          </w:tcPr>
          <w:p w14:paraId="70021C75" w14:textId="01AED9DF" w:rsidR="00345D24" w:rsidRPr="00345D24" w:rsidRDefault="00345D24" w:rsidP="00345D24">
            <w:pPr>
              <w:jc w:val="center"/>
              <w:rPr>
                <w:b/>
                <w:bCs/>
                <w:color w:val="auto"/>
                <w:sz w:val="28"/>
                <w:szCs w:val="28"/>
              </w:rPr>
            </w:pPr>
            <w:r w:rsidRPr="00345D24">
              <w:rPr>
                <w:b/>
                <w:bCs/>
                <w:color w:val="auto"/>
                <w:sz w:val="28"/>
                <w:szCs w:val="28"/>
              </w:rPr>
              <w:t>Size</w:t>
            </w:r>
          </w:p>
        </w:tc>
      </w:tr>
      <w:tr w:rsidR="00345D24" w14:paraId="05490923" w14:textId="77777777" w:rsidTr="00C12FA1">
        <w:tc>
          <w:tcPr>
            <w:tcW w:w="0" w:type="auto"/>
            <w:tcBorders>
              <w:top w:val="single" w:sz="4" w:space="0" w:color="auto"/>
              <w:left w:val="single" w:sz="4" w:space="0" w:color="auto"/>
              <w:bottom w:val="single" w:sz="4" w:space="0" w:color="auto"/>
              <w:right w:val="single" w:sz="4" w:space="0" w:color="auto"/>
            </w:tcBorders>
          </w:tcPr>
          <w:p w14:paraId="1A2461F2" w14:textId="49FA3FA9" w:rsidR="00345D24" w:rsidRPr="00345D24" w:rsidRDefault="00345D24" w:rsidP="00A40A63">
            <w:pPr>
              <w:rPr>
                <w:b/>
                <w:bCs/>
              </w:rPr>
            </w:pPr>
            <w:r w:rsidRPr="00345D24">
              <w:rPr>
                <w:b/>
                <w:bCs/>
              </w:rPr>
              <w:t>Carrier</w:t>
            </w:r>
          </w:p>
        </w:tc>
        <w:tc>
          <w:tcPr>
            <w:tcW w:w="0" w:type="auto"/>
            <w:tcBorders>
              <w:top w:val="single" w:sz="4" w:space="0" w:color="auto"/>
              <w:left w:val="single" w:sz="4" w:space="0" w:color="auto"/>
              <w:bottom w:val="single" w:sz="4" w:space="0" w:color="auto"/>
              <w:right w:val="single" w:sz="4" w:space="0" w:color="auto"/>
            </w:tcBorders>
          </w:tcPr>
          <w:p w14:paraId="00CE4C12" w14:textId="2069024D" w:rsidR="00345D24" w:rsidRDefault="00345D24" w:rsidP="00A40A63">
            <w:r>
              <w:t>5</w:t>
            </w:r>
          </w:p>
        </w:tc>
      </w:tr>
      <w:tr w:rsidR="00345D24" w14:paraId="01437995" w14:textId="77777777" w:rsidTr="00C12FA1">
        <w:tc>
          <w:tcPr>
            <w:tcW w:w="0" w:type="auto"/>
            <w:tcBorders>
              <w:top w:val="single" w:sz="4" w:space="0" w:color="auto"/>
              <w:left w:val="single" w:sz="4" w:space="0" w:color="auto"/>
              <w:bottom w:val="single" w:sz="4" w:space="0" w:color="auto"/>
              <w:right w:val="single" w:sz="4" w:space="0" w:color="auto"/>
            </w:tcBorders>
          </w:tcPr>
          <w:p w14:paraId="63C16D1F" w14:textId="08E015E7" w:rsidR="00345D24" w:rsidRPr="00345D24" w:rsidRDefault="00345D24" w:rsidP="00A40A63">
            <w:pPr>
              <w:rPr>
                <w:b/>
                <w:bCs/>
              </w:rPr>
            </w:pPr>
            <w:r w:rsidRPr="00345D24">
              <w:rPr>
                <w:b/>
                <w:bCs/>
              </w:rPr>
              <w:t>Battleship</w:t>
            </w:r>
          </w:p>
        </w:tc>
        <w:tc>
          <w:tcPr>
            <w:tcW w:w="0" w:type="auto"/>
            <w:tcBorders>
              <w:top w:val="single" w:sz="4" w:space="0" w:color="auto"/>
              <w:left w:val="single" w:sz="4" w:space="0" w:color="auto"/>
              <w:bottom w:val="single" w:sz="4" w:space="0" w:color="auto"/>
              <w:right w:val="single" w:sz="4" w:space="0" w:color="auto"/>
            </w:tcBorders>
          </w:tcPr>
          <w:p w14:paraId="0E843720" w14:textId="17B4E210" w:rsidR="00345D24" w:rsidRDefault="00345D24" w:rsidP="00A40A63">
            <w:r>
              <w:t>4</w:t>
            </w:r>
          </w:p>
        </w:tc>
      </w:tr>
      <w:tr w:rsidR="00345D24" w14:paraId="621ECC87" w14:textId="77777777" w:rsidTr="00C12FA1">
        <w:tc>
          <w:tcPr>
            <w:tcW w:w="0" w:type="auto"/>
            <w:tcBorders>
              <w:top w:val="single" w:sz="4" w:space="0" w:color="auto"/>
              <w:left w:val="single" w:sz="4" w:space="0" w:color="auto"/>
              <w:bottom w:val="single" w:sz="4" w:space="0" w:color="auto"/>
              <w:right w:val="single" w:sz="4" w:space="0" w:color="auto"/>
            </w:tcBorders>
          </w:tcPr>
          <w:p w14:paraId="3C6DB80E" w14:textId="679EE3B6" w:rsidR="00345D24" w:rsidRPr="00345D24" w:rsidRDefault="00345D24" w:rsidP="00A40A63">
            <w:pPr>
              <w:rPr>
                <w:b/>
                <w:bCs/>
              </w:rPr>
            </w:pPr>
            <w:r w:rsidRPr="00345D24">
              <w:rPr>
                <w:b/>
                <w:bCs/>
              </w:rPr>
              <w:t>Destroyer</w:t>
            </w:r>
          </w:p>
        </w:tc>
        <w:tc>
          <w:tcPr>
            <w:tcW w:w="0" w:type="auto"/>
            <w:tcBorders>
              <w:top w:val="single" w:sz="4" w:space="0" w:color="auto"/>
              <w:left w:val="single" w:sz="4" w:space="0" w:color="auto"/>
              <w:bottom w:val="single" w:sz="4" w:space="0" w:color="auto"/>
              <w:right w:val="single" w:sz="4" w:space="0" w:color="auto"/>
            </w:tcBorders>
          </w:tcPr>
          <w:p w14:paraId="583AC830" w14:textId="5592AD95" w:rsidR="00345D24" w:rsidRDefault="00345D24" w:rsidP="00A40A63">
            <w:r>
              <w:t>3</w:t>
            </w:r>
          </w:p>
        </w:tc>
      </w:tr>
      <w:tr w:rsidR="00345D24" w14:paraId="03A1C005" w14:textId="77777777" w:rsidTr="00C12FA1">
        <w:tc>
          <w:tcPr>
            <w:tcW w:w="0" w:type="auto"/>
            <w:tcBorders>
              <w:top w:val="single" w:sz="4" w:space="0" w:color="auto"/>
              <w:left w:val="single" w:sz="4" w:space="0" w:color="auto"/>
              <w:bottom w:val="single" w:sz="4" w:space="0" w:color="auto"/>
              <w:right w:val="single" w:sz="4" w:space="0" w:color="auto"/>
            </w:tcBorders>
          </w:tcPr>
          <w:p w14:paraId="59F51FC6" w14:textId="09FA8580" w:rsidR="00345D24" w:rsidRPr="00345D24" w:rsidRDefault="00345D24" w:rsidP="00A40A63">
            <w:pPr>
              <w:rPr>
                <w:b/>
                <w:bCs/>
              </w:rPr>
            </w:pPr>
            <w:r w:rsidRPr="00345D24">
              <w:rPr>
                <w:b/>
                <w:bCs/>
              </w:rPr>
              <w:t>Submarine</w:t>
            </w:r>
          </w:p>
        </w:tc>
        <w:tc>
          <w:tcPr>
            <w:tcW w:w="0" w:type="auto"/>
            <w:tcBorders>
              <w:top w:val="single" w:sz="4" w:space="0" w:color="auto"/>
              <w:left w:val="single" w:sz="4" w:space="0" w:color="auto"/>
              <w:bottom w:val="single" w:sz="4" w:space="0" w:color="auto"/>
              <w:right w:val="single" w:sz="4" w:space="0" w:color="auto"/>
            </w:tcBorders>
          </w:tcPr>
          <w:p w14:paraId="2BD0C852" w14:textId="6AE03D50" w:rsidR="00345D24" w:rsidRDefault="00345D24" w:rsidP="00A40A63">
            <w:r>
              <w:t>3</w:t>
            </w:r>
          </w:p>
        </w:tc>
      </w:tr>
      <w:tr w:rsidR="00345D24" w14:paraId="099CADC4" w14:textId="77777777" w:rsidTr="00C12FA1">
        <w:tc>
          <w:tcPr>
            <w:tcW w:w="0" w:type="auto"/>
            <w:tcBorders>
              <w:top w:val="single" w:sz="4" w:space="0" w:color="auto"/>
              <w:left w:val="single" w:sz="4" w:space="0" w:color="auto"/>
              <w:bottom w:val="single" w:sz="4" w:space="0" w:color="auto"/>
              <w:right w:val="single" w:sz="4" w:space="0" w:color="auto"/>
            </w:tcBorders>
          </w:tcPr>
          <w:p w14:paraId="70B02E3B" w14:textId="3AFC853E" w:rsidR="00345D24" w:rsidRPr="00345D24" w:rsidRDefault="00345D24" w:rsidP="00A40A63">
            <w:pPr>
              <w:rPr>
                <w:b/>
                <w:bCs/>
              </w:rPr>
            </w:pPr>
            <w:r w:rsidRPr="00345D24">
              <w:rPr>
                <w:b/>
                <w:bCs/>
              </w:rPr>
              <w:t>Patrol Boat</w:t>
            </w:r>
          </w:p>
        </w:tc>
        <w:tc>
          <w:tcPr>
            <w:tcW w:w="0" w:type="auto"/>
            <w:tcBorders>
              <w:top w:val="single" w:sz="4" w:space="0" w:color="auto"/>
              <w:left w:val="single" w:sz="4" w:space="0" w:color="auto"/>
              <w:bottom w:val="single" w:sz="4" w:space="0" w:color="auto"/>
              <w:right w:val="single" w:sz="4" w:space="0" w:color="auto"/>
            </w:tcBorders>
          </w:tcPr>
          <w:p w14:paraId="31EA6E78" w14:textId="04907943" w:rsidR="00345D24" w:rsidRDefault="00345D24" w:rsidP="00A40A63">
            <w:r>
              <w:t>2</w:t>
            </w:r>
          </w:p>
        </w:tc>
      </w:tr>
      <w:tr w:rsidR="000A519C" w14:paraId="2B9BD753" w14:textId="77777777" w:rsidTr="00C12FA1">
        <w:tc>
          <w:tcPr>
            <w:tcW w:w="0" w:type="auto"/>
            <w:gridSpan w:val="2"/>
            <w:tcBorders>
              <w:top w:val="single" w:sz="4" w:space="0" w:color="auto"/>
              <w:bottom w:val="nil"/>
            </w:tcBorders>
          </w:tcPr>
          <w:p w14:paraId="464DA410" w14:textId="4E722C55" w:rsidR="000A519C" w:rsidRDefault="000A519C" w:rsidP="000A519C">
            <w:pPr>
              <w:jc w:val="right"/>
            </w:pPr>
            <w:r>
              <w:rPr>
                <w:rStyle w:val="FootnoteReference"/>
              </w:rPr>
              <w:footnoteReference w:id="12"/>
            </w:r>
          </w:p>
        </w:tc>
      </w:tr>
    </w:tbl>
    <w:p w14:paraId="07532DA7" w14:textId="77777777" w:rsidR="00805D16" w:rsidRDefault="00805D16" w:rsidP="00B76F75"/>
    <w:p w14:paraId="4D68BE6C" w14:textId="5A5A5024" w:rsidR="00805D16" w:rsidRDefault="00805D16" w:rsidP="00805D16">
      <w:pPr>
        <w:pStyle w:val="Heading3"/>
      </w:pPr>
      <w:bookmarkStart w:id="21" w:name="_Toc41854149"/>
      <w:r>
        <w:t>GAMEPLAY</w:t>
      </w:r>
      <w:bookmarkEnd w:id="21"/>
    </w:p>
    <w:p w14:paraId="3A341C83" w14:textId="1B632659" w:rsidR="00F81C4F" w:rsidRDefault="00805D16" w:rsidP="00B76F75">
      <w:r w:rsidRPr="00805D16">
        <w:t xml:space="preserve">After the ships have been positioned, the game proceeds in a series of rounds. In each round, each player takes a turn to announce a target square in the opponent's grid which is to be shot at. The opponent announces </w:t>
      </w:r>
      <w:r w:rsidR="001C08D6" w:rsidRPr="00805D16">
        <w:t>whether</w:t>
      </w:r>
      <w:r w:rsidRPr="00805D16">
        <w:t xml:space="preserve"> the square is occupied by a ship. If it is a "hit", the player who is hit marks this on their own or "ocean" grid (with a red peg in the pegboard version). The attacking player marks the hit or miss on their own "tracking" or "target" grid with a pencil marking in the paper version of the game, or the appropriate colo</w:t>
      </w:r>
      <w:r w:rsidR="001C08D6">
        <w:t>u</w:t>
      </w:r>
      <w:r w:rsidRPr="00805D16">
        <w:t>r peg in the pegboard version (red for "hit", white for "miss"), in order to build up a picture of the opponent's fleet.</w:t>
      </w:r>
    </w:p>
    <w:p w14:paraId="7CF998EB" w14:textId="72B4A769" w:rsidR="0020799F" w:rsidRPr="0020799F" w:rsidRDefault="00310DE0" w:rsidP="0020799F">
      <w:r>
        <w:t>When all the squares have been hit, the</w:t>
      </w:r>
      <w:r w:rsidR="00330699" w:rsidRPr="00330699">
        <w:t xml:space="preserve"> ship's owner announces the sinking of the Carrier, Submarine, Cruiser/Destroyer/Patrol Boat, or the titular Battleship. If all of a player's ships have been sunk, the game is over and their opponent wins. If all ships of both players are sunk by the end of the round, the game is a draw.</w:t>
      </w:r>
      <w:r w:rsidR="00755F94">
        <w:t xml:space="preserve"> </w:t>
      </w:r>
      <w:r w:rsidR="00755F94">
        <w:rPr>
          <w:rStyle w:val="FootnoteReference"/>
        </w:rPr>
        <w:footnoteReference w:customMarkFollows="1" w:id="13"/>
        <w:t>7</w:t>
      </w:r>
    </w:p>
    <w:p w14:paraId="40C1856E" w14:textId="27B242EB" w:rsidR="5391E96E" w:rsidRDefault="5391E96E">
      <w:r>
        <w:br w:type="page"/>
      </w:r>
    </w:p>
    <w:p w14:paraId="1F4B5E9F" w14:textId="5FC37A50" w:rsidR="0EB0DFF2" w:rsidRDefault="0EB0DFF2" w:rsidP="0EB0DFF2">
      <w:pPr>
        <w:pStyle w:val="Heading2"/>
      </w:pPr>
      <w:bookmarkStart w:id="22" w:name="_Toc41854150"/>
      <w:r>
        <w:lastRenderedPageBreak/>
        <w:t>TIC-TAC-TOE</w:t>
      </w:r>
      <w:bookmarkEnd w:id="22"/>
    </w:p>
    <w:p w14:paraId="4CCC7DFC" w14:textId="5C0252ED" w:rsidR="176895DA" w:rsidRDefault="176895DA" w:rsidP="05009462">
      <w:r w:rsidRPr="05009462">
        <w:t>Tic-tac-toe or Noughts and crosses is a game for two players who take turns marking squares on a 3x3 grid. The winner is the player who places 3 marks in a horizontal, vertical or diagonal row.</w:t>
      </w:r>
      <w:r w:rsidR="70B81DDC" w:rsidRPr="34C7A939">
        <w:rPr>
          <w:rStyle w:val="FootnoteReference"/>
        </w:rPr>
        <w:footnoteReference w:id="14"/>
      </w:r>
    </w:p>
    <w:p w14:paraId="4AC8CE3E" w14:textId="705E4CA6" w:rsidR="30405242" w:rsidRDefault="30405242" w:rsidP="30405242">
      <w:pPr>
        <w:pStyle w:val="Heading3"/>
      </w:pPr>
      <w:bookmarkStart w:id="23" w:name="_Toc41854151"/>
      <w:r>
        <w:t>THE GRID</w:t>
      </w:r>
      <w:bookmarkEnd w:id="23"/>
    </w:p>
    <w:p w14:paraId="29099CE3" w14:textId="0B0D01A5" w:rsidR="6096798C" w:rsidRDefault="6096798C" w:rsidP="6096798C">
      <w:r w:rsidRPr="6096798C">
        <w:t xml:space="preserve">The game is played on a single 3x3 grid, which both players will see. The squares will be identified using x and y coordinates </w:t>
      </w:r>
      <w:r w:rsidR="60BFF498">
        <w:t>(</w:t>
      </w:r>
      <w:r w:rsidRPr="6096798C">
        <w:t>0 – 3</w:t>
      </w:r>
      <w:r w:rsidR="60BFF498">
        <w:t>).</w:t>
      </w:r>
    </w:p>
    <w:p w14:paraId="1C9DC852" w14:textId="44078C3C" w:rsidR="30405242" w:rsidRDefault="70B81DDC" w:rsidP="30405242">
      <w:pPr>
        <w:pStyle w:val="Heading3"/>
      </w:pPr>
      <w:bookmarkStart w:id="24" w:name="_Toc41854152"/>
      <w:r>
        <w:t>GAMEPLAY</w:t>
      </w:r>
      <w:bookmarkEnd w:id="24"/>
    </w:p>
    <w:p w14:paraId="31F2FBAA" w14:textId="51811D56" w:rsidR="2625CBFE" w:rsidRDefault="2625CBFE" w:rsidP="2625CBFE">
      <w:r w:rsidRPr="2625CBFE">
        <w:t>Starting with x, players take turns marking a square on the grid. A player will win if they get 3 marks in a row, either horizontal, vertical, or diagonal. If the grid is full and no more cells can be filled, there is a draw.</w:t>
      </w:r>
    </w:p>
    <w:p w14:paraId="1E4459FD" w14:textId="2842BE6C" w:rsidR="0056482C" w:rsidRPr="0056482C" w:rsidRDefault="203B04A8" w:rsidP="0056482C">
      <w:r>
        <w:rPr>
          <w:noProof/>
        </w:rPr>
        <w:drawing>
          <wp:inline distT="0" distB="0" distL="0" distR="0" wp14:anchorId="626CC119" wp14:editId="7E3566B4">
            <wp:extent cx="1092313" cy="1092313"/>
            <wp:effectExtent l="0" t="0" r="0" b="0"/>
            <wp:docPr id="1219187333" name="Picture 571562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562215"/>
                    <pic:cNvPicPr/>
                  </pic:nvPicPr>
                  <pic:blipFill>
                    <a:blip r:embed="rId11">
                      <a:extLst>
                        <a:ext uri="{28A0092B-C50C-407E-A947-70E740481C1C}">
                          <a14:useLocalDpi xmlns:a14="http://schemas.microsoft.com/office/drawing/2010/main" val="0"/>
                        </a:ext>
                      </a:extLst>
                    </a:blip>
                    <a:stretch>
                      <a:fillRect/>
                    </a:stretch>
                  </pic:blipFill>
                  <pic:spPr>
                    <a:xfrm>
                      <a:off x="0" y="0"/>
                      <a:ext cx="1092313" cy="1092313"/>
                    </a:xfrm>
                    <a:prstGeom prst="rect">
                      <a:avLst/>
                    </a:prstGeom>
                  </pic:spPr>
                </pic:pic>
              </a:graphicData>
            </a:graphic>
          </wp:inline>
        </w:drawing>
      </w:r>
      <w:r>
        <w:rPr>
          <w:noProof/>
        </w:rPr>
        <w:drawing>
          <wp:inline distT="0" distB="0" distL="0" distR="0" wp14:anchorId="75E6F119" wp14:editId="080F711D">
            <wp:extent cx="1082732" cy="1076325"/>
            <wp:effectExtent l="0" t="0" r="0" b="0"/>
            <wp:docPr id="1680239216" name="Picture 1142116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2116844"/>
                    <pic:cNvPicPr/>
                  </pic:nvPicPr>
                  <pic:blipFill>
                    <a:blip r:embed="rId12">
                      <a:extLst>
                        <a:ext uri="{28A0092B-C50C-407E-A947-70E740481C1C}">
                          <a14:useLocalDpi xmlns:a14="http://schemas.microsoft.com/office/drawing/2010/main" val="0"/>
                        </a:ext>
                      </a:extLst>
                    </a:blip>
                    <a:stretch>
                      <a:fillRect/>
                    </a:stretch>
                  </pic:blipFill>
                  <pic:spPr>
                    <a:xfrm>
                      <a:off x="0" y="0"/>
                      <a:ext cx="1082732" cy="1076325"/>
                    </a:xfrm>
                    <a:prstGeom prst="rect">
                      <a:avLst/>
                    </a:prstGeom>
                  </pic:spPr>
                </pic:pic>
              </a:graphicData>
            </a:graphic>
          </wp:inline>
        </w:drawing>
      </w:r>
      <w:r>
        <w:rPr>
          <w:noProof/>
        </w:rPr>
        <w:drawing>
          <wp:inline distT="0" distB="0" distL="0" distR="0" wp14:anchorId="38657EAA" wp14:editId="63636B2C">
            <wp:extent cx="1048190" cy="1085850"/>
            <wp:effectExtent l="0" t="0" r="0" b="0"/>
            <wp:docPr id="109956488" name="Picture 973523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3523268"/>
                    <pic:cNvPicPr/>
                  </pic:nvPicPr>
                  <pic:blipFill>
                    <a:blip r:embed="rId13">
                      <a:extLst>
                        <a:ext uri="{28A0092B-C50C-407E-A947-70E740481C1C}">
                          <a14:useLocalDpi xmlns:a14="http://schemas.microsoft.com/office/drawing/2010/main" val="0"/>
                        </a:ext>
                      </a:extLst>
                    </a:blip>
                    <a:stretch>
                      <a:fillRect/>
                    </a:stretch>
                  </pic:blipFill>
                  <pic:spPr>
                    <a:xfrm>
                      <a:off x="0" y="0"/>
                      <a:ext cx="1048190" cy="1085850"/>
                    </a:xfrm>
                    <a:prstGeom prst="rect">
                      <a:avLst/>
                    </a:prstGeom>
                  </pic:spPr>
                </pic:pic>
              </a:graphicData>
            </a:graphic>
          </wp:inline>
        </w:drawing>
      </w:r>
    </w:p>
    <w:p w14:paraId="54FB7981" w14:textId="390893ED" w:rsidR="7F3D196F" w:rsidRDefault="7F3D196F" w:rsidP="7F3D196F">
      <w:r>
        <w:t>In these examples, x wins by getting 3 in a horizontal, vertical and diagonal row.</w:t>
      </w:r>
    </w:p>
    <w:p w14:paraId="59398E61" w14:textId="62032275" w:rsidR="6A0EB21C" w:rsidRDefault="6A0EB21C" w:rsidP="6A0EB21C"/>
    <w:p w14:paraId="2D4DBC32" w14:textId="1A398DE7" w:rsidR="00680C80" w:rsidRDefault="00680C80" w:rsidP="6A0EB21C"/>
    <w:p w14:paraId="2D059230" w14:textId="49C608EA" w:rsidR="00680C80" w:rsidRDefault="00680C80" w:rsidP="6A0EB21C"/>
    <w:p w14:paraId="4D50CBCE" w14:textId="2FA76CA9" w:rsidR="00680C80" w:rsidRDefault="00680C80" w:rsidP="6A0EB21C"/>
    <w:p w14:paraId="45006C88" w14:textId="3C506EC7" w:rsidR="00680C80" w:rsidRDefault="00680C80" w:rsidP="6A0EB21C"/>
    <w:p w14:paraId="74B6AC2B" w14:textId="77777777" w:rsidR="00680C80" w:rsidRDefault="00680C80" w:rsidP="6A0EB21C"/>
    <w:p w14:paraId="6EB75937" w14:textId="62E4C384" w:rsidR="241B8019" w:rsidRDefault="00F15502" w:rsidP="241B8019">
      <w:pPr>
        <w:pStyle w:val="Heading2"/>
      </w:pPr>
      <w:r>
        <w:lastRenderedPageBreak/>
        <w:t>NETWORK</w:t>
      </w:r>
      <w:bookmarkStart w:id="25" w:name="_GoBack"/>
      <w:bookmarkEnd w:id="25"/>
    </w:p>
    <w:p w14:paraId="34BA3FDA" w14:textId="5DA605D2" w:rsidR="241B8019" w:rsidRDefault="241B8019" w:rsidP="241B8019">
      <w:r w:rsidRPr="241B8019">
        <w:t>To facilitate playing over a network, the program should be able to securely send data to the other player. The program will send the string inputted by the user and will be passed as an input to the game. The python socket module will be used to set up a connection between the two players.</w:t>
      </w:r>
    </w:p>
    <w:p w14:paraId="0B0BCDA4" w14:textId="5769CB98" w:rsidR="241B8019" w:rsidRDefault="241B8019" w:rsidP="241B8019">
      <w:pPr>
        <w:pStyle w:val="Heading3"/>
      </w:pPr>
      <w:bookmarkStart w:id="26" w:name="_Toc41854154"/>
      <w:r>
        <w:t>PORT NUMBER</w:t>
      </w:r>
      <w:bookmarkEnd w:id="26"/>
    </w:p>
    <w:p w14:paraId="1FBF2779" w14:textId="6B5D34F9" w:rsidR="241B8019" w:rsidRDefault="241B8019" w:rsidP="241B8019">
      <w:r w:rsidRPr="241B8019">
        <w:t>The port number to be used can be set when the network class is initialised, but if no port number is set the port number 6969 will be used as it is a lesser used port.</w:t>
      </w:r>
    </w:p>
    <w:p w14:paraId="3EB0ADA5" w14:textId="0A849E03" w:rsidR="241B8019" w:rsidRDefault="241B8019" w:rsidP="241B8019">
      <w:pPr>
        <w:pStyle w:val="Heading3"/>
      </w:pPr>
      <w:bookmarkStart w:id="27" w:name="_Toc41854155"/>
      <w:r>
        <w:t>METHODS</w:t>
      </w:r>
      <w:bookmarkEnd w:id="27"/>
    </w:p>
    <w:p w14:paraId="69265769" w14:textId="09CAC5F0" w:rsidR="241B8019" w:rsidRDefault="241B8019" w:rsidP="241B8019">
      <w:r w:rsidRPr="241B8019">
        <w:t>The network class will contain 5 different methods that deal with network communications which can be called by the main program.</w:t>
      </w:r>
    </w:p>
    <w:p w14:paraId="78F15B5D" w14:textId="6DC752D5" w:rsidR="00687B54" w:rsidRDefault="00687B54" w:rsidP="241B8019">
      <w:pPr>
        <w:pStyle w:val="Heading3"/>
      </w:pPr>
      <w:bookmarkStart w:id="28" w:name="_Toc41854156"/>
      <w:r>
        <w:t>SET PASSWORD</w:t>
      </w:r>
      <w:bookmarkEnd w:id="28"/>
    </w:p>
    <w:p w14:paraId="12C19F1B" w14:textId="06A75411" w:rsidR="00687B54" w:rsidRPr="00687B54" w:rsidRDefault="00687B54" w:rsidP="00687B54">
      <w:r>
        <w:t>This will ask the host for a password, which will be used to en</w:t>
      </w:r>
      <w:r w:rsidR="009D1F6A">
        <w:t>crypt/decrypt the network traffic being sent/received. Th</w:t>
      </w:r>
      <w:r w:rsidR="009835A8">
        <w:t>e password must be used by the other user to parse the network traffic correctly.</w:t>
      </w:r>
    </w:p>
    <w:p w14:paraId="5DC8F82E" w14:textId="447934F4" w:rsidR="00052C78" w:rsidRDefault="00052C78" w:rsidP="241B8019">
      <w:pPr>
        <w:pStyle w:val="Heading3"/>
      </w:pPr>
      <w:bookmarkStart w:id="29" w:name="_Toc41854157"/>
      <w:r>
        <w:t>ENCRYPT</w:t>
      </w:r>
      <w:bookmarkEnd w:id="29"/>
    </w:p>
    <w:p w14:paraId="10F64220" w14:textId="5CEA63BA" w:rsidR="00052C78" w:rsidRPr="00052C78" w:rsidRDefault="00052C78" w:rsidP="00052C78">
      <w:r>
        <w:t xml:space="preserve">This will </w:t>
      </w:r>
      <w:r w:rsidR="00687B54">
        <w:t xml:space="preserve">take a string as the input and </w:t>
      </w:r>
      <w:r w:rsidR="009835A8">
        <w:t>encrypt it using the AES-256 cipher</w:t>
      </w:r>
      <w:r w:rsidR="00A12AA3">
        <w:t>.</w:t>
      </w:r>
      <w:r w:rsidR="009835A8">
        <w:t xml:space="preserve"> (using the assigned password)</w:t>
      </w:r>
      <w:r w:rsidR="00A12AA3">
        <w:t xml:space="preserve"> The encrypted cipher text is then sent </w:t>
      </w:r>
      <w:r w:rsidR="00B56339">
        <w:t xml:space="preserve">returned to be sent </w:t>
      </w:r>
      <w:r w:rsidR="00A12AA3">
        <w:t>through the network.</w:t>
      </w:r>
    </w:p>
    <w:p w14:paraId="41205B07" w14:textId="4DCC5B45" w:rsidR="00052C78" w:rsidRDefault="00052C78" w:rsidP="241B8019">
      <w:pPr>
        <w:pStyle w:val="Heading3"/>
      </w:pPr>
      <w:bookmarkStart w:id="30" w:name="_Toc41854158"/>
      <w:r>
        <w:t>DECRYPT</w:t>
      </w:r>
      <w:bookmarkEnd w:id="30"/>
    </w:p>
    <w:p w14:paraId="33D63DBC" w14:textId="38BD6DDF" w:rsidR="00A12AA3" w:rsidRPr="00A12AA3" w:rsidRDefault="00A12AA3" w:rsidP="00A12AA3">
      <w:r>
        <w:t xml:space="preserve">This will take </w:t>
      </w:r>
      <w:r w:rsidR="00C1137E">
        <w:t xml:space="preserve">the </w:t>
      </w:r>
      <w:r w:rsidR="00B56339">
        <w:t xml:space="preserve">received </w:t>
      </w:r>
      <w:r w:rsidR="00C1137E">
        <w:t>c</w:t>
      </w:r>
      <w:r w:rsidR="00706FD5">
        <w:t>iphertext and decrypt it using the password entered by the user</w:t>
      </w:r>
      <w:r w:rsidR="00B56339">
        <w:t xml:space="preserve">. This will return the string </w:t>
      </w:r>
      <w:r w:rsidR="00D74AC0">
        <w:t>in its original form to the calling program.</w:t>
      </w:r>
    </w:p>
    <w:p w14:paraId="6DF5CACF" w14:textId="652B170E" w:rsidR="241B8019" w:rsidRDefault="241B8019" w:rsidP="241B8019">
      <w:pPr>
        <w:pStyle w:val="Heading3"/>
      </w:pPr>
      <w:bookmarkStart w:id="31" w:name="_Toc41854159"/>
      <w:r>
        <w:t>HOST</w:t>
      </w:r>
      <w:bookmarkEnd w:id="31"/>
    </w:p>
    <w:p w14:paraId="2F134F95" w14:textId="5D2B178F" w:rsidR="241B8019" w:rsidRDefault="241B8019" w:rsidP="241B8019">
      <w:r w:rsidRPr="241B8019">
        <w:t>This will listen for an incoming connection on the port specified when the class was initialised.</w:t>
      </w:r>
    </w:p>
    <w:p w14:paraId="052A60A3" w14:textId="43C6D807" w:rsidR="241B8019" w:rsidRDefault="241B8019" w:rsidP="241B8019">
      <w:pPr>
        <w:pStyle w:val="Heading3"/>
      </w:pPr>
      <w:bookmarkStart w:id="32" w:name="_Toc41854160"/>
      <w:r>
        <w:t>CONNECT</w:t>
      </w:r>
      <w:bookmarkEnd w:id="32"/>
    </w:p>
    <w:p w14:paraId="692BF3DA" w14:textId="54EF8158" w:rsidR="241B8019" w:rsidRDefault="241B8019" w:rsidP="241B8019">
      <w:r w:rsidRPr="241B8019">
        <w:t>This is called when staring a connection, the target IP address is passed as an argument.</w:t>
      </w:r>
    </w:p>
    <w:p w14:paraId="6F670D60" w14:textId="09D0BC80" w:rsidR="241B8019" w:rsidRDefault="241B8019" w:rsidP="241B8019">
      <w:pPr>
        <w:pStyle w:val="Heading3"/>
      </w:pPr>
      <w:bookmarkStart w:id="33" w:name="_Toc41854161"/>
      <w:r>
        <w:t>SEND</w:t>
      </w:r>
      <w:bookmarkEnd w:id="33"/>
    </w:p>
    <w:p w14:paraId="0B7A1026" w14:textId="1747DFDC" w:rsidR="241B8019" w:rsidRDefault="241B8019" w:rsidP="241B8019">
      <w:r w:rsidRPr="241B8019">
        <w:t>Takes a string and sends it to the other client.</w:t>
      </w:r>
    </w:p>
    <w:p w14:paraId="3F1ADCE4" w14:textId="0AF5BBDF" w:rsidR="241B8019" w:rsidRDefault="241B8019" w:rsidP="241B8019">
      <w:pPr>
        <w:pStyle w:val="Heading3"/>
      </w:pPr>
      <w:bookmarkStart w:id="34" w:name="_Toc41854162"/>
      <w:r>
        <w:t>RECEIVE</w:t>
      </w:r>
      <w:bookmarkEnd w:id="34"/>
    </w:p>
    <w:p w14:paraId="27DBCF3C" w14:textId="16440985" w:rsidR="241B8019" w:rsidRDefault="241B8019" w:rsidP="241B8019">
      <w:r w:rsidRPr="241B8019">
        <w:t>Waits for a message to be sent. A string will be returned.</w:t>
      </w:r>
    </w:p>
    <w:p w14:paraId="084E80C0" w14:textId="339F2AEE" w:rsidR="241B8019" w:rsidRDefault="241B8019" w:rsidP="241B8019">
      <w:pPr>
        <w:pStyle w:val="Heading3"/>
      </w:pPr>
      <w:bookmarkStart w:id="35" w:name="_Toc41854163"/>
      <w:r>
        <w:lastRenderedPageBreak/>
        <w:t>CLOSE</w:t>
      </w:r>
      <w:bookmarkEnd w:id="35"/>
    </w:p>
    <w:p w14:paraId="79E296C1" w14:textId="19AD1083" w:rsidR="241B8019" w:rsidRDefault="241B8019" w:rsidP="241B8019">
      <w:r w:rsidRPr="241B8019">
        <w:t>Closes the connection. This should be called before the main program ends.</w:t>
      </w:r>
    </w:p>
    <w:p w14:paraId="119DC0B8" w14:textId="1EF7F2B2" w:rsidR="241B8019" w:rsidRDefault="241B8019" w:rsidP="241B8019"/>
    <w:p w14:paraId="292660EB" w14:textId="4060F16F" w:rsidR="00680C80" w:rsidRDefault="00680C80" w:rsidP="241B8019"/>
    <w:p w14:paraId="621B15E6" w14:textId="44240BF2" w:rsidR="00680C80" w:rsidRDefault="00680C80" w:rsidP="241B8019"/>
    <w:p w14:paraId="35EB1244" w14:textId="16287BE5" w:rsidR="00680C80" w:rsidRDefault="00680C80" w:rsidP="241B8019"/>
    <w:p w14:paraId="2A25B4B8" w14:textId="77777777" w:rsidR="00680C80" w:rsidRDefault="00680C80" w:rsidP="241B8019"/>
    <w:p w14:paraId="60FAF820" w14:textId="77777777" w:rsidR="00B56339" w:rsidRDefault="00B56339">
      <w:pPr>
        <w:rPr>
          <w:rFonts w:asciiTheme="majorHAnsi" w:eastAsiaTheme="majorEastAsia" w:hAnsiTheme="majorHAnsi" w:cstheme="majorBidi"/>
          <w:caps/>
          <w:color w:val="007789" w:themeColor="accent1" w:themeShade="BF"/>
          <w:sz w:val="24"/>
        </w:rPr>
      </w:pPr>
      <w:r>
        <w:br w:type="page"/>
      </w:r>
    </w:p>
    <w:p w14:paraId="46E219D3" w14:textId="4DE6B26B" w:rsidR="241B8019" w:rsidRDefault="00B56225" w:rsidP="241B8019">
      <w:pPr>
        <w:pStyle w:val="Heading2"/>
      </w:pPr>
      <w:r>
        <w:lastRenderedPageBreak/>
        <w:t>CHAT</w:t>
      </w:r>
    </w:p>
    <w:p w14:paraId="38A66394" w14:textId="318CD2FE" w:rsidR="241B8019" w:rsidRDefault="12091B93" w:rsidP="241B8019">
      <w:r w:rsidRPr="12091B93">
        <w:t xml:space="preserve">The users should have the ability to send text messages during the games. To achieve this, a second window must be opened in which messages can be send without interrupting the game. Previous messages will be displayed in order and text can be </w:t>
      </w:r>
      <w:proofErr w:type="gramStart"/>
      <w:r w:rsidRPr="12091B93">
        <w:t>entered into</w:t>
      </w:r>
      <w:proofErr w:type="gramEnd"/>
      <w:r w:rsidRPr="12091B93">
        <w:t xml:space="preserve"> a box. The chat window will open before the game starts and messages can be sent throughout the game. The network class will be used to send the messages. To open and manage a second window, the </w:t>
      </w:r>
      <w:proofErr w:type="spellStart"/>
      <w:r w:rsidRPr="12091B93">
        <w:t>tkinter</w:t>
      </w:r>
      <w:proofErr w:type="spellEnd"/>
      <w:r w:rsidRPr="12091B93">
        <w:t xml:space="preserve"> module will be used. If one user disconnects, the message “Disconnected...” will be printed to the chat window.</w:t>
      </w:r>
    </w:p>
    <w:p w14:paraId="7740D542" w14:textId="4ED24BE8" w:rsidR="241B8019" w:rsidRDefault="241B8019" w:rsidP="241B8019"/>
    <w:p w14:paraId="6391612C" w14:textId="5B7C2BCF" w:rsidR="241B8019" w:rsidRDefault="241B8019" w:rsidP="241B8019"/>
    <w:p w14:paraId="3C0C8CC6" w14:textId="430110F4" w:rsidR="625C397A" w:rsidRDefault="625C397A" w:rsidP="625C397A"/>
    <w:p w14:paraId="6665EA82" w14:textId="3F7CDDA9" w:rsidR="7E4ED7DA" w:rsidRDefault="323F6E65" w:rsidP="7E4ED7DA">
      <w:r>
        <w:br w:type="page"/>
      </w:r>
    </w:p>
    <w:p w14:paraId="658EACB2" w14:textId="671FF306" w:rsidR="006A4C29" w:rsidRPr="00BF2BC5" w:rsidRDefault="00322520" w:rsidP="00BF2BC5">
      <w:pPr>
        <w:pStyle w:val="Heading1"/>
      </w:pPr>
      <w:bookmarkStart w:id="36" w:name="_Toc41854165"/>
      <w:r>
        <w:lastRenderedPageBreak/>
        <w:t>D</w:t>
      </w:r>
      <w:r w:rsidR="005242A4">
        <w:t>ESIGN</w:t>
      </w:r>
      <w:bookmarkEnd w:id="36"/>
    </w:p>
    <w:p w14:paraId="333A103F" w14:textId="4FBB2E48" w:rsidR="00BE1A18" w:rsidRDefault="00BF2BC5">
      <w:r>
        <w:rPr>
          <w:noProof/>
        </w:rPr>
        <w:drawing>
          <wp:anchor distT="0" distB="0" distL="114300" distR="114300" simplePos="0" relativeHeight="251658240" behindDoc="0" locked="0" layoutInCell="1" allowOverlap="1" wp14:anchorId="19E0A7FA" wp14:editId="62B2A06C">
            <wp:simplePos x="0" y="0"/>
            <wp:positionH relativeFrom="column">
              <wp:posOffset>-167640</wp:posOffset>
            </wp:positionH>
            <wp:positionV relativeFrom="paragraph">
              <wp:posOffset>501650</wp:posOffset>
            </wp:positionV>
            <wp:extent cx="3693160" cy="6468745"/>
            <wp:effectExtent l="0" t="0" r="2540"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93160" cy="6468745"/>
                    </a:xfrm>
                    <a:prstGeom prst="rect">
                      <a:avLst/>
                    </a:prstGeom>
                    <a:noFill/>
                    <a:ln>
                      <a:noFill/>
                    </a:ln>
                  </pic:spPr>
                </pic:pic>
              </a:graphicData>
            </a:graphic>
            <wp14:sizeRelH relativeFrom="page">
              <wp14:pctWidth>0</wp14:pctWidth>
            </wp14:sizeRelH>
            <wp14:sizeRelV relativeFrom="page">
              <wp14:pctHeight>0</wp14:pctHeight>
            </wp14:sizeRelV>
          </wp:anchor>
        </w:drawing>
      </w:r>
      <w:r w:rsidR="00BE1A18">
        <w:br w:type="page"/>
      </w:r>
    </w:p>
    <w:p w14:paraId="40CF4588" w14:textId="77777777" w:rsidR="006A4C29" w:rsidRDefault="00322520" w:rsidP="00322520">
      <w:pPr>
        <w:pStyle w:val="Heading2"/>
      </w:pPr>
      <w:bookmarkStart w:id="37" w:name="_Toc41854166"/>
      <w:r>
        <w:lastRenderedPageBreak/>
        <w:t>TECHNICAL REQUIREMENTS</w:t>
      </w:r>
      <w:bookmarkEnd w:id="37"/>
    </w:p>
    <w:p w14:paraId="71CE1566" w14:textId="571974F0" w:rsidR="00044ECF" w:rsidRPr="00903630" w:rsidRDefault="0052143B" w:rsidP="004E5B5F">
      <w:pPr>
        <w:pStyle w:val="ListParagraph"/>
        <w:numPr>
          <w:ilvl w:val="0"/>
          <w:numId w:val="8"/>
        </w:numPr>
        <w:rPr>
          <w:rFonts w:asciiTheme="majorHAnsi" w:eastAsiaTheme="majorEastAsia" w:hAnsiTheme="majorHAnsi" w:cstheme="majorBidi"/>
          <w:caps/>
          <w:color w:val="007789" w:themeColor="accent1" w:themeShade="BF"/>
          <w:sz w:val="24"/>
        </w:rPr>
      </w:pPr>
      <w:r>
        <w:t>Menu</w:t>
      </w:r>
    </w:p>
    <w:p w14:paraId="5025F048" w14:textId="2E9CF30F" w:rsidR="00D91769" w:rsidRPr="00BE70AD" w:rsidRDefault="00D91769" w:rsidP="004E5B5F">
      <w:pPr>
        <w:pStyle w:val="ListParagraph"/>
        <w:numPr>
          <w:ilvl w:val="1"/>
          <w:numId w:val="8"/>
        </w:numPr>
        <w:rPr>
          <w:rFonts w:asciiTheme="majorHAnsi" w:eastAsiaTheme="majorEastAsia" w:hAnsiTheme="majorHAnsi" w:cstheme="majorBidi"/>
          <w:caps/>
          <w:color w:val="007789" w:themeColor="accent1" w:themeShade="BF"/>
          <w:sz w:val="24"/>
        </w:rPr>
      </w:pPr>
      <w:r>
        <w:t>Main Function</w:t>
      </w:r>
    </w:p>
    <w:p w14:paraId="56255127" w14:textId="547866DB" w:rsidR="00BE70AD" w:rsidRPr="00706195" w:rsidRDefault="00BE70AD" w:rsidP="004E5B5F">
      <w:pPr>
        <w:pStyle w:val="ListParagraph"/>
        <w:numPr>
          <w:ilvl w:val="2"/>
          <w:numId w:val="8"/>
        </w:numPr>
        <w:rPr>
          <w:rFonts w:asciiTheme="majorHAnsi" w:eastAsiaTheme="majorEastAsia" w:hAnsiTheme="majorHAnsi" w:cstheme="majorBidi"/>
          <w:caps/>
          <w:color w:val="007789" w:themeColor="accent1" w:themeShade="BF"/>
          <w:sz w:val="24"/>
        </w:rPr>
      </w:pPr>
      <w:r>
        <w:t>Input: None</w:t>
      </w:r>
    </w:p>
    <w:p w14:paraId="2A0EC0F8" w14:textId="160E0749" w:rsidR="00706195" w:rsidRPr="00706195" w:rsidRDefault="00706195" w:rsidP="004E5B5F">
      <w:pPr>
        <w:pStyle w:val="ListParagraph"/>
        <w:numPr>
          <w:ilvl w:val="2"/>
          <w:numId w:val="8"/>
        </w:numPr>
        <w:rPr>
          <w:rFonts w:asciiTheme="majorHAnsi" w:eastAsiaTheme="majorEastAsia" w:hAnsiTheme="majorHAnsi" w:cstheme="majorBidi"/>
          <w:caps/>
          <w:color w:val="007789" w:themeColor="accent1" w:themeShade="BF"/>
          <w:sz w:val="24"/>
        </w:rPr>
      </w:pPr>
      <w:r>
        <w:t>Return: None</w:t>
      </w:r>
    </w:p>
    <w:p w14:paraId="333A3777" w14:textId="437BB5B0" w:rsidR="00706195" w:rsidRPr="003B6567" w:rsidRDefault="002A6A1E" w:rsidP="004E5B5F">
      <w:pPr>
        <w:pStyle w:val="ListParagraph"/>
        <w:numPr>
          <w:ilvl w:val="2"/>
          <w:numId w:val="8"/>
        </w:numPr>
        <w:rPr>
          <w:rFonts w:asciiTheme="majorHAnsi" w:eastAsiaTheme="majorEastAsia" w:hAnsiTheme="majorHAnsi" w:cstheme="majorBidi"/>
          <w:caps/>
          <w:color w:val="007789" w:themeColor="accent1" w:themeShade="BF"/>
          <w:sz w:val="24"/>
        </w:rPr>
      </w:pPr>
      <w:r>
        <w:t xml:space="preserve">Use: </w:t>
      </w:r>
      <w:r w:rsidR="006D346B">
        <w:t>Provides the user with the option of</w:t>
      </w:r>
      <w:r w:rsidR="00A3305E">
        <w:t xml:space="preserve"> closing the program, </w:t>
      </w:r>
      <w:r w:rsidR="006D346B">
        <w:t>connecting</w:t>
      </w:r>
      <w:r w:rsidR="00A3305E">
        <w:t xml:space="preserve"> to a </w:t>
      </w:r>
      <w:r w:rsidR="00C03EEA">
        <w:t>remote connection</w:t>
      </w:r>
      <w:r w:rsidR="006D346B">
        <w:t xml:space="preserve"> or </w:t>
      </w:r>
      <w:r w:rsidR="00C03EEA">
        <w:t>opening a</w:t>
      </w:r>
      <w:r w:rsidR="006D346B">
        <w:t xml:space="preserve"> connection. Allows the creator to pick a g</w:t>
      </w:r>
      <w:r w:rsidR="00EA0E85">
        <w:t>a</w:t>
      </w:r>
      <w:r w:rsidR="006D346B">
        <w:t xml:space="preserve">me to play. </w:t>
      </w:r>
      <w:r w:rsidR="006B137E">
        <w:t>The</w:t>
      </w:r>
      <w:r w:rsidR="006632FE">
        <w:t xml:space="preserve"> function then opens the connection and </w:t>
      </w:r>
      <w:r w:rsidR="00EA0E85">
        <w:t>creates the object for</w:t>
      </w:r>
      <w:r w:rsidR="00C016BA">
        <w:t xml:space="preserve"> the chosen game</w:t>
      </w:r>
      <w:r w:rsidR="00EA0E85">
        <w:t>.</w:t>
      </w:r>
      <w:r w:rsidR="00EB345F">
        <w:t xml:space="preserve"> Once the players are connected, each one </w:t>
      </w:r>
      <w:r w:rsidR="00F557DE">
        <w:t>passes strings to the</w:t>
      </w:r>
      <w:r w:rsidR="00965FC1">
        <w:t xml:space="preserve"> game object. The main function checks what is returned, </w:t>
      </w:r>
      <w:r w:rsidR="00F717B9">
        <w:t>using the same user for input until a 1 is returned, and continuing the loop until -1 is returned.</w:t>
      </w:r>
    </w:p>
    <w:p w14:paraId="11F2568D" w14:textId="789856FF" w:rsidR="003B6567" w:rsidRPr="004C0CE1" w:rsidRDefault="004C0CE1" w:rsidP="004E5B5F">
      <w:pPr>
        <w:pStyle w:val="ListParagraph"/>
        <w:numPr>
          <w:ilvl w:val="1"/>
          <w:numId w:val="8"/>
        </w:numPr>
        <w:rPr>
          <w:rFonts w:asciiTheme="majorHAnsi" w:eastAsiaTheme="majorEastAsia" w:hAnsiTheme="majorHAnsi" w:cstheme="majorBidi"/>
          <w:caps/>
          <w:color w:val="007789" w:themeColor="accent1" w:themeShade="BF"/>
          <w:sz w:val="24"/>
        </w:rPr>
      </w:pPr>
      <w:r>
        <w:t>Clear Function</w:t>
      </w:r>
    </w:p>
    <w:p w14:paraId="074E5D51" w14:textId="7ADCE3A4" w:rsidR="004C0CE1" w:rsidRPr="00BC58CC" w:rsidRDefault="00BC58CC" w:rsidP="004E5B5F">
      <w:pPr>
        <w:pStyle w:val="ListParagraph"/>
        <w:numPr>
          <w:ilvl w:val="2"/>
          <w:numId w:val="8"/>
        </w:numPr>
        <w:rPr>
          <w:rFonts w:asciiTheme="majorHAnsi" w:eastAsiaTheme="majorEastAsia" w:hAnsiTheme="majorHAnsi" w:cstheme="majorBidi"/>
          <w:caps/>
          <w:color w:val="007789" w:themeColor="accent1" w:themeShade="BF"/>
          <w:sz w:val="24"/>
        </w:rPr>
      </w:pPr>
      <w:r>
        <w:t>Input: None</w:t>
      </w:r>
    </w:p>
    <w:p w14:paraId="07160038" w14:textId="0F893E96" w:rsidR="00BC58CC" w:rsidRPr="00BC58CC" w:rsidRDefault="00BC58CC" w:rsidP="004E5B5F">
      <w:pPr>
        <w:pStyle w:val="ListParagraph"/>
        <w:numPr>
          <w:ilvl w:val="2"/>
          <w:numId w:val="8"/>
        </w:numPr>
        <w:rPr>
          <w:rFonts w:asciiTheme="majorHAnsi" w:eastAsiaTheme="majorEastAsia" w:hAnsiTheme="majorHAnsi" w:cstheme="majorBidi"/>
          <w:caps/>
          <w:color w:val="007789" w:themeColor="accent1" w:themeShade="BF"/>
          <w:sz w:val="24"/>
        </w:rPr>
      </w:pPr>
      <w:r>
        <w:t>Return: None</w:t>
      </w:r>
    </w:p>
    <w:p w14:paraId="1F32B7DE" w14:textId="1C36D64A" w:rsidR="00BC58CC" w:rsidRPr="00296AAD" w:rsidRDefault="00BC58CC" w:rsidP="004E5B5F">
      <w:pPr>
        <w:pStyle w:val="ListParagraph"/>
        <w:numPr>
          <w:ilvl w:val="2"/>
          <w:numId w:val="8"/>
        </w:numPr>
        <w:rPr>
          <w:rFonts w:asciiTheme="majorHAnsi" w:eastAsiaTheme="majorEastAsia" w:hAnsiTheme="majorHAnsi" w:cstheme="majorBidi"/>
          <w:caps/>
          <w:color w:val="007789" w:themeColor="accent1" w:themeShade="BF"/>
          <w:sz w:val="24"/>
        </w:rPr>
      </w:pPr>
      <w:r>
        <w:t>Use: Clears the screen</w:t>
      </w:r>
    </w:p>
    <w:p w14:paraId="7EC799D0" w14:textId="4B1DBCCF" w:rsidR="00296AAD" w:rsidRPr="00296AAD" w:rsidRDefault="00296AAD" w:rsidP="004E5B5F">
      <w:pPr>
        <w:pStyle w:val="ListParagraph"/>
        <w:numPr>
          <w:ilvl w:val="1"/>
          <w:numId w:val="8"/>
        </w:numPr>
        <w:rPr>
          <w:rFonts w:asciiTheme="majorHAnsi" w:eastAsiaTheme="majorEastAsia" w:hAnsiTheme="majorHAnsi" w:cstheme="majorBidi"/>
          <w:caps/>
          <w:color w:val="007789" w:themeColor="accent1" w:themeShade="BF"/>
          <w:sz w:val="24"/>
        </w:rPr>
      </w:pPr>
      <w:r>
        <w:t>Typewriter Function</w:t>
      </w:r>
    </w:p>
    <w:p w14:paraId="4EE1372D" w14:textId="0FD347E9" w:rsidR="00296AAD" w:rsidRPr="0057341C" w:rsidRDefault="00296AAD" w:rsidP="004E5B5F">
      <w:pPr>
        <w:pStyle w:val="ListParagraph"/>
        <w:numPr>
          <w:ilvl w:val="2"/>
          <w:numId w:val="8"/>
        </w:numPr>
        <w:rPr>
          <w:rFonts w:asciiTheme="majorHAnsi" w:eastAsiaTheme="majorEastAsia" w:hAnsiTheme="majorHAnsi" w:cstheme="majorBidi"/>
          <w:caps/>
          <w:color w:val="007789" w:themeColor="accent1" w:themeShade="BF"/>
          <w:sz w:val="24"/>
        </w:rPr>
      </w:pPr>
      <w:r>
        <w:t>Input: Messag</w:t>
      </w:r>
      <w:r w:rsidR="0057341C">
        <w:t>e (String)</w:t>
      </w:r>
    </w:p>
    <w:p w14:paraId="377A800D" w14:textId="0ACB2DF1" w:rsidR="0057341C" w:rsidRPr="0057341C" w:rsidRDefault="0057341C" w:rsidP="004E5B5F">
      <w:pPr>
        <w:pStyle w:val="ListParagraph"/>
        <w:numPr>
          <w:ilvl w:val="2"/>
          <w:numId w:val="8"/>
        </w:numPr>
        <w:rPr>
          <w:rFonts w:asciiTheme="majorHAnsi" w:eastAsiaTheme="majorEastAsia" w:hAnsiTheme="majorHAnsi" w:cstheme="majorBidi"/>
          <w:caps/>
          <w:color w:val="007789" w:themeColor="accent1" w:themeShade="BF"/>
          <w:sz w:val="24"/>
        </w:rPr>
      </w:pPr>
      <w:r>
        <w:t>Return: None</w:t>
      </w:r>
    </w:p>
    <w:p w14:paraId="2FAE3A70" w14:textId="444338E3" w:rsidR="0057341C" w:rsidRPr="00BE70AD" w:rsidRDefault="0057341C" w:rsidP="004E5B5F">
      <w:pPr>
        <w:pStyle w:val="ListParagraph"/>
        <w:numPr>
          <w:ilvl w:val="2"/>
          <w:numId w:val="8"/>
        </w:numPr>
        <w:rPr>
          <w:rFonts w:asciiTheme="majorHAnsi" w:eastAsiaTheme="majorEastAsia" w:hAnsiTheme="majorHAnsi" w:cstheme="majorBidi"/>
          <w:caps/>
          <w:color w:val="007789" w:themeColor="accent1" w:themeShade="BF"/>
          <w:sz w:val="24"/>
        </w:rPr>
      </w:pPr>
      <w:r>
        <w:t xml:space="preserve">Use: </w:t>
      </w:r>
      <w:r w:rsidR="00764166">
        <w:t>Write each character with a delay</w:t>
      </w:r>
      <w:r w:rsidR="00526080">
        <w:t xml:space="preserve"> from string </w:t>
      </w:r>
      <w:r w:rsidR="00526080">
        <w:rPr>
          <w:i/>
          <w:iCs/>
        </w:rPr>
        <w:t>Message</w:t>
      </w:r>
    </w:p>
    <w:p w14:paraId="37FC32FA" w14:textId="4B0E9C05" w:rsidR="004B3E7E" w:rsidRPr="00C07F34" w:rsidRDefault="00B827E8" w:rsidP="004E5B5F">
      <w:pPr>
        <w:pStyle w:val="ListParagraph"/>
        <w:numPr>
          <w:ilvl w:val="0"/>
          <w:numId w:val="8"/>
        </w:numPr>
        <w:rPr>
          <w:rFonts w:asciiTheme="majorHAnsi" w:eastAsiaTheme="majorEastAsia" w:hAnsiTheme="majorHAnsi" w:cstheme="majorBidi"/>
          <w:caps/>
          <w:color w:val="007789" w:themeColor="accent1" w:themeShade="BF"/>
          <w:sz w:val="24"/>
        </w:rPr>
      </w:pPr>
      <w:r>
        <w:t>Network</w:t>
      </w:r>
    </w:p>
    <w:p w14:paraId="25060A32" w14:textId="5EF4441B" w:rsidR="00C07F34" w:rsidRPr="00C07F34" w:rsidRDefault="00C07F34" w:rsidP="00C07F34">
      <w:pPr>
        <w:pStyle w:val="ListParagraph"/>
        <w:numPr>
          <w:ilvl w:val="1"/>
          <w:numId w:val="8"/>
        </w:numPr>
        <w:rPr>
          <w:rFonts w:asciiTheme="majorHAnsi" w:eastAsiaTheme="majorEastAsia" w:hAnsiTheme="majorHAnsi" w:cstheme="majorBidi"/>
          <w:caps/>
          <w:color w:val="007789" w:themeColor="accent1" w:themeShade="BF"/>
          <w:sz w:val="24"/>
        </w:rPr>
      </w:pPr>
      <w:r>
        <w:t>Network sockets Class</w:t>
      </w:r>
    </w:p>
    <w:p w14:paraId="4A48E106" w14:textId="19B50574" w:rsidR="00EA79F9" w:rsidRPr="00B37AA6" w:rsidRDefault="00D56DD9" w:rsidP="00D56DD9">
      <w:pPr>
        <w:pStyle w:val="ListParagraph"/>
        <w:numPr>
          <w:ilvl w:val="2"/>
          <w:numId w:val="8"/>
        </w:numPr>
        <w:rPr>
          <w:rFonts w:asciiTheme="majorHAnsi" w:eastAsiaTheme="majorEastAsia" w:hAnsiTheme="majorHAnsi" w:cstheme="majorBidi"/>
          <w:caps/>
          <w:color w:val="007789" w:themeColor="accent1" w:themeShade="BF"/>
          <w:sz w:val="24"/>
        </w:rPr>
      </w:pPr>
      <w:r>
        <w:t>Set password function</w:t>
      </w:r>
    </w:p>
    <w:p w14:paraId="7DD0ACBC" w14:textId="63343F3F" w:rsidR="00D56DD9" w:rsidRPr="00D56DD9" w:rsidRDefault="00D56DD9" w:rsidP="00D56DD9">
      <w:pPr>
        <w:pStyle w:val="ListParagraph"/>
        <w:numPr>
          <w:ilvl w:val="3"/>
          <w:numId w:val="8"/>
        </w:numPr>
        <w:rPr>
          <w:rFonts w:asciiTheme="majorHAnsi" w:eastAsiaTheme="majorEastAsia" w:hAnsiTheme="majorHAnsi" w:cstheme="majorBidi"/>
          <w:caps/>
          <w:color w:val="007789" w:themeColor="accent1" w:themeShade="BF"/>
          <w:sz w:val="24"/>
        </w:rPr>
      </w:pPr>
      <w:r>
        <w:t>Input: Password (string) (Default: None)</w:t>
      </w:r>
    </w:p>
    <w:p w14:paraId="71A72EFA" w14:textId="3230805A" w:rsidR="00D56DD9" w:rsidRPr="00D56DD9" w:rsidRDefault="00D56DD9" w:rsidP="00D56DD9">
      <w:pPr>
        <w:pStyle w:val="ListParagraph"/>
        <w:numPr>
          <w:ilvl w:val="3"/>
          <w:numId w:val="8"/>
        </w:numPr>
        <w:rPr>
          <w:rFonts w:asciiTheme="majorHAnsi" w:eastAsiaTheme="majorEastAsia" w:hAnsiTheme="majorHAnsi" w:cstheme="majorBidi"/>
          <w:caps/>
          <w:color w:val="007789" w:themeColor="accent1" w:themeShade="BF"/>
          <w:sz w:val="24"/>
        </w:rPr>
      </w:pPr>
      <w:r>
        <w:t>Return: Normal completion or error (integer)</w:t>
      </w:r>
    </w:p>
    <w:p w14:paraId="1EC83F18" w14:textId="5FF985B3" w:rsidR="00D56DD9" w:rsidRPr="00B37AA6" w:rsidRDefault="00D56DD9" w:rsidP="00D56DD9">
      <w:pPr>
        <w:pStyle w:val="ListParagraph"/>
        <w:numPr>
          <w:ilvl w:val="3"/>
          <w:numId w:val="8"/>
        </w:numPr>
        <w:rPr>
          <w:rFonts w:asciiTheme="majorHAnsi" w:eastAsiaTheme="majorEastAsia" w:hAnsiTheme="majorHAnsi" w:cstheme="majorBidi"/>
          <w:caps/>
          <w:color w:val="007789" w:themeColor="accent1" w:themeShade="BF"/>
          <w:sz w:val="24"/>
        </w:rPr>
      </w:pPr>
      <w:r>
        <w:t>Use: Used to set the unique password used by the encrypt/decrypt function</w:t>
      </w:r>
    </w:p>
    <w:p w14:paraId="24E735CF" w14:textId="77777777" w:rsidR="00B37AA6" w:rsidRPr="00304469" w:rsidRDefault="00B37AA6" w:rsidP="003B7C62">
      <w:pPr>
        <w:pStyle w:val="ListParagraph"/>
        <w:numPr>
          <w:ilvl w:val="2"/>
          <w:numId w:val="8"/>
        </w:numPr>
        <w:rPr>
          <w:rFonts w:asciiTheme="majorHAnsi" w:eastAsiaTheme="majorEastAsia" w:hAnsiTheme="majorHAnsi" w:cstheme="majorBidi"/>
          <w:caps/>
          <w:color w:val="007789" w:themeColor="accent1" w:themeShade="BF"/>
          <w:sz w:val="24"/>
        </w:rPr>
      </w:pPr>
      <w:r>
        <w:t>Encryption function</w:t>
      </w:r>
    </w:p>
    <w:p w14:paraId="55080450" w14:textId="77777777" w:rsidR="00B37AA6" w:rsidRPr="00304469" w:rsidRDefault="00B37AA6" w:rsidP="003B7C62">
      <w:pPr>
        <w:pStyle w:val="ListParagraph"/>
        <w:numPr>
          <w:ilvl w:val="3"/>
          <w:numId w:val="8"/>
        </w:numPr>
        <w:rPr>
          <w:rFonts w:asciiTheme="majorHAnsi" w:eastAsiaTheme="majorEastAsia" w:hAnsiTheme="majorHAnsi" w:cstheme="majorBidi"/>
          <w:caps/>
          <w:color w:val="007789" w:themeColor="accent1" w:themeShade="BF"/>
          <w:sz w:val="24"/>
        </w:rPr>
      </w:pPr>
      <w:r>
        <w:t>Input: Message (string)</w:t>
      </w:r>
    </w:p>
    <w:p w14:paraId="2F9A6128" w14:textId="77777777" w:rsidR="00B37AA6" w:rsidRPr="00304469" w:rsidRDefault="00B37AA6" w:rsidP="003B7C62">
      <w:pPr>
        <w:pStyle w:val="ListParagraph"/>
        <w:numPr>
          <w:ilvl w:val="3"/>
          <w:numId w:val="8"/>
        </w:numPr>
        <w:rPr>
          <w:rFonts w:asciiTheme="majorHAnsi" w:eastAsiaTheme="majorEastAsia" w:hAnsiTheme="majorHAnsi" w:cstheme="majorBidi"/>
          <w:caps/>
          <w:color w:val="007789" w:themeColor="accent1" w:themeShade="BF"/>
          <w:sz w:val="24"/>
        </w:rPr>
      </w:pPr>
      <w:r>
        <w:t>Return: Ciphertext (string)</w:t>
      </w:r>
    </w:p>
    <w:p w14:paraId="508E0B2E" w14:textId="77777777" w:rsidR="00B37AA6" w:rsidRPr="00C07F34" w:rsidRDefault="00B37AA6" w:rsidP="003B7C62">
      <w:pPr>
        <w:pStyle w:val="ListParagraph"/>
        <w:numPr>
          <w:ilvl w:val="3"/>
          <w:numId w:val="8"/>
        </w:numPr>
        <w:rPr>
          <w:rFonts w:asciiTheme="majorHAnsi" w:eastAsiaTheme="majorEastAsia" w:hAnsiTheme="majorHAnsi" w:cstheme="majorBidi"/>
          <w:caps/>
          <w:color w:val="007789" w:themeColor="accent1" w:themeShade="BF"/>
          <w:sz w:val="24"/>
        </w:rPr>
      </w:pPr>
      <w:r>
        <w:t>Use: Encrypts the input with a fixed key and IV and returns the encrypted message to be sent over the network</w:t>
      </w:r>
    </w:p>
    <w:p w14:paraId="744FC0C5" w14:textId="77777777" w:rsidR="00B37AA6" w:rsidRPr="00304469" w:rsidRDefault="00B37AA6" w:rsidP="007E18F0">
      <w:pPr>
        <w:pStyle w:val="ListParagraph"/>
        <w:numPr>
          <w:ilvl w:val="2"/>
          <w:numId w:val="8"/>
        </w:numPr>
        <w:rPr>
          <w:rFonts w:asciiTheme="majorHAnsi" w:eastAsiaTheme="majorEastAsia" w:hAnsiTheme="majorHAnsi" w:cstheme="majorBidi"/>
          <w:caps/>
          <w:color w:val="007789" w:themeColor="accent1" w:themeShade="BF"/>
          <w:sz w:val="24"/>
        </w:rPr>
      </w:pPr>
      <w:r>
        <w:t>Decryption function</w:t>
      </w:r>
    </w:p>
    <w:p w14:paraId="32A33656" w14:textId="77777777" w:rsidR="00B37AA6" w:rsidRPr="00304469" w:rsidRDefault="00B37AA6" w:rsidP="007E18F0">
      <w:pPr>
        <w:pStyle w:val="ListParagraph"/>
        <w:numPr>
          <w:ilvl w:val="3"/>
          <w:numId w:val="8"/>
        </w:numPr>
        <w:rPr>
          <w:rFonts w:asciiTheme="majorHAnsi" w:eastAsiaTheme="majorEastAsia" w:hAnsiTheme="majorHAnsi" w:cstheme="majorBidi"/>
          <w:caps/>
          <w:color w:val="007789" w:themeColor="accent1" w:themeShade="BF"/>
          <w:sz w:val="24"/>
        </w:rPr>
      </w:pPr>
      <w:r>
        <w:t xml:space="preserve">    Input: Ciphertext (string)</w:t>
      </w:r>
    </w:p>
    <w:p w14:paraId="3A6842F4" w14:textId="77777777" w:rsidR="00B37AA6" w:rsidRPr="00304469" w:rsidRDefault="00B37AA6" w:rsidP="007E18F0">
      <w:pPr>
        <w:pStyle w:val="ListParagraph"/>
        <w:numPr>
          <w:ilvl w:val="3"/>
          <w:numId w:val="8"/>
        </w:numPr>
        <w:rPr>
          <w:rFonts w:asciiTheme="majorHAnsi" w:eastAsiaTheme="majorEastAsia" w:hAnsiTheme="majorHAnsi" w:cstheme="majorBidi"/>
          <w:caps/>
          <w:color w:val="007789" w:themeColor="accent1" w:themeShade="BF"/>
          <w:sz w:val="24"/>
        </w:rPr>
      </w:pPr>
      <w:r>
        <w:t>Return: Message (string)</w:t>
      </w:r>
    </w:p>
    <w:p w14:paraId="529478B2" w14:textId="2459C2BF" w:rsidR="00B37AA6" w:rsidRPr="00C07F34" w:rsidRDefault="00B37AA6" w:rsidP="007E18F0">
      <w:pPr>
        <w:pStyle w:val="ListParagraph"/>
        <w:numPr>
          <w:ilvl w:val="3"/>
          <w:numId w:val="8"/>
        </w:numPr>
        <w:rPr>
          <w:rFonts w:asciiTheme="majorHAnsi" w:eastAsiaTheme="majorEastAsia" w:hAnsiTheme="majorHAnsi" w:cstheme="majorBidi"/>
          <w:caps/>
          <w:color w:val="007789" w:themeColor="accent1" w:themeShade="BF"/>
          <w:sz w:val="24"/>
        </w:rPr>
      </w:pPr>
      <w:r>
        <w:t>Use: Decrypts the input with a fixed key and IV and returns the decrypted message to be received and used by the program</w:t>
      </w:r>
    </w:p>
    <w:p w14:paraId="7AAD27F3" w14:textId="4857895E" w:rsidR="00C07F34" w:rsidRPr="00AE1E12" w:rsidRDefault="00AE1E12" w:rsidP="00C07F34">
      <w:pPr>
        <w:pStyle w:val="ListParagraph"/>
        <w:numPr>
          <w:ilvl w:val="2"/>
          <w:numId w:val="8"/>
        </w:numPr>
        <w:rPr>
          <w:rFonts w:asciiTheme="majorHAnsi" w:eastAsiaTheme="majorEastAsia" w:hAnsiTheme="majorHAnsi" w:cstheme="majorBidi"/>
          <w:caps/>
          <w:color w:val="007789" w:themeColor="accent1" w:themeShade="BF"/>
          <w:sz w:val="24"/>
        </w:rPr>
      </w:pPr>
      <w:r>
        <w:t>__Init__ function</w:t>
      </w:r>
    </w:p>
    <w:p w14:paraId="458D68E4" w14:textId="36A4982C" w:rsidR="00AE1E12" w:rsidRPr="00304469" w:rsidRDefault="00304469" w:rsidP="00AE1E12">
      <w:pPr>
        <w:pStyle w:val="ListParagraph"/>
        <w:numPr>
          <w:ilvl w:val="3"/>
          <w:numId w:val="8"/>
        </w:numPr>
        <w:rPr>
          <w:rFonts w:asciiTheme="majorHAnsi" w:eastAsiaTheme="majorEastAsia" w:hAnsiTheme="majorHAnsi" w:cstheme="majorBidi"/>
          <w:caps/>
          <w:color w:val="007789" w:themeColor="accent1" w:themeShade="BF"/>
          <w:sz w:val="24"/>
        </w:rPr>
      </w:pPr>
      <w:r>
        <w:t>Input:</w:t>
      </w:r>
      <w:r w:rsidR="000A70FD">
        <w:t xml:space="preserve"> Port number (Integer)</w:t>
      </w:r>
    </w:p>
    <w:p w14:paraId="3B8AEDD9" w14:textId="4AE5D887" w:rsidR="00304469" w:rsidRPr="00304469" w:rsidRDefault="00304469" w:rsidP="00AE1E12">
      <w:pPr>
        <w:pStyle w:val="ListParagraph"/>
        <w:numPr>
          <w:ilvl w:val="3"/>
          <w:numId w:val="8"/>
        </w:numPr>
        <w:rPr>
          <w:rFonts w:asciiTheme="majorHAnsi" w:eastAsiaTheme="majorEastAsia" w:hAnsiTheme="majorHAnsi" w:cstheme="majorBidi"/>
          <w:caps/>
          <w:color w:val="007789" w:themeColor="accent1" w:themeShade="BF"/>
          <w:sz w:val="24"/>
        </w:rPr>
      </w:pPr>
      <w:r>
        <w:t>Return:</w:t>
      </w:r>
      <w:r w:rsidR="000A70FD">
        <w:t xml:space="preserve"> </w:t>
      </w:r>
      <w:r w:rsidR="00C80DED">
        <w:t>None</w:t>
      </w:r>
    </w:p>
    <w:p w14:paraId="10E21208" w14:textId="60ED05C6" w:rsidR="00304469" w:rsidRPr="00AE1E12" w:rsidRDefault="0BE57388" w:rsidP="0BE57388">
      <w:pPr>
        <w:pStyle w:val="ListParagraph"/>
        <w:numPr>
          <w:ilvl w:val="3"/>
          <w:numId w:val="8"/>
        </w:numPr>
        <w:rPr>
          <w:rFonts w:asciiTheme="majorHAnsi" w:eastAsiaTheme="majorEastAsia" w:hAnsiTheme="majorHAnsi" w:cstheme="majorBidi"/>
          <w:caps/>
          <w:color w:val="007789" w:themeColor="accent1" w:themeShade="BF"/>
          <w:sz w:val="24"/>
          <w:szCs w:val="24"/>
        </w:rPr>
      </w:pPr>
      <w:r>
        <w:t>Use: Creates the socket and defines which port should be used.</w:t>
      </w:r>
    </w:p>
    <w:p w14:paraId="19C4E385" w14:textId="7C9E43B5" w:rsidR="00AE1E12" w:rsidRPr="00304469" w:rsidRDefault="00AE1E12" w:rsidP="00C07F34">
      <w:pPr>
        <w:pStyle w:val="ListParagraph"/>
        <w:numPr>
          <w:ilvl w:val="2"/>
          <w:numId w:val="8"/>
        </w:numPr>
        <w:rPr>
          <w:rFonts w:asciiTheme="majorHAnsi" w:eastAsiaTheme="majorEastAsia" w:hAnsiTheme="majorHAnsi" w:cstheme="majorBidi"/>
          <w:caps/>
          <w:color w:val="007789" w:themeColor="accent1" w:themeShade="BF"/>
          <w:sz w:val="24"/>
        </w:rPr>
      </w:pPr>
      <w:r>
        <w:t>Host function</w:t>
      </w:r>
    </w:p>
    <w:p w14:paraId="2B242580" w14:textId="46298B64" w:rsidR="00304469" w:rsidRPr="00304469" w:rsidRDefault="0BE57388" w:rsidP="0BE57388">
      <w:pPr>
        <w:pStyle w:val="ListParagraph"/>
        <w:numPr>
          <w:ilvl w:val="3"/>
          <w:numId w:val="8"/>
        </w:numPr>
        <w:rPr>
          <w:rFonts w:asciiTheme="majorHAnsi" w:eastAsiaTheme="majorEastAsia" w:hAnsiTheme="majorHAnsi" w:cstheme="majorBidi"/>
          <w:caps/>
          <w:color w:val="007789" w:themeColor="accent1" w:themeShade="BF"/>
          <w:sz w:val="24"/>
          <w:szCs w:val="24"/>
        </w:rPr>
      </w:pPr>
      <w:r>
        <w:t>Input: None</w:t>
      </w:r>
    </w:p>
    <w:p w14:paraId="24BF730C" w14:textId="0CC62D21" w:rsidR="00304469" w:rsidRPr="00304469" w:rsidRDefault="0BE57388" w:rsidP="0BE57388">
      <w:pPr>
        <w:pStyle w:val="ListParagraph"/>
        <w:numPr>
          <w:ilvl w:val="3"/>
          <w:numId w:val="8"/>
        </w:numPr>
        <w:rPr>
          <w:rFonts w:asciiTheme="majorHAnsi" w:eastAsiaTheme="majorEastAsia" w:hAnsiTheme="majorHAnsi" w:cstheme="majorBidi"/>
          <w:caps/>
          <w:color w:val="007789" w:themeColor="accent1" w:themeShade="BF"/>
          <w:sz w:val="24"/>
          <w:szCs w:val="24"/>
        </w:rPr>
      </w:pPr>
      <w:r>
        <w:t>Return: None</w:t>
      </w:r>
    </w:p>
    <w:p w14:paraId="75E9F335" w14:textId="45C7A999" w:rsidR="00304469" w:rsidRPr="00304469" w:rsidRDefault="0BE57388" w:rsidP="0BE57388">
      <w:pPr>
        <w:pStyle w:val="ListParagraph"/>
        <w:numPr>
          <w:ilvl w:val="3"/>
          <w:numId w:val="8"/>
        </w:numPr>
        <w:rPr>
          <w:rFonts w:asciiTheme="majorHAnsi" w:eastAsiaTheme="majorEastAsia" w:hAnsiTheme="majorHAnsi" w:cstheme="majorBidi"/>
          <w:caps/>
          <w:color w:val="007789" w:themeColor="accent1" w:themeShade="BF"/>
          <w:sz w:val="24"/>
          <w:szCs w:val="24"/>
        </w:rPr>
      </w:pPr>
      <w:r>
        <w:t>Use: Listens for a connection on the port specified in __</w:t>
      </w:r>
      <w:proofErr w:type="spellStart"/>
      <w:r>
        <w:t>init</w:t>
      </w:r>
      <w:proofErr w:type="spellEnd"/>
      <w:r>
        <w:t>__.</w:t>
      </w:r>
    </w:p>
    <w:p w14:paraId="500380FF" w14:textId="745BB48D" w:rsidR="00AE1E12" w:rsidRPr="00304469" w:rsidRDefault="00AE1E12" w:rsidP="00C07F34">
      <w:pPr>
        <w:pStyle w:val="ListParagraph"/>
        <w:numPr>
          <w:ilvl w:val="2"/>
          <w:numId w:val="8"/>
        </w:numPr>
        <w:rPr>
          <w:rFonts w:asciiTheme="majorHAnsi" w:eastAsiaTheme="majorEastAsia" w:hAnsiTheme="majorHAnsi" w:cstheme="majorBidi"/>
          <w:caps/>
          <w:color w:val="007789" w:themeColor="accent1" w:themeShade="BF"/>
          <w:sz w:val="24"/>
        </w:rPr>
      </w:pPr>
      <w:r>
        <w:lastRenderedPageBreak/>
        <w:t>Connect function</w:t>
      </w:r>
    </w:p>
    <w:p w14:paraId="51676617" w14:textId="6119F348" w:rsidR="00304469" w:rsidRPr="00304469" w:rsidRDefault="0BE57388" w:rsidP="0BE57388">
      <w:pPr>
        <w:pStyle w:val="ListParagraph"/>
        <w:numPr>
          <w:ilvl w:val="3"/>
          <w:numId w:val="8"/>
        </w:numPr>
        <w:rPr>
          <w:rFonts w:asciiTheme="majorHAnsi" w:eastAsiaTheme="majorEastAsia" w:hAnsiTheme="majorHAnsi" w:cstheme="majorBidi"/>
          <w:caps/>
          <w:color w:val="007789" w:themeColor="accent1" w:themeShade="BF"/>
          <w:sz w:val="24"/>
          <w:szCs w:val="24"/>
        </w:rPr>
      </w:pPr>
      <w:r>
        <w:t>Input: Ip address (string)</w:t>
      </w:r>
    </w:p>
    <w:p w14:paraId="06C46B22" w14:textId="4BB14E86" w:rsidR="00304469" w:rsidRPr="00304469" w:rsidRDefault="0BE57388" w:rsidP="0BE57388">
      <w:pPr>
        <w:pStyle w:val="ListParagraph"/>
        <w:numPr>
          <w:ilvl w:val="3"/>
          <w:numId w:val="8"/>
        </w:numPr>
        <w:rPr>
          <w:rFonts w:asciiTheme="majorHAnsi" w:eastAsiaTheme="majorEastAsia" w:hAnsiTheme="majorHAnsi" w:cstheme="majorBidi"/>
          <w:caps/>
          <w:color w:val="007789" w:themeColor="accent1" w:themeShade="BF"/>
          <w:sz w:val="24"/>
          <w:szCs w:val="24"/>
        </w:rPr>
      </w:pPr>
      <w:r>
        <w:t>Return: None</w:t>
      </w:r>
    </w:p>
    <w:p w14:paraId="37DDC1FA" w14:textId="42696E20" w:rsidR="00304469" w:rsidRPr="00304469" w:rsidRDefault="0BE57388" w:rsidP="0BE57388">
      <w:pPr>
        <w:pStyle w:val="ListParagraph"/>
        <w:numPr>
          <w:ilvl w:val="3"/>
          <w:numId w:val="8"/>
        </w:numPr>
        <w:rPr>
          <w:rFonts w:asciiTheme="majorHAnsi" w:eastAsiaTheme="majorEastAsia" w:hAnsiTheme="majorHAnsi" w:cstheme="majorBidi"/>
          <w:caps/>
          <w:color w:val="007789" w:themeColor="accent1" w:themeShade="BF"/>
          <w:sz w:val="24"/>
          <w:szCs w:val="24"/>
        </w:rPr>
      </w:pPr>
      <w:r>
        <w:t>Use: Connects to a server at the specified IP address.</w:t>
      </w:r>
    </w:p>
    <w:p w14:paraId="60289C8E" w14:textId="71352538" w:rsidR="00AE1E12" w:rsidRPr="00304469" w:rsidRDefault="00AE1E12" w:rsidP="00C07F34">
      <w:pPr>
        <w:pStyle w:val="ListParagraph"/>
        <w:numPr>
          <w:ilvl w:val="2"/>
          <w:numId w:val="8"/>
        </w:numPr>
        <w:rPr>
          <w:rFonts w:asciiTheme="majorHAnsi" w:eastAsiaTheme="majorEastAsia" w:hAnsiTheme="majorHAnsi" w:cstheme="majorBidi"/>
          <w:caps/>
          <w:color w:val="007789" w:themeColor="accent1" w:themeShade="BF"/>
          <w:sz w:val="24"/>
        </w:rPr>
      </w:pPr>
      <w:r>
        <w:t>Send function</w:t>
      </w:r>
    </w:p>
    <w:p w14:paraId="0B3F500D" w14:textId="1D3B5E76" w:rsidR="00304469" w:rsidRPr="00304469" w:rsidRDefault="0BE57388" w:rsidP="0BE57388">
      <w:pPr>
        <w:pStyle w:val="ListParagraph"/>
        <w:numPr>
          <w:ilvl w:val="3"/>
          <w:numId w:val="8"/>
        </w:numPr>
        <w:rPr>
          <w:rFonts w:asciiTheme="majorHAnsi" w:eastAsiaTheme="majorEastAsia" w:hAnsiTheme="majorHAnsi" w:cstheme="majorBidi"/>
          <w:caps/>
          <w:color w:val="007789" w:themeColor="accent1" w:themeShade="BF"/>
          <w:sz w:val="24"/>
          <w:szCs w:val="24"/>
        </w:rPr>
      </w:pPr>
      <w:r>
        <w:t xml:space="preserve">        Input: Message (string)</w:t>
      </w:r>
    </w:p>
    <w:p w14:paraId="16EEAAE3" w14:textId="66AD5D11" w:rsidR="00304469" w:rsidRPr="00304469" w:rsidRDefault="0BE57388" w:rsidP="0BE57388">
      <w:pPr>
        <w:pStyle w:val="ListParagraph"/>
        <w:numPr>
          <w:ilvl w:val="3"/>
          <w:numId w:val="8"/>
        </w:numPr>
        <w:rPr>
          <w:rFonts w:asciiTheme="majorHAnsi" w:eastAsiaTheme="majorEastAsia" w:hAnsiTheme="majorHAnsi" w:cstheme="majorBidi"/>
          <w:caps/>
          <w:color w:val="007789" w:themeColor="accent1" w:themeShade="BF"/>
          <w:sz w:val="24"/>
          <w:szCs w:val="24"/>
        </w:rPr>
      </w:pPr>
      <w:r>
        <w:t>Return: None</w:t>
      </w:r>
    </w:p>
    <w:p w14:paraId="3F0A5A84" w14:textId="52DD85EE" w:rsidR="00304469" w:rsidRPr="00304469" w:rsidRDefault="0BE57388" w:rsidP="0BE57388">
      <w:pPr>
        <w:pStyle w:val="ListParagraph"/>
        <w:numPr>
          <w:ilvl w:val="3"/>
          <w:numId w:val="8"/>
        </w:numPr>
        <w:rPr>
          <w:rFonts w:asciiTheme="majorHAnsi" w:eastAsiaTheme="majorEastAsia" w:hAnsiTheme="majorHAnsi" w:cstheme="majorBidi"/>
          <w:caps/>
          <w:color w:val="007789" w:themeColor="accent1" w:themeShade="BF"/>
          <w:sz w:val="24"/>
          <w:szCs w:val="24"/>
        </w:rPr>
      </w:pPr>
      <w:r>
        <w:t>Use: Sends a string to the other client.</w:t>
      </w:r>
    </w:p>
    <w:p w14:paraId="573D7F74" w14:textId="19D57297" w:rsidR="00AE1E12" w:rsidRPr="00304469" w:rsidRDefault="00AE1E12" w:rsidP="00C07F34">
      <w:pPr>
        <w:pStyle w:val="ListParagraph"/>
        <w:numPr>
          <w:ilvl w:val="2"/>
          <w:numId w:val="8"/>
        </w:numPr>
        <w:rPr>
          <w:rFonts w:asciiTheme="majorHAnsi" w:eastAsiaTheme="majorEastAsia" w:hAnsiTheme="majorHAnsi" w:cstheme="majorBidi"/>
          <w:caps/>
          <w:color w:val="007789" w:themeColor="accent1" w:themeShade="BF"/>
          <w:sz w:val="24"/>
        </w:rPr>
      </w:pPr>
      <w:r>
        <w:t>Receive function</w:t>
      </w:r>
    </w:p>
    <w:p w14:paraId="0A90FBD9" w14:textId="11846848" w:rsidR="00304469" w:rsidRPr="00304469" w:rsidRDefault="0BE57388" w:rsidP="0BE57388">
      <w:pPr>
        <w:pStyle w:val="ListParagraph"/>
        <w:numPr>
          <w:ilvl w:val="3"/>
          <w:numId w:val="8"/>
        </w:numPr>
        <w:rPr>
          <w:rFonts w:asciiTheme="majorHAnsi" w:eastAsiaTheme="majorEastAsia" w:hAnsiTheme="majorHAnsi" w:cstheme="majorBidi"/>
          <w:caps/>
          <w:color w:val="007789" w:themeColor="accent1" w:themeShade="BF"/>
          <w:sz w:val="24"/>
          <w:szCs w:val="24"/>
        </w:rPr>
      </w:pPr>
      <w:r>
        <w:t>Input: None</w:t>
      </w:r>
    </w:p>
    <w:p w14:paraId="771A6608" w14:textId="1FCB1FAD" w:rsidR="00304469" w:rsidRPr="00304469" w:rsidRDefault="0BE57388" w:rsidP="0BE57388">
      <w:pPr>
        <w:pStyle w:val="ListParagraph"/>
        <w:numPr>
          <w:ilvl w:val="3"/>
          <w:numId w:val="8"/>
        </w:numPr>
        <w:rPr>
          <w:rFonts w:asciiTheme="majorHAnsi" w:eastAsiaTheme="majorEastAsia" w:hAnsiTheme="majorHAnsi" w:cstheme="majorBidi"/>
          <w:caps/>
          <w:color w:val="007789" w:themeColor="accent1" w:themeShade="BF"/>
          <w:sz w:val="24"/>
          <w:szCs w:val="24"/>
        </w:rPr>
      </w:pPr>
      <w:r>
        <w:t>Return: Message (string)</w:t>
      </w:r>
    </w:p>
    <w:p w14:paraId="23C2FDD8" w14:textId="69E026FB" w:rsidR="00304469" w:rsidRPr="00304469" w:rsidRDefault="0BE57388" w:rsidP="0BE57388">
      <w:pPr>
        <w:pStyle w:val="ListParagraph"/>
        <w:numPr>
          <w:ilvl w:val="3"/>
          <w:numId w:val="8"/>
        </w:numPr>
        <w:rPr>
          <w:rFonts w:asciiTheme="majorHAnsi" w:eastAsiaTheme="majorEastAsia" w:hAnsiTheme="majorHAnsi" w:cstheme="majorBidi"/>
          <w:caps/>
          <w:color w:val="007789" w:themeColor="accent1" w:themeShade="BF"/>
          <w:sz w:val="24"/>
          <w:szCs w:val="24"/>
        </w:rPr>
      </w:pPr>
      <w:r>
        <w:t>Use: Waits for a message to be sent and returns it as a st</w:t>
      </w:r>
      <w:r w:rsidR="009019AE">
        <w:t>r</w:t>
      </w:r>
      <w:r>
        <w:t>ing.</w:t>
      </w:r>
    </w:p>
    <w:p w14:paraId="20361F6B" w14:textId="1E453DB4" w:rsidR="00AE1E12" w:rsidRPr="00304469" w:rsidRDefault="00AE1E12" w:rsidP="00C07F34">
      <w:pPr>
        <w:pStyle w:val="ListParagraph"/>
        <w:numPr>
          <w:ilvl w:val="2"/>
          <w:numId w:val="8"/>
        </w:numPr>
        <w:rPr>
          <w:rFonts w:asciiTheme="majorHAnsi" w:eastAsiaTheme="majorEastAsia" w:hAnsiTheme="majorHAnsi" w:cstheme="majorBidi"/>
          <w:caps/>
          <w:color w:val="007789" w:themeColor="accent1" w:themeShade="BF"/>
          <w:sz w:val="24"/>
        </w:rPr>
      </w:pPr>
      <w:r>
        <w:t>Close function</w:t>
      </w:r>
    </w:p>
    <w:p w14:paraId="18221BC1" w14:textId="641116FC" w:rsidR="00304469" w:rsidRPr="00304469" w:rsidRDefault="0BE57388" w:rsidP="0BE57388">
      <w:pPr>
        <w:pStyle w:val="ListParagraph"/>
        <w:numPr>
          <w:ilvl w:val="3"/>
          <w:numId w:val="8"/>
        </w:numPr>
        <w:rPr>
          <w:rFonts w:asciiTheme="majorHAnsi" w:eastAsiaTheme="majorEastAsia" w:hAnsiTheme="majorHAnsi" w:cstheme="majorBidi"/>
          <w:caps/>
          <w:color w:val="007789" w:themeColor="accent1" w:themeShade="BF"/>
          <w:sz w:val="24"/>
          <w:szCs w:val="24"/>
        </w:rPr>
      </w:pPr>
      <w:r>
        <w:t xml:space="preserve">        Input: None</w:t>
      </w:r>
    </w:p>
    <w:p w14:paraId="6F8F6C7D" w14:textId="62169075" w:rsidR="00304469" w:rsidRPr="00304469" w:rsidRDefault="0BE57388" w:rsidP="0BE57388">
      <w:pPr>
        <w:pStyle w:val="ListParagraph"/>
        <w:numPr>
          <w:ilvl w:val="3"/>
          <w:numId w:val="8"/>
        </w:numPr>
        <w:rPr>
          <w:rFonts w:asciiTheme="majorHAnsi" w:eastAsiaTheme="majorEastAsia" w:hAnsiTheme="majorHAnsi" w:cstheme="majorBidi"/>
          <w:caps/>
          <w:color w:val="007789" w:themeColor="accent1" w:themeShade="BF"/>
          <w:sz w:val="24"/>
          <w:szCs w:val="24"/>
        </w:rPr>
      </w:pPr>
      <w:r>
        <w:t>Return: None</w:t>
      </w:r>
    </w:p>
    <w:p w14:paraId="284C749B" w14:textId="22F0D2F1" w:rsidR="00304469" w:rsidRPr="00394C8B" w:rsidRDefault="0F0DC09E" w:rsidP="00394C8B">
      <w:pPr>
        <w:pStyle w:val="ListParagraph"/>
        <w:numPr>
          <w:ilvl w:val="3"/>
          <w:numId w:val="8"/>
        </w:numPr>
        <w:rPr>
          <w:rFonts w:asciiTheme="majorHAnsi" w:eastAsiaTheme="majorEastAsia" w:hAnsiTheme="majorHAnsi" w:cstheme="majorBidi"/>
          <w:caps/>
          <w:color w:val="007789" w:themeColor="accent1" w:themeShade="BF"/>
          <w:sz w:val="24"/>
          <w:szCs w:val="24"/>
        </w:rPr>
      </w:pPr>
      <w:r>
        <w:t>Use: Closes the connection.</w:t>
      </w:r>
    </w:p>
    <w:p w14:paraId="0A843613" w14:textId="54A8C81A" w:rsidR="008C7185" w:rsidRPr="004B3E7E" w:rsidRDefault="008C7185" w:rsidP="004E5B5F">
      <w:pPr>
        <w:pStyle w:val="ListParagraph"/>
        <w:numPr>
          <w:ilvl w:val="0"/>
          <w:numId w:val="8"/>
        </w:numPr>
        <w:rPr>
          <w:rFonts w:asciiTheme="majorHAnsi" w:eastAsiaTheme="majorEastAsia" w:hAnsiTheme="majorHAnsi" w:cstheme="majorBidi"/>
          <w:caps/>
          <w:color w:val="007789" w:themeColor="accent1" w:themeShade="BF"/>
          <w:sz w:val="24"/>
        </w:rPr>
      </w:pPr>
      <w:r>
        <w:t>Grid</w:t>
      </w:r>
    </w:p>
    <w:p w14:paraId="5B13B530" w14:textId="1A694E62" w:rsidR="00396085" w:rsidRPr="002E4B61" w:rsidRDefault="002E4B61" w:rsidP="00396085">
      <w:pPr>
        <w:pStyle w:val="ListParagraph"/>
        <w:numPr>
          <w:ilvl w:val="1"/>
          <w:numId w:val="8"/>
        </w:numPr>
        <w:rPr>
          <w:rFonts w:asciiTheme="majorHAnsi" w:eastAsiaTheme="majorEastAsia" w:hAnsiTheme="majorHAnsi" w:cstheme="majorBidi"/>
          <w:caps/>
          <w:color w:val="007789" w:themeColor="accent1" w:themeShade="BF"/>
          <w:sz w:val="24"/>
        </w:rPr>
      </w:pPr>
      <w:r>
        <w:t>Init Function</w:t>
      </w:r>
    </w:p>
    <w:p w14:paraId="3648D447" w14:textId="109C11DA" w:rsidR="002E4B61" w:rsidRPr="00FA3AE6" w:rsidRDefault="002E4B61" w:rsidP="002E4B61">
      <w:pPr>
        <w:pStyle w:val="ListParagraph"/>
        <w:numPr>
          <w:ilvl w:val="2"/>
          <w:numId w:val="8"/>
        </w:numPr>
        <w:rPr>
          <w:rFonts w:asciiTheme="majorHAnsi" w:eastAsiaTheme="majorEastAsia" w:hAnsiTheme="majorHAnsi" w:cstheme="majorBidi"/>
          <w:caps/>
          <w:color w:val="007789" w:themeColor="accent1" w:themeShade="BF"/>
          <w:sz w:val="24"/>
        </w:rPr>
      </w:pPr>
      <w:r>
        <w:t>Input: (x, y) (integer) and fill</w:t>
      </w:r>
    </w:p>
    <w:p w14:paraId="0806F1E5" w14:textId="6F58D2B3" w:rsidR="00FA3AE6" w:rsidRPr="00FA3AE6" w:rsidRDefault="00FA3AE6" w:rsidP="002E4B61">
      <w:pPr>
        <w:pStyle w:val="ListParagraph"/>
        <w:numPr>
          <w:ilvl w:val="2"/>
          <w:numId w:val="8"/>
        </w:numPr>
        <w:rPr>
          <w:rFonts w:asciiTheme="majorHAnsi" w:eastAsiaTheme="majorEastAsia" w:hAnsiTheme="majorHAnsi" w:cstheme="majorBidi"/>
          <w:caps/>
          <w:color w:val="007789" w:themeColor="accent1" w:themeShade="BF"/>
          <w:sz w:val="24"/>
        </w:rPr>
      </w:pPr>
      <w:r>
        <w:t>Return: None</w:t>
      </w:r>
    </w:p>
    <w:p w14:paraId="0FD4301D" w14:textId="1522B693" w:rsidR="00FA3AE6" w:rsidRPr="002604FE" w:rsidRDefault="00E564A0" w:rsidP="002E4B61">
      <w:pPr>
        <w:pStyle w:val="ListParagraph"/>
        <w:numPr>
          <w:ilvl w:val="2"/>
          <w:numId w:val="8"/>
        </w:numPr>
        <w:rPr>
          <w:rFonts w:asciiTheme="majorHAnsi" w:eastAsiaTheme="majorEastAsia" w:hAnsiTheme="majorHAnsi" w:cstheme="majorBidi"/>
          <w:caps/>
          <w:color w:val="007789" w:themeColor="accent1" w:themeShade="BF"/>
          <w:sz w:val="24"/>
        </w:rPr>
      </w:pPr>
      <w:r>
        <w:t xml:space="preserve">Use: Initialise board of size (x, y) and </w:t>
      </w:r>
      <w:r w:rsidR="002604FE">
        <w:t>fill the board with value fill</w:t>
      </w:r>
    </w:p>
    <w:p w14:paraId="20D343BD" w14:textId="01A15847" w:rsidR="002604FE" w:rsidRPr="002604FE" w:rsidRDefault="002604FE" w:rsidP="002604FE">
      <w:pPr>
        <w:pStyle w:val="ListParagraph"/>
        <w:numPr>
          <w:ilvl w:val="1"/>
          <w:numId w:val="8"/>
        </w:numPr>
        <w:rPr>
          <w:rFonts w:asciiTheme="majorHAnsi" w:eastAsiaTheme="majorEastAsia" w:hAnsiTheme="majorHAnsi" w:cstheme="majorBidi"/>
          <w:caps/>
          <w:color w:val="007789" w:themeColor="accent1" w:themeShade="BF"/>
          <w:sz w:val="24"/>
        </w:rPr>
      </w:pPr>
      <w:r>
        <w:t>Set Cell function</w:t>
      </w:r>
    </w:p>
    <w:p w14:paraId="7630DA21" w14:textId="6F6D1036" w:rsidR="00FB19D2" w:rsidRPr="00FB19D2" w:rsidRDefault="00FB19D2" w:rsidP="00FB19D2">
      <w:pPr>
        <w:pStyle w:val="ListParagraph"/>
        <w:numPr>
          <w:ilvl w:val="2"/>
          <w:numId w:val="8"/>
        </w:numPr>
        <w:rPr>
          <w:rFonts w:asciiTheme="majorHAnsi" w:eastAsiaTheme="majorEastAsia" w:hAnsiTheme="majorHAnsi" w:cstheme="majorBidi"/>
          <w:caps/>
          <w:color w:val="007789" w:themeColor="accent1" w:themeShade="BF"/>
          <w:sz w:val="24"/>
        </w:rPr>
      </w:pPr>
      <w:r>
        <w:t xml:space="preserve">    </w:t>
      </w:r>
      <w:r w:rsidR="002604FE">
        <w:t xml:space="preserve">Input: </w:t>
      </w:r>
      <w:r>
        <w:t>(x, y) (integer) and value</w:t>
      </w:r>
    </w:p>
    <w:p w14:paraId="49DC8248" w14:textId="62943209" w:rsidR="00FB19D2" w:rsidRPr="00FB19D2" w:rsidRDefault="00FB19D2" w:rsidP="00FB19D2">
      <w:pPr>
        <w:pStyle w:val="ListParagraph"/>
        <w:numPr>
          <w:ilvl w:val="2"/>
          <w:numId w:val="8"/>
        </w:numPr>
        <w:rPr>
          <w:rFonts w:asciiTheme="majorHAnsi" w:eastAsiaTheme="majorEastAsia" w:hAnsiTheme="majorHAnsi" w:cstheme="majorBidi"/>
          <w:caps/>
          <w:color w:val="007789" w:themeColor="accent1" w:themeShade="BF"/>
          <w:sz w:val="24"/>
        </w:rPr>
      </w:pPr>
      <w:r>
        <w:t>Return: None</w:t>
      </w:r>
    </w:p>
    <w:p w14:paraId="290801B9" w14:textId="3E5DA797" w:rsidR="00FB19D2" w:rsidRPr="008E4D05" w:rsidRDefault="00FB19D2" w:rsidP="00FB19D2">
      <w:pPr>
        <w:pStyle w:val="ListParagraph"/>
        <w:numPr>
          <w:ilvl w:val="2"/>
          <w:numId w:val="8"/>
        </w:numPr>
        <w:rPr>
          <w:rFonts w:asciiTheme="majorHAnsi" w:eastAsiaTheme="majorEastAsia" w:hAnsiTheme="majorHAnsi" w:cstheme="majorBidi"/>
          <w:caps/>
          <w:color w:val="007789" w:themeColor="accent1" w:themeShade="BF"/>
          <w:sz w:val="24"/>
        </w:rPr>
      </w:pPr>
      <w:r>
        <w:t xml:space="preserve">Use: Set </w:t>
      </w:r>
      <w:r w:rsidR="008E4D05">
        <w:t>value at index (x, y) to value</w:t>
      </w:r>
    </w:p>
    <w:p w14:paraId="70F9C3D3" w14:textId="0D9AFB1F" w:rsidR="008E4D05" w:rsidRPr="008E4D05" w:rsidRDefault="008E4D05" w:rsidP="008E4D05">
      <w:pPr>
        <w:pStyle w:val="ListParagraph"/>
        <w:numPr>
          <w:ilvl w:val="1"/>
          <w:numId w:val="8"/>
        </w:numPr>
        <w:rPr>
          <w:rFonts w:asciiTheme="majorHAnsi" w:eastAsiaTheme="majorEastAsia" w:hAnsiTheme="majorHAnsi" w:cstheme="majorBidi"/>
          <w:caps/>
          <w:color w:val="007789" w:themeColor="accent1" w:themeShade="BF"/>
          <w:sz w:val="24"/>
        </w:rPr>
      </w:pPr>
      <w:r>
        <w:t>Get Cell function</w:t>
      </w:r>
    </w:p>
    <w:p w14:paraId="609B8551" w14:textId="2BB7E74D" w:rsidR="008E4D05" w:rsidRPr="005D2E3A" w:rsidRDefault="00DE1A4C" w:rsidP="008E4D05">
      <w:pPr>
        <w:pStyle w:val="ListParagraph"/>
        <w:numPr>
          <w:ilvl w:val="2"/>
          <w:numId w:val="8"/>
        </w:numPr>
        <w:rPr>
          <w:rFonts w:asciiTheme="majorHAnsi" w:eastAsiaTheme="majorEastAsia" w:hAnsiTheme="majorHAnsi" w:cstheme="majorBidi"/>
          <w:caps/>
          <w:color w:val="007789" w:themeColor="accent1" w:themeShade="BF"/>
          <w:sz w:val="24"/>
        </w:rPr>
      </w:pPr>
      <w:r>
        <w:t xml:space="preserve">    </w:t>
      </w:r>
      <w:r w:rsidR="008E4D05">
        <w:t>Input: (x, y)</w:t>
      </w:r>
    </w:p>
    <w:p w14:paraId="288ABAE1" w14:textId="7F5B8A48" w:rsidR="005D2E3A" w:rsidRPr="00DE1A4C" w:rsidRDefault="005D2E3A" w:rsidP="008E4D05">
      <w:pPr>
        <w:pStyle w:val="ListParagraph"/>
        <w:numPr>
          <w:ilvl w:val="2"/>
          <w:numId w:val="8"/>
        </w:numPr>
        <w:rPr>
          <w:rFonts w:asciiTheme="majorHAnsi" w:eastAsiaTheme="majorEastAsia" w:hAnsiTheme="majorHAnsi" w:cstheme="majorBidi"/>
          <w:caps/>
          <w:color w:val="007789" w:themeColor="accent1" w:themeShade="BF"/>
          <w:sz w:val="24"/>
        </w:rPr>
      </w:pPr>
      <w:r>
        <w:t xml:space="preserve">Return: </w:t>
      </w:r>
      <w:r w:rsidR="00DE1A4C">
        <w:t>Piece value</w:t>
      </w:r>
    </w:p>
    <w:p w14:paraId="053CEE95" w14:textId="08F7B2E4" w:rsidR="00DE1A4C" w:rsidRPr="007C752E" w:rsidRDefault="002230DD" w:rsidP="008E4D05">
      <w:pPr>
        <w:pStyle w:val="ListParagraph"/>
        <w:numPr>
          <w:ilvl w:val="2"/>
          <w:numId w:val="8"/>
        </w:numPr>
        <w:rPr>
          <w:rFonts w:asciiTheme="majorHAnsi" w:eastAsiaTheme="majorEastAsia" w:hAnsiTheme="majorHAnsi" w:cstheme="majorBidi"/>
          <w:caps/>
          <w:color w:val="007789" w:themeColor="accent1" w:themeShade="BF"/>
          <w:sz w:val="24"/>
        </w:rPr>
      </w:pPr>
      <w:r>
        <w:t xml:space="preserve">Use: Retrieve </w:t>
      </w:r>
      <w:r w:rsidR="007C752E">
        <w:t>value at index (x, y)</w:t>
      </w:r>
    </w:p>
    <w:p w14:paraId="283F9B44" w14:textId="6FAE857C" w:rsidR="007C752E" w:rsidRPr="0062312D" w:rsidRDefault="007C752E" w:rsidP="007C752E">
      <w:pPr>
        <w:pStyle w:val="ListParagraph"/>
        <w:numPr>
          <w:ilvl w:val="1"/>
          <w:numId w:val="8"/>
        </w:numPr>
        <w:rPr>
          <w:rFonts w:asciiTheme="majorHAnsi" w:eastAsiaTheme="majorEastAsia" w:hAnsiTheme="majorHAnsi" w:cstheme="majorBidi"/>
          <w:caps/>
          <w:color w:val="007789" w:themeColor="accent1" w:themeShade="BF"/>
          <w:sz w:val="24"/>
        </w:rPr>
      </w:pPr>
      <w:r>
        <w:t xml:space="preserve">Set </w:t>
      </w:r>
      <w:r w:rsidR="0062312D">
        <w:t>x strip function</w:t>
      </w:r>
    </w:p>
    <w:p w14:paraId="662A7659" w14:textId="2B9CBEB3" w:rsidR="0062312D" w:rsidRPr="006C004D" w:rsidRDefault="006C004D" w:rsidP="0062312D">
      <w:pPr>
        <w:pStyle w:val="ListParagraph"/>
        <w:numPr>
          <w:ilvl w:val="2"/>
          <w:numId w:val="8"/>
        </w:numPr>
        <w:rPr>
          <w:rFonts w:asciiTheme="majorHAnsi" w:eastAsiaTheme="majorEastAsia" w:hAnsiTheme="majorHAnsi" w:cstheme="majorBidi"/>
          <w:caps/>
          <w:color w:val="007789" w:themeColor="accent1" w:themeShade="BF"/>
          <w:sz w:val="24"/>
        </w:rPr>
      </w:pPr>
      <w:r>
        <w:t xml:space="preserve">    </w:t>
      </w:r>
      <w:r w:rsidR="0062312D">
        <w:t>Input: x (integer), value and set independent (</w:t>
      </w:r>
      <w:r>
        <w:t>Boolean)</w:t>
      </w:r>
    </w:p>
    <w:p w14:paraId="20D41C0A" w14:textId="0A890FCF" w:rsidR="006C004D" w:rsidRPr="006C004D" w:rsidRDefault="006C004D" w:rsidP="0062312D">
      <w:pPr>
        <w:pStyle w:val="ListParagraph"/>
        <w:numPr>
          <w:ilvl w:val="2"/>
          <w:numId w:val="8"/>
        </w:numPr>
        <w:rPr>
          <w:rFonts w:asciiTheme="majorHAnsi" w:eastAsiaTheme="majorEastAsia" w:hAnsiTheme="majorHAnsi" w:cstheme="majorBidi"/>
          <w:caps/>
          <w:color w:val="007789" w:themeColor="accent1" w:themeShade="BF"/>
          <w:sz w:val="24"/>
        </w:rPr>
      </w:pPr>
      <w:r>
        <w:t>Return: None</w:t>
      </w:r>
    </w:p>
    <w:p w14:paraId="112C8637" w14:textId="429859C7" w:rsidR="006C004D" w:rsidRPr="006C3978" w:rsidRDefault="00482E05" w:rsidP="0062312D">
      <w:pPr>
        <w:pStyle w:val="ListParagraph"/>
        <w:numPr>
          <w:ilvl w:val="2"/>
          <w:numId w:val="8"/>
        </w:numPr>
        <w:rPr>
          <w:rFonts w:asciiTheme="majorHAnsi" w:eastAsiaTheme="majorEastAsia" w:hAnsiTheme="majorHAnsi" w:cstheme="majorBidi"/>
          <w:caps/>
          <w:color w:val="007789" w:themeColor="accent1" w:themeShade="BF"/>
          <w:sz w:val="24"/>
        </w:rPr>
      </w:pPr>
      <w:r>
        <w:t xml:space="preserve">Use: Set all </w:t>
      </w:r>
      <w:r w:rsidR="004979CF">
        <w:t xml:space="preserve">spaces with the same x value. Allows for either a single value to fill all spaces or </w:t>
      </w:r>
      <w:r w:rsidR="006C3978">
        <w:t>a different value for each space, using set independent</w:t>
      </w:r>
    </w:p>
    <w:p w14:paraId="7A1C9F22" w14:textId="55DBEE2E" w:rsidR="006C3978" w:rsidRPr="00C5479B" w:rsidRDefault="006C3978" w:rsidP="006C3978">
      <w:pPr>
        <w:pStyle w:val="ListParagraph"/>
        <w:numPr>
          <w:ilvl w:val="1"/>
          <w:numId w:val="8"/>
        </w:numPr>
        <w:rPr>
          <w:rFonts w:asciiTheme="majorHAnsi" w:eastAsiaTheme="majorEastAsia" w:hAnsiTheme="majorHAnsi" w:cstheme="majorBidi"/>
          <w:caps/>
          <w:color w:val="007789" w:themeColor="accent1" w:themeShade="BF"/>
          <w:sz w:val="24"/>
        </w:rPr>
      </w:pPr>
      <w:r>
        <w:t>Set y strip function</w:t>
      </w:r>
    </w:p>
    <w:p w14:paraId="5152FBAD" w14:textId="5C4FE472" w:rsidR="00C5479B" w:rsidRPr="00C5479B" w:rsidRDefault="00C5479B" w:rsidP="00C5479B">
      <w:pPr>
        <w:pStyle w:val="ListParagraph"/>
        <w:numPr>
          <w:ilvl w:val="2"/>
          <w:numId w:val="8"/>
        </w:numPr>
        <w:rPr>
          <w:rFonts w:asciiTheme="majorHAnsi" w:eastAsiaTheme="majorEastAsia" w:hAnsiTheme="majorHAnsi" w:cstheme="majorBidi"/>
          <w:caps/>
          <w:color w:val="007789" w:themeColor="accent1" w:themeShade="BF"/>
          <w:sz w:val="24"/>
        </w:rPr>
      </w:pPr>
      <w:r>
        <w:t xml:space="preserve">    Input: y (integer), value and set independent (Boolean)</w:t>
      </w:r>
    </w:p>
    <w:p w14:paraId="798C8633" w14:textId="1051E254" w:rsidR="00C5479B" w:rsidRPr="00C5479B" w:rsidRDefault="00C5479B" w:rsidP="00C5479B">
      <w:pPr>
        <w:pStyle w:val="ListParagraph"/>
        <w:numPr>
          <w:ilvl w:val="2"/>
          <w:numId w:val="8"/>
        </w:numPr>
        <w:rPr>
          <w:rFonts w:asciiTheme="majorHAnsi" w:eastAsiaTheme="majorEastAsia" w:hAnsiTheme="majorHAnsi" w:cstheme="majorBidi"/>
          <w:caps/>
          <w:color w:val="007789" w:themeColor="accent1" w:themeShade="BF"/>
          <w:sz w:val="24"/>
        </w:rPr>
      </w:pPr>
      <w:r>
        <w:t>Return: None</w:t>
      </w:r>
    </w:p>
    <w:p w14:paraId="7983FA83" w14:textId="0839A436" w:rsidR="00C5479B" w:rsidRPr="00D227E3" w:rsidRDefault="00C5479B" w:rsidP="00C5479B">
      <w:pPr>
        <w:pStyle w:val="ListParagraph"/>
        <w:numPr>
          <w:ilvl w:val="2"/>
          <w:numId w:val="8"/>
        </w:numPr>
        <w:rPr>
          <w:rFonts w:asciiTheme="majorHAnsi" w:eastAsiaTheme="majorEastAsia" w:hAnsiTheme="majorHAnsi" w:cstheme="majorBidi"/>
          <w:caps/>
          <w:color w:val="007789" w:themeColor="accent1" w:themeShade="BF"/>
          <w:sz w:val="24"/>
        </w:rPr>
      </w:pPr>
      <w:r>
        <w:t>Use: Set all spaces with the same</w:t>
      </w:r>
      <w:r w:rsidR="00D227E3">
        <w:t xml:space="preserve"> y value. Allows for either a single value to fill all spaces or a different value for each space, using set independent</w:t>
      </w:r>
    </w:p>
    <w:p w14:paraId="662A37FE" w14:textId="38B7A812" w:rsidR="00D227E3" w:rsidRPr="0011539F" w:rsidRDefault="0011539F" w:rsidP="0011539F">
      <w:pPr>
        <w:pStyle w:val="ListParagraph"/>
        <w:numPr>
          <w:ilvl w:val="1"/>
          <w:numId w:val="8"/>
        </w:numPr>
        <w:rPr>
          <w:rFonts w:asciiTheme="majorHAnsi" w:eastAsiaTheme="majorEastAsia" w:hAnsiTheme="majorHAnsi" w:cstheme="majorBidi"/>
          <w:caps/>
          <w:color w:val="007789" w:themeColor="accent1" w:themeShade="BF"/>
          <w:sz w:val="24"/>
        </w:rPr>
      </w:pPr>
      <w:r>
        <w:t>Find piece function</w:t>
      </w:r>
    </w:p>
    <w:p w14:paraId="371FEF43" w14:textId="3A3D887C" w:rsidR="0011539F" w:rsidRPr="0011539F" w:rsidRDefault="0011539F" w:rsidP="0011539F">
      <w:pPr>
        <w:pStyle w:val="ListParagraph"/>
        <w:numPr>
          <w:ilvl w:val="2"/>
          <w:numId w:val="8"/>
        </w:numPr>
        <w:rPr>
          <w:rFonts w:asciiTheme="majorHAnsi" w:eastAsiaTheme="majorEastAsia" w:hAnsiTheme="majorHAnsi" w:cstheme="majorBidi"/>
          <w:caps/>
          <w:color w:val="007789" w:themeColor="accent1" w:themeShade="BF"/>
          <w:sz w:val="24"/>
        </w:rPr>
      </w:pPr>
      <w:r>
        <w:lastRenderedPageBreak/>
        <w:t xml:space="preserve">    Input: value</w:t>
      </w:r>
    </w:p>
    <w:p w14:paraId="423134EB" w14:textId="53439B34" w:rsidR="0011539F" w:rsidRPr="0011539F" w:rsidRDefault="0011539F" w:rsidP="0011539F">
      <w:pPr>
        <w:pStyle w:val="ListParagraph"/>
        <w:numPr>
          <w:ilvl w:val="2"/>
          <w:numId w:val="8"/>
        </w:numPr>
        <w:rPr>
          <w:rFonts w:asciiTheme="majorHAnsi" w:eastAsiaTheme="majorEastAsia" w:hAnsiTheme="majorHAnsi" w:cstheme="majorBidi"/>
          <w:caps/>
          <w:color w:val="007789" w:themeColor="accent1" w:themeShade="BF"/>
          <w:sz w:val="24"/>
        </w:rPr>
      </w:pPr>
      <w:r>
        <w:t>Return: (x, y) (integer)</w:t>
      </w:r>
    </w:p>
    <w:p w14:paraId="3D7ACD19" w14:textId="64CB4CFF" w:rsidR="0011539F" w:rsidRPr="001B4592" w:rsidRDefault="007969B2" w:rsidP="0011539F">
      <w:pPr>
        <w:pStyle w:val="ListParagraph"/>
        <w:numPr>
          <w:ilvl w:val="2"/>
          <w:numId w:val="8"/>
        </w:numPr>
        <w:rPr>
          <w:rFonts w:asciiTheme="majorHAnsi" w:eastAsiaTheme="majorEastAsia" w:hAnsiTheme="majorHAnsi" w:cstheme="majorBidi"/>
          <w:caps/>
          <w:color w:val="007789" w:themeColor="accent1" w:themeShade="BF"/>
          <w:sz w:val="24"/>
        </w:rPr>
      </w:pPr>
      <w:r>
        <w:t xml:space="preserve">Use: Return the first found </w:t>
      </w:r>
      <w:r w:rsidR="001B4592">
        <w:t>co-ordinate with value ‘value’</w:t>
      </w:r>
    </w:p>
    <w:p w14:paraId="01D1BE75" w14:textId="014AD3D6" w:rsidR="001B4592" w:rsidRPr="001B4592" w:rsidRDefault="001B4592" w:rsidP="001B4592">
      <w:pPr>
        <w:pStyle w:val="ListParagraph"/>
        <w:numPr>
          <w:ilvl w:val="1"/>
          <w:numId w:val="8"/>
        </w:numPr>
        <w:rPr>
          <w:rFonts w:asciiTheme="majorHAnsi" w:eastAsiaTheme="majorEastAsia" w:hAnsiTheme="majorHAnsi" w:cstheme="majorBidi"/>
          <w:caps/>
          <w:color w:val="007789" w:themeColor="accent1" w:themeShade="BF"/>
          <w:sz w:val="24"/>
        </w:rPr>
      </w:pPr>
      <w:r>
        <w:t>Swap function</w:t>
      </w:r>
    </w:p>
    <w:p w14:paraId="4C6885AD" w14:textId="79B5F128" w:rsidR="001B4592" w:rsidRPr="001E1BF0" w:rsidRDefault="001B4592" w:rsidP="001B4592">
      <w:pPr>
        <w:pStyle w:val="ListParagraph"/>
        <w:numPr>
          <w:ilvl w:val="2"/>
          <w:numId w:val="8"/>
        </w:numPr>
        <w:rPr>
          <w:rFonts w:asciiTheme="majorHAnsi" w:eastAsiaTheme="majorEastAsia" w:hAnsiTheme="majorHAnsi" w:cstheme="majorBidi"/>
          <w:caps/>
          <w:color w:val="007789" w:themeColor="accent1" w:themeShade="BF"/>
          <w:sz w:val="24"/>
        </w:rPr>
      </w:pPr>
      <w:r>
        <w:t xml:space="preserve">    Input: (x1, y1) (x2, y2) (integers)</w:t>
      </w:r>
    </w:p>
    <w:p w14:paraId="0E91EBE5" w14:textId="3981FC1E" w:rsidR="001E1BF0" w:rsidRPr="001E1BF0" w:rsidRDefault="001E1BF0" w:rsidP="001B4592">
      <w:pPr>
        <w:pStyle w:val="ListParagraph"/>
        <w:numPr>
          <w:ilvl w:val="2"/>
          <w:numId w:val="8"/>
        </w:numPr>
        <w:rPr>
          <w:rFonts w:asciiTheme="majorHAnsi" w:eastAsiaTheme="majorEastAsia" w:hAnsiTheme="majorHAnsi" w:cstheme="majorBidi"/>
          <w:caps/>
          <w:color w:val="007789" w:themeColor="accent1" w:themeShade="BF"/>
          <w:sz w:val="24"/>
        </w:rPr>
      </w:pPr>
      <w:r>
        <w:t>Return: None</w:t>
      </w:r>
    </w:p>
    <w:p w14:paraId="25B5176E" w14:textId="4E89DEAA" w:rsidR="001E1BF0" w:rsidRPr="00FB19D2" w:rsidRDefault="001E1BF0" w:rsidP="001B4592">
      <w:pPr>
        <w:pStyle w:val="ListParagraph"/>
        <w:numPr>
          <w:ilvl w:val="2"/>
          <w:numId w:val="8"/>
        </w:numPr>
        <w:rPr>
          <w:rFonts w:asciiTheme="majorHAnsi" w:eastAsiaTheme="majorEastAsia" w:hAnsiTheme="majorHAnsi" w:cstheme="majorBidi"/>
          <w:caps/>
          <w:color w:val="007789" w:themeColor="accent1" w:themeShade="BF"/>
          <w:sz w:val="24"/>
        </w:rPr>
      </w:pPr>
      <w:r>
        <w:t>Use: Swap the value at (x1, y1) with the value at position (x2, y2)</w:t>
      </w:r>
    </w:p>
    <w:p w14:paraId="76381E4C" w14:textId="1380D94E" w:rsidR="00D9615C" w:rsidRPr="004B3E7E" w:rsidRDefault="00B827E8" w:rsidP="004E5B5F">
      <w:pPr>
        <w:pStyle w:val="ListParagraph"/>
        <w:numPr>
          <w:ilvl w:val="0"/>
          <w:numId w:val="8"/>
        </w:numPr>
        <w:rPr>
          <w:rFonts w:asciiTheme="majorHAnsi" w:eastAsiaTheme="majorEastAsia" w:hAnsiTheme="majorHAnsi" w:cstheme="majorBidi"/>
          <w:caps/>
          <w:color w:val="007789" w:themeColor="accent1" w:themeShade="BF"/>
          <w:sz w:val="24"/>
        </w:rPr>
      </w:pPr>
      <w:r>
        <w:t>Chess</w:t>
      </w:r>
    </w:p>
    <w:p w14:paraId="42FC5FF3" w14:textId="33D977D6" w:rsidR="007A716D" w:rsidRPr="007A716D" w:rsidRDefault="007A716D" w:rsidP="004E5B5F">
      <w:pPr>
        <w:pStyle w:val="ListParagraph"/>
        <w:numPr>
          <w:ilvl w:val="1"/>
          <w:numId w:val="8"/>
        </w:numPr>
        <w:rPr>
          <w:rFonts w:asciiTheme="majorHAnsi" w:eastAsiaTheme="majorEastAsia" w:hAnsiTheme="majorHAnsi" w:cstheme="majorBidi"/>
          <w:caps/>
          <w:color w:val="007789" w:themeColor="accent1" w:themeShade="BF"/>
          <w:sz w:val="24"/>
        </w:rPr>
      </w:pPr>
      <w:r>
        <w:t>Distance Function</w:t>
      </w:r>
    </w:p>
    <w:p w14:paraId="38D70C48" w14:textId="5BC98800" w:rsidR="007A716D" w:rsidRPr="00193DB7" w:rsidRDefault="007A716D" w:rsidP="004E5B5F">
      <w:pPr>
        <w:pStyle w:val="ListParagraph"/>
        <w:numPr>
          <w:ilvl w:val="2"/>
          <w:numId w:val="8"/>
        </w:numPr>
        <w:rPr>
          <w:rFonts w:asciiTheme="majorHAnsi" w:eastAsiaTheme="majorEastAsia" w:hAnsiTheme="majorHAnsi" w:cstheme="majorBidi"/>
          <w:caps/>
          <w:color w:val="007789" w:themeColor="accent1" w:themeShade="BF"/>
          <w:sz w:val="24"/>
        </w:rPr>
      </w:pPr>
      <w:r>
        <w:t xml:space="preserve">Input: </w:t>
      </w:r>
      <w:r w:rsidR="00AB0626">
        <w:t>(x1, y1) and (x2, y2) (Integer co-ordinate pairs)</w:t>
      </w:r>
    </w:p>
    <w:p w14:paraId="4CADA804" w14:textId="77777777" w:rsidR="00D21C8A" w:rsidRPr="00D21C8A" w:rsidRDefault="00980079" w:rsidP="004E5B5F">
      <w:pPr>
        <w:pStyle w:val="ListParagraph"/>
        <w:numPr>
          <w:ilvl w:val="2"/>
          <w:numId w:val="8"/>
        </w:numPr>
        <w:rPr>
          <w:rFonts w:asciiTheme="majorHAnsi" w:eastAsiaTheme="majorEastAsia" w:hAnsiTheme="majorHAnsi" w:cstheme="majorBidi"/>
          <w:caps/>
          <w:color w:val="007789" w:themeColor="accent1" w:themeShade="BF"/>
          <w:sz w:val="24"/>
        </w:rPr>
      </w:pPr>
      <w:r>
        <w:t>Return: Distance (Integer)</w:t>
      </w:r>
    </w:p>
    <w:p w14:paraId="0C712D8F" w14:textId="195F6EE8" w:rsidR="00682213" w:rsidRPr="00864A9B" w:rsidRDefault="00980079" w:rsidP="004E5B5F">
      <w:pPr>
        <w:pStyle w:val="ListParagraph"/>
        <w:numPr>
          <w:ilvl w:val="2"/>
          <w:numId w:val="8"/>
        </w:numPr>
        <w:rPr>
          <w:rFonts w:eastAsiaTheme="majorEastAsia" w:cstheme="majorBidi"/>
          <w:caps/>
          <w:sz w:val="24"/>
        </w:rPr>
      </w:pPr>
      <w:r>
        <w:t xml:space="preserve">Use: </w:t>
      </w:r>
      <w:r w:rsidR="00D21C8A" w:rsidRPr="00C1000C">
        <w:rPr>
          <w:rFonts w:eastAsia="Times New Roman" w:cs="Courier New"/>
          <w:lang w:eastAsia="en-GB"/>
        </w:rPr>
        <w:t>T</w:t>
      </w:r>
      <w:r w:rsidR="00A241EF" w:rsidRPr="00C1000C">
        <w:rPr>
          <w:rFonts w:eastAsia="Times New Roman" w:cs="Courier New"/>
          <w:lang w:eastAsia="en-GB"/>
        </w:rPr>
        <w:t>akes two co-ordinates from a square game board: (x1, y1) &amp; (x2, y2)</w:t>
      </w:r>
      <w:r w:rsidR="00D21C8A" w:rsidRPr="00C1000C">
        <w:rPr>
          <w:rFonts w:eastAsia="Times New Roman" w:cs="Courier New"/>
          <w:lang w:eastAsia="en-GB"/>
        </w:rPr>
        <w:t xml:space="preserve"> </w:t>
      </w:r>
      <w:r w:rsidR="00A241EF" w:rsidRPr="00C1000C">
        <w:rPr>
          <w:rFonts w:eastAsia="Times New Roman" w:cs="Courier New"/>
          <w:lang w:eastAsia="en-GB"/>
        </w:rPr>
        <w:t>and finds the distance between them. The distance is based upon the number of cells</w:t>
      </w:r>
      <w:r w:rsidR="00D21C8A" w:rsidRPr="00C1000C">
        <w:rPr>
          <w:rFonts w:eastAsia="Times New Roman" w:cs="Courier New"/>
          <w:lang w:eastAsia="en-GB"/>
        </w:rPr>
        <w:t xml:space="preserve"> </w:t>
      </w:r>
      <w:r w:rsidR="00A241EF" w:rsidRPr="00C1000C">
        <w:rPr>
          <w:rFonts w:eastAsia="Times New Roman" w:cs="Courier New"/>
          <w:lang w:eastAsia="en-GB"/>
        </w:rPr>
        <w:t>between the two given cells, including the destination cell. If the two cells are not</w:t>
      </w:r>
      <w:r w:rsidR="00D21C8A" w:rsidRPr="00C1000C">
        <w:rPr>
          <w:rFonts w:eastAsia="Times New Roman" w:cs="Courier New"/>
          <w:lang w:eastAsia="en-GB"/>
        </w:rPr>
        <w:t xml:space="preserve"> </w:t>
      </w:r>
      <w:r w:rsidR="00A241EF" w:rsidRPr="00C1000C">
        <w:rPr>
          <w:rFonts w:eastAsia="Times New Roman" w:cs="Courier New"/>
          <w:lang w:eastAsia="en-GB"/>
        </w:rPr>
        <w:t>in a straight line, -1 is returned. If they are in a straight line, the distance is returne</w:t>
      </w:r>
      <w:r w:rsidR="009D4E72">
        <w:rPr>
          <w:rFonts w:eastAsia="Times New Roman" w:cs="Courier New"/>
          <w:lang w:eastAsia="en-GB"/>
        </w:rPr>
        <w:t>d</w:t>
      </w:r>
    </w:p>
    <w:p w14:paraId="2C9F0911" w14:textId="2719B905" w:rsidR="009D4E72" w:rsidRPr="00864A9B" w:rsidRDefault="00864A9B" w:rsidP="004E5B5F">
      <w:pPr>
        <w:pStyle w:val="ListParagraph"/>
        <w:numPr>
          <w:ilvl w:val="1"/>
          <w:numId w:val="8"/>
        </w:numPr>
        <w:rPr>
          <w:rFonts w:eastAsiaTheme="majorEastAsia" w:cstheme="majorBidi"/>
          <w:caps/>
          <w:sz w:val="24"/>
        </w:rPr>
      </w:pPr>
      <w:r>
        <w:rPr>
          <w:rFonts w:eastAsia="Times New Roman" w:cs="Courier New"/>
          <w:lang w:eastAsia="en-GB"/>
        </w:rPr>
        <w:t>Direction Function</w:t>
      </w:r>
    </w:p>
    <w:p w14:paraId="1F014F64" w14:textId="54420C0B" w:rsidR="00980AAC" w:rsidRPr="00980AAC" w:rsidRDefault="00116234" w:rsidP="004E5B5F">
      <w:pPr>
        <w:pStyle w:val="ListParagraph"/>
        <w:numPr>
          <w:ilvl w:val="2"/>
          <w:numId w:val="8"/>
        </w:numPr>
        <w:rPr>
          <w:rFonts w:eastAsiaTheme="majorEastAsia" w:cstheme="majorBidi"/>
          <w:caps/>
          <w:sz w:val="24"/>
        </w:rPr>
      </w:pPr>
      <w:r>
        <w:rPr>
          <w:rFonts w:eastAsia="Times New Roman" w:cs="Courier New"/>
          <w:lang w:eastAsia="en-GB"/>
        </w:rPr>
        <w:t xml:space="preserve">    </w:t>
      </w:r>
      <w:r w:rsidR="00864A9B">
        <w:rPr>
          <w:rFonts w:eastAsia="Times New Roman" w:cs="Courier New"/>
          <w:lang w:eastAsia="en-GB"/>
        </w:rPr>
        <w:t>Input</w:t>
      </w:r>
      <w:r w:rsidR="00940CAE">
        <w:rPr>
          <w:rFonts w:eastAsia="Times New Roman" w:cs="Courier New"/>
          <w:lang w:eastAsia="en-GB"/>
        </w:rPr>
        <w:t>: (x1, y1) and (x2, y2) (Integer co-ordinate pairs)</w:t>
      </w:r>
    </w:p>
    <w:p w14:paraId="1B1FF914" w14:textId="71DB8D99" w:rsidR="00116234" w:rsidRPr="00B82E6D" w:rsidRDefault="00980AAC" w:rsidP="004E5B5F">
      <w:pPr>
        <w:pStyle w:val="ListParagraph"/>
        <w:numPr>
          <w:ilvl w:val="2"/>
          <w:numId w:val="8"/>
        </w:numPr>
        <w:rPr>
          <w:rFonts w:eastAsiaTheme="majorEastAsia" w:cstheme="majorBidi"/>
          <w:caps/>
          <w:sz w:val="24"/>
        </w:rPr>
      </w:pPr>
      <w:r>
        <w:rPr>
          <w:lang w:eastAsia="en-GB"/>
        </w:rPr>
        <w:t xml:space="preserve">Return: </w:t>
      </w:r>
      <w:r w:rsidR="00116234">
        <w:rPr>
          <w:lang w:eastAsia="en-GB"/>
        </w:rPr>
        <w:t>Direction (String)</w:t>
      </w:r>
    </w:p>
    <w:p w14:paraId="0ED410AF" w14:textId="058151D8" w:rsidR="00B82E6D" w:rsidRDefault="002578CF" w:rsidP="004E5B5F">
      <w:pPr>
        <w:pStyle w:val="ListParagraph"/>
        <w:numPr>
          <w:ilvl w:val="2"/>
          <w:numId w:val="8"/>
        </w:numPr>
        <w:rPr>
          <w:lang w:eastAsia="en-GB"/>
        </w:rPr>
      </w:pPr>
      <w:r>
        <w:rPr>
          <w:lang w:eastAsia="en-GB"/>
        </w:rPr>
        <w:t xml:space="preserve">    </w:t>
      </w:r>
      <w:r w:rsidR="00B82E6D">
        <w:rPr>
          <w:lang w:eastAsia="en-GB"/>
        </w:rPr>
        <w:t xml:space="preserve">Use: </w:t>
      </w:r>
      <w:r w:rsidR="00AF52D8">
        <w:rPr>
          <w:lang w:eastAsia="en-GB"/>
        </w:rPr>
        <w:t>This function takes two co-ordinates from a square game board: (x1,y1) &amp; (x2,y2) and finds the cardinal direction between them relative to (x1, y1).</w:t>
      </w:r>
      <w:r>
        <w:rPr>
          <w:lang w:eastAsia="en-GB"/>
        </w:rPr>
        <w:t xml:space="preserve"> </w:t>
      </w:r>
      <w:r w:rsidR="00AF52D8">
        <w:rPr>
          <w:lang w:eastAsia="en-GB"/>
        </w:rPr>
        <w:t>The direction is returned</w:t>
      </w:r>
    </w:p>
    <w:p w14:paraId="39ED14A3" w14:textId="10CA5CC5" w:rsidR="00474070" w:rsidRDefault="00D36F20" w:rsidP="004E5B5F">
      <w:pPr>
        <w:pStyle w:val="ListParagraph"/>
        <w:numPr>
          <w:ilvl w:val="1"/>
          <w:numId w:val="8"/>
        </w:numPr>
        <w:rPr>
          <w:lang w:eastAsia="en-GB"/>
        </w:rPr>
      </w:pPr>
      <w:r>
        <w:rPr>
          <w:lang w:eastAsia="en-GB"/>
        </w:rPr>
        <w:t>Chess Class</w:t>
      </w:r>
    </w:p>
    <w:p w14:paraId="3E55A5A4" w14:textId="08EFFE2B" w:rsidR="00D36F20" w:rsidRDefault="001A5BEE" w:rsidP="004E5B5F">
      <w:pPr>
        <w:pStyle w:val="ListParagraph"/>
        <w:numPr>
          <w:ilvl w:val="2"/>
          <w:numId w:val="8"/>
        </w:numPr>
        <w:rPr>
          <w:lang w:eastAsia="en-GB"/>
        </w:rPr>
      </w:pPr>
      <w:r>
        <w:rPr>
          <w:lang w:eastAsia="en-GB"/>
        </w:rPr>
        <w:t>__</w:t>
      </w:r>
      <w:proofErr w:type="spellStart"/>
      <w:r>
        <w:rPr>
          <w:lang w:eastAsia="en-GB"/>
        </w:rPr>
        <w:t>init</w:t>
      </w:r>
      <w:proofErr w:type="spellEnd"/>
      <w:r>
        <w:rPr>
          <w:lang w:eastAsia="en-GB"/>
        </w:rPr>
        <w:t xml:space="preserve">__ </w:t>
      </w:r>
      <w:r w:rsidR="00AB78C4">
        <w:rPr>
          <w:lang w:eastAsia="en-GB"/>
        </w:rPr>
        <w:t>F</w:t>
      </w:r>
      <w:r>
        <w:rPr>
          <w:lang w:eastAsia="en-GB"/>
        </w:rPr>
        <w:t>unction</w:t>
      </w:r>
    </w:p>
    <w:p w14:paraId="64C965A6" w14:textId="40320CCB" w:rsidR="00B51755" w:rsidRDefault="00B51755" w:rsidP="004E5B5F">
      <w:pPr>
        <w:pStyle w:val="ListParagraph"/>
        <w:numPr>
          <w:ilvl w:val="3"/>
          <w:numId w:val="8"/>
        </w:numPr>
        <w:rPr>
          <w:lang w:eastAsia="en-GB"/>
        </w:rPr>
      </w:pPr>
      <w:r>
        <w:rPr>
          <w:lang w:eastAsia="en-GB"/>
        </w:rPr>
        <w:t>Input</w:t>
      </w:r>
      <w:r w:rsidR="000B1C0B">
        <w:rPr>
          <w:lang w:eastAsia="en-GB"/>
        </w:rPr>
        <w:t>:</w:t>
      </w:r>
      <w:r>
        <w:rPr>
          <w:lang w:eastAsia="en-GB"/>
        </w:rPr>
        <w:t xml:space="preserve"> </w:t>
      </w:r>
      <w:r w:rsidR="000B1C0B">
        <w:rPr>
          <w:lang w:eastAsia="en-GB"/>
        </w:rPr>
        <w:t>F</w:t>
      </w:r>
      <w:r>
        <w:rPr>
          <w:lang w:eastAsia="en-GB"/>
        </w:rPr>
        <w:t>ill</w:t>
      </w:r>
      <w:r w:rsidR="00500C6C">
        <w:rPr>
          <w:lang w:eastAsia="en-GB"/>
        </w:rPr>
        <w:t xml:space="preserve"> (String)</w:t>
      </w:r>
    </w:p>
    <w:p w14:paraId="5B21AD46" w14:textId="73FA79F8" w:rsidR="000B1C0B" w:rsidRDefault="000B1C0B" w:rsidP="004E5B5F">
      <w:pPr>
        <w:pStyle w:val="ListParagraph"/>
        <w:numPr>
          <w:ilvl w:val="3"/>
          <w:numId w:val="8"/>
        </w:numPr>
        <w:rPr>
          <w:lang w:eastAsia="en-GB"/>
        </w:rPr>
      </w:pPr>
      <w:r>
        <w:rPr>
          <w:lang w:eastAsia="en-GB"/>
        </w:rPr>
        <w:t>Return: None</w:t>
      </w:r>
    </w:p>
    <w:p w14:paraId="6B26248A" w14:textId="4D2D82FD" w:rsidR="00FB75B2" w:rsidRDefault="00FB75B2" w:rsidP="004E5B5F">
      <w:pPr>
        <w:pStyle w:val="ListParagraph"/>
        <w:numPr>
          <w:ilvl w:val="3"/>
          <w:numId w:val="8"/>
        </w:numPr>
        <w:rPr>
          <w:lang w:eastAsia="en-GB"/>
        </w:rPr>
      </w:pPr>
      <w:r>
        <w:rPr>
          <w:lang w:eastAsia="en-GB"/>
        </w:rPr>
        <w:t xml:space="preserve">Use: </w:t>
      </w:r>
      <w:r w:rsidR="007A1D94">
        <w:rPr>
          <w:lang w:eastAsia="en-GB"/>
        </w:rPr>
        <w:t>Container for Chess game</w:t>
      </w:r>
      <w:r w:rsidR="004163AF">
        <w:rPr>
          <w:lang w:eastAsia="en-GB"/>
        </w:rPr>
        <w:t>. Creates the board</w:t>
      </w:r>
      <w:r w:rsidR="00756942">
        <w:rPr>
          <w:lang w:eastAsia="en-GB"/>
        </w:rPr>
        <w:t>; sets the pieces and</w:t>
      </w:r>
      <w:r w:rsidR="0059264D">
        <w:rPr>
          <w:lang w:eastAsia="en-GB"/>
        </w:rPr>
        <w:t xml:space="preserve"> </w:t>
      </w:r>
      <w:r w:rsidR="00517F62">
        <w:rPr>
          <w:lang w:eastAsia="en-GB"/>
        </w:rPr>
        <w:t>sets the first turn</w:t>
      </w:r>
      <w:r w:rsidR="00756942">
        <w:rPr>
          <w:lang w:eastAsia="en-GB"/>
        </w:rPr>
        <w:t xml:space="preserve"> </w:t>
      </w:r>
    </w:p>
    <w:p w14:paraId="6607149A" w14:textId="64F34351" w:rsidR="00517F62" w:rsidRDefault="00AB78C4" w:rsidP="004E5B5F">
      <w:pPr>
        <w:pStyle w:val="ListParagraph"/>
        <w:numPr>
          <w:ilvl w:val="2"/>
          <w:numId w:val="8"/>
        </w:numPr>
        <w:rPr>
          <w:lang w:eastAsia="en-GB"/>
        </w:rPr>
      </w:pPr>
      <w:r>
        <w:rPr>
          <w:lang w:eastAsia="en-GB"/>
        </w:rPr>
        <w:t xml:space="preserve"> Print Board F</w:t>
      </w:r>
      <w:r w:rsidR="00D21A6E">
        <w:rPr>
          <w:lang w:eastAsia="en-GB"/>
        </w:rPr>
        <w:t>unction</w:t>
      </w:r>
    </w:p>
    <w:p w14:paraId="42491B5C" w14:textId="1A5CA100" w:rsidR="00E23AEA" w:rsidRDefault="00684A27" w:rsidP="004E5B5F">
      <w:pPr>
        <w:pStyle w:val="ListParagraph"/>
        <w:numPr>
          <w:ilvl w:val="3"/>
          <w:numId w:val="8"/>
        </w:numPr>
        <w:rPr>
          <w:lang w:eastAsia="en-GB"/>
        </w:rPr>
      </w:pPr>
      <w:r>
        <w:rPr>
          <w:lang w:eastAsia="en-GB"/>
        </w:rPr>
        <w:t xml:space="preserve">        </w:t>
      </w:r>
      <w:r w:rsidR="00E23AEA">
        <w:rPr>
          <w:lang w:eastAsia="en-GB"/>
        </w:rPr>
        <w:t>Input: None</w:t>
      </w:r>
    </w:p>
    <w:p w14:paraId="5A7227DB" w14:textId="77777777" w:rsidR="00684A27" w:rsidRDefault="00E23AEA" w:rsidP="004E5B5F">
      <w:pPr>
        <w:pStyle w:val="ListParagraph"/>
        <w:numPr>
          <w:ilvl w:val="3"/>
          <w:numId w:val="8"/>
        </w:numPr>
        <w:rPr>
          <w:lang w:eastAsia="en-GB"/>
        </w:rPr>
      </w:pPr>
      <w:r>
        <w:rPr>
          <w:lang w:eastAsia="en-GB"/>
        </w:rPr>
        <w:t>Return:</w:t>
      </w:r>
      <w:r w:rsidR="00684A27">
        <w:rPr>
          <w:lang w:eastAsia="en-GB"/>
        </w:rPr>
        <w:t xml:space="preserve"> None</w:t>
      </w:r>
    </w:p>
    <w:p w14:paraId="5A92C271" w14:textId="77777777" w:rsidR="008F402C" w:rsidRDefault="00684A27" w:rsidP="004E5B5F">
      <w:pPr>
        <w:pStyle w:val="ListParagraph"/>
        <w:numPr>
          <w:ilvl w:val="3"/>
          <w:numId w:val="8"/>
        </w:numPr>
        <w:rPr>
          <w:lang w:eastAsia="en-GB"/>
        </w:rPr>
      </w:pPr>
      <w:r>
        <w:rPr>
          <w:lang w:eastAsia="en-GB"/>
        </w:rPr>
        <w:t xml:space="preserve">Use: </w:t>
      </w:r>
      <w:r w:rsidR="00E23AEA">
        <w:rPr>
          <w:lang w:eastAsia="en-GB"/>
        </w:rPr>
        <w:t xml:space="preserve"> </w:t>
      </w:r>
      <w:r w:rsidR="00C8228E">
        <w:rPr>
          <w:lang w:eastAsia="en-GB"/>
        </w:rPr>
        <w:t>P</w:t>
      </w:r>
      <w:r w:rsidR="00CB4D2B">
        <w:rPr>
          <w:lang w:eastAsia="en-GB"/>
        </w:rPr>
        <w:t xml:space="preserve">rint </w:t>
      </w:r>
      <w:r w:rsidR="0083055C">
        <w:rPr>
          <w:lang w:eastAsia="en-GB"/>
        </w:rPr>
        <w:t xml:space="preserve">the board. </w:t>
      </w:r>
      <w:r w:rsidR="003D10DD">
        <w:rPr>
          <w:lang w:eastAsia="en-GB"/>
        </w:rPr>
        <w:t xml:space="preserve">a-h on top row. </w:t>
      </w:r>
      <w:r w:rsidR="0089789C">
        <w:rPr>
          <w:lang w:eastAsia="en-GB"/>
        </w:rPr>
        <w:t>1-8 on down the side.</w:t>
      </w:r>
    </w:p>
    <w:p w14:paraId="241D5BC4" w14:textId="77777777" w:rsidR="008F402C" w:rsidRDefault="008F402C" w:rsidP="004E5B5F">
      <w:pPr>
        <w:pStyle w:val="ListParagraph"/>
        <w:numPr>
          <w:ilvl w:val="2"/>
          <w:numId w:val="8"/>
        </w:numPr>
        <w:rPr>
          <w:lang w:eastAsia="en-GB"/>
        </w:rPr>
      </w:pPr>
      <w:r>
        <w:rPr>
          <w:lang w:eastAsia="en-GB"/>
        </w:rPr>
        <w:t xml:space="preserve"> Input Function</w:t>
      </w:r>
    </w:p>
    <w:p w14:paraId="5BD04C70" w14:textId="653E9CA6" w:rsidR="00C41B06" w:rsidRDefault="00C41B06" w:rsidP="004E5B5F">
      <w:pPr>
        <w:pStyle w:val="ListParagraph"/>
        <w:numPr>
          <w:ilvl w:val="3"/>
          <w:numId w:val="8"/>
        </w:numPr>
        <w:rPr>
          <w:lang w:eastAsia="en-GB"/>
        </w:rPr>
      </w:pPr>
      <w:r>
        <w:rPr>
          <w:lang w:eastAsia="en-GB"/>
        </w:rPr>
        <w:t xml:space="preserve">        </w:t>
      </w:r>
      <w:r w:rsidR="008F402C">
        <w:rPr>
          <w:lang w:eastAsia="en-GB"/>
        </w:rPr>
        <w:t>Input</w:t>
      </w:r>
      <w:r w:rsidR="00C91813">
        <w:rPr>
          <w:lang w:eastAsia="en-GB"/>
        </w:rPr>
        <w:t xml:space="preserve">: </w:t>
      </w:r>
      <w:r>
        <w:rPr>
          <w:lang w:eastAsia="en-GB"/>
        </w:rPr>
        <w:t>Input (String)</w:t>
      </w:r>
    </w:p>
    <w:p w14:paraId="0C3A9D23" w14:textId="56CBE727" w:rsidR="00E23AEA" w:rsidRDefault="00C41B06" w:rsidP="004E5B5F">
      <w:pPr>
        <w:pStyle w:val="ListParagraph"/>
        <w:numPr>
          <w:ilvl w:val="3"/>
          <w:numId w:val="8"/>
        </w:numPr>
        <w:rPr>
          <w:lang w:eastAsia="en-GB"/>
        </w:rPr>
      </w:pPr>
      <w:r>
        <w:rPr>
          <w:lang w:eastAsia="en-GB"/>
        </w:rPr>
        <w:t>Return:</w:t>
      </w:r>
      <w:r w:rsidR="0089789C">
        <w:rPr>
          <w:lang w:eastAsia="en-GB"/>
        </w:rPr>
        <w:t xml:space="preserve"> </w:t>
      </w:r>
      <w:r w:rsidR="004A1AAB">
        <w:rPr>
          <w:lang w:eastAsia="en-GB"/>
        </w:rPr>
        <w:t>Change</w:t>
      </w:r>
      <w:r w:rsidR="00E7539A">
        <w:rPr>
          <w:lang w:eastAsia="en-GB"/>
        </w:rPr>
        <w:t xml:space="preserve"> (Integer)</w:t>
      </w:r>
    </w:p>
    <w:p w14:paraId="676FAB8A" w14:textId="46153308" w:rsidR="00E7539A" w:rsidRDefault="00E7539A" w:rsidP="004E5B5F">
      <w:pPr>
        <w:pStyle w:val="ListParagraph"/>
        <w:numPr>
          <w:ilvl w:val="3"/>
          <w:numId w:val="8"/>
        </w:numPr>
        <w:rPr>
          <w:lang w:eastAsia="en-GB"/>
        </w:rPr>
      </w:pPr>
      <w:r>
        <w:rPr>
          <w:lang w:eastAsia="en-GB"/>
        </w:rPr>
        <w:t xml:space="preserve">        Use: </w:t>
      </w:r>
      <w:r w:rsidR="00F03071">
        <w:rPr>
          <w:lang w:eastAsia="en-GB"/>
        </w:rPr>
        <w:t xml:space="preserve">Take </w:t>
      </w:r>
      <w:r w:rsidR="00C0342A">
        <w:rPr>
          <w:lang w:eastAsia="en-GB"/>
        </w:rPr>
        <w:t>a string input and compute i</w:t>
      </w:r>
      <w:r w:rsidR="0062181E">
        <w:rPr>
          <w:lang w:eastAsia="en-GB"/>
        </w:rPr>
        <w:t>t</w:t>
      </w:r>
      <w:r w:rsidR="00C0342A">
        <w:rPr>
          <w:lang w:eastAsia="en-GB"/>
        </w:rPr>
        <w:t xml:space="preserve"> as a turn. </w:t>
      </w:r>
      <w:r w:rsidR="00C81C54">
        <w:rPr>
          <w:lang w:eastAsia="en-GB"/>
        </w:rPr>
        <w:t xml:space="preserve">Uses private functions to </w:t>
      </w:r>
      <w:r w:rsidR="0086113C">
        <w:rPr>
          <w:lang w:eastAsia="en-GB"/>
        </w:rPr>
        <w:t xml:space="preserve">check </w:t>
      </w:r>
      <w:r w:rsidR="00AD1B52">
        <w:rPr>
          <w:lang w:eastAsia="en-GB"/>
        </w:rPr>
        <w:t xml:space="preserve">that the input is valid, and then move the </w:t>
      </w:r>
      <w:r w:rsidR="003F0070">
        <w:rPr>
          <w:lang w:eastAsia="en-GB"/>
        </w:rPr>
        <w:t>piece. The turn is then changed to the other user</w:t>
      </w:r>
    </w:p>
    <w:p w14:paraId="3653953F" w14:textId="6853BF72" w:rsidR="000E052C" w:rsidRDefault="00EB6526" w:rsidP="004E5B5F">
      <w:pPr>
        <w:pStyle w:val="ListParagraph"/>
        <w:numPr>
          <w:ilvl w:val="2"/>
          <w:numId w:val="8"/>
        </w:numPr>
        <w:rPr>
          <w:lang w:eastAsia="en-GB"/>
        </w:rPr>
      </w:pPr>
      <w:r>
        <w:rPr>
          <w:lang w:eastAsia="en-GB"/>
        </w:rPr>
        <w:t xml:space="preserve"> Intercept Piece Function</w:t>
      </w:r>
    </w:p>
    <w:p w14:paraId="5AE5DD23" w14:textId="5990A537" w:rsidR="00EB6526" w:rsidRDefault="0081659A" w:rsidP="004E5B5F">
      <w:pPr>
        <w:pStyle w:val="ListParagraph"/>
        <w:numPr>
          <w:ilvl w:val="3"/>
          <w:numId w:val="8"/>
        </w:numPr>
        <w:rPr>
          <w:lang w:eastAsia="en-GB"/>
        </w:rPr>
      </w:pPr>
      <w:r>
        <w:rPr>
          <w:lang w:eastAsia="en-GB"/>
        </w:rPr>
        <w:t xml:space="preserve"> </w:t>
      </w:r>
      <w:r w:rsidR="00036142">
        <w:rPr>
          <w:lang w:eastAsia="en-GB"/>
        </w:rPr>
        <w:t xml:space="preserve">   </w:t>
      </w:r>
      <w:r w:rsidR="00EB6526">
        <w:rPr>
          <w:lang w:eastAsia="en-GB"/>
        </w:rPr>
        <w:t xml:space="preserve">    </w:t>
      </w:r>
      <w:r>
        <w:rPr>
          <w:lang w:eastAsia="en-GB"/>
        </w:rPr>
        <w:t>Input:</w:t>
      </w:r>
      <w:r w:rsidR="00655AA4">
        <w:rPr>
          <w:lang w:eastAsia="en-GB"/>
        </w:rPr>
        <w:t xml:space="preserve">  (x, y) (Integer) and Line (String)</w:t>
      </w:r>
    </w:p>
    <w:p w14:paraId="0AC159E4" w14:textId="0B9B2BA4" w:rsidR="00834B39" w:rsidRDefault="00F77DA7" w:rsidP="004E5B5F">
      <w:pPr>
        <w:pStyle w:val="ListParagraph"/>
        <w:numPr>
          <w:ilvl w:val="3"/>
          <w:numId w:val="8"/>
        </w:numPr>
        <w:rPr>
          <w:lang w:eastAsia="en-GB"/>
        </w:rPr>
      </w:pPr>
      <w:r>
        <w:rPr>
          <w:lang w:eastAsia="en-GB"/>
        </w:rPr>
        <w:t xml:space="preserve">Return: </w:t>
      </w:r>
      <w:r w:rsidR="0072241A">
        <w:rPr>
          <w:lang w:eastAsia="en-GB"/>
        </w:rPr>
        <w:t>Distance Away (Integer)</w:t>
      </w:r>
      <w:r w:rsidR="00655D3E">
        <w:rPr>
          <w:lang w:eastAsia="en-GB"/>
        </w:rPr>
        <w:t xml:space="preserve"> and </w:t>
      </w:r>
      <w:r w:rsidR="00FD4C3D">
        <w:rPr>
          <w:lang w:eastAsia="en-GB"/>
        </w:rPr>
        <w:t>Piece</w:t>
      </w:r>
      <w:r w:rsidR="00834B39">
        <w:rPr>
          <w:lang w:eastAsia="en-GB"/>
        </w:rPr>
        <w:t xml:space="preserve"> (Integer)</w:t>
      </w:r>
    </w:p>
    <w:p w14:paraId="59CAA6C5" w14:textId="6FE4728B" w:rsidR="000E052C" w:rsidRDefault="00036142" w:rsidP="004E5B5F">
      <w:pPr>
        <w:pStyle w:val="ListParagraph"/>
        <w:numPr>
          <w:ilvl w:val="3"/>
          <w:numId w:val="8"/>
        </w:numPr>
        <w:rPr>
          <w:lang w:eastAsia="en-GB"/>
        </w:rPr>
      </w:pPr>
      <w:r>
        <w:rPr>
          <w:lang w:eastAsia="en-GB"/>
        </w:rPr>
        <w:lastRenderedPageBreak/>
        <w:t>Use: Take a co-ordinate</w:t>
      </w:r>
      <w:r w:rsidR="003D740F">
        <w:rPr>
          <w:lang w:eastAsia="en-GB"/>
        </w:rPr>
        <w:t xml:space="preserve"> and a </w:t>
      </w:r>
      <w:r w:rsidR="002125D8">
        <w:rPr>
          <w:lang w:eastAsia="en-GB"/>
        </w:rPr>
        <w:t>cardinal direction</w:t>
      </w:r>
      <w:r w:rsidR="003D776B">
        <w:rPr>
          <w:lang w:eastAsia="en-GB"/>
        </w:rPr>
        <w:t xml:space="preserve"> and return </w:t>
      </w:r>
      <w:r w:rsidR="006F6A3F">
        <w:rPr>
          <w:lang w:eastAsia="en-GB"/>
        </w:rPr>
        <w:t>the closest piece in that direction</w:t>
      </w:r>
      <w:r w:rsidR="000E052C">
        <w:rPr>
          <w:lang w:eastAsia="en-GB"/>
        </w:rPr>
        <w:t>, as well as the distance.</w:t>
      </w:r>
    </w:p>
    <w:p w14:paraId="2A0B418C" w14:textId="3C3796D1" w:rsidR="00EB6526" w:rsidRDefault="006478D6" w:rsidP="004E5B5F">
      <w:pPr>
        <w:pStyle w:val="ListParagraph"/>
        <w:numPr>
          <w:ilvl w:val="2"/>
          <w:numId w:val="8"/>
        </w:numPr>
        <w:rPr>
          <w:lang w:eastAsia="en-GB"/>
        </w:rPr>
      </w:pPr>
      <w:r>
        <w:rPr>
          <w:lang w:eastAsia="en-GB"/>
        </w:rPr>
        <w:t xml:space="preserve"> Valid Move Function</w:t>
      </w:r>
    </w:p>
    <w:p w14:paraId="3BA19935" w14:textId="28E0D59A" w:rsidR="006478D6" w:rsidRDefault="00275829" w:rsidP="004E5B5F">
      <w:pPr>
        <w:pStyle w:val="ListParagraph"/>
        <w:numPr>
          <w:ilvl w:val="3"/>
          <w:numId w:val="8"/>
        </w:numPr>
        <w:rPr>
          <w:lang w:eastAsia="en-GB"/>
        </w:rPr>
      </w:pPr>
      <w:r>
        <w:rPr>
          <w:lang w:eastAsia="en-GB"/>
        </w:rPr>
        <w:t xml:space="preserve">            </w:t>
      </w:r>
      <w:r w:rsidR="006478D6">
        <w:rPr>
          <w:lang w:eastAsia="en-GB"/>
        </w:rPr>
        <w:t xml:space="preserve">Input: (x1, y1), </w:t>
      </w:r>
      <w:r w:rsidR="00E864FD">
        <w:rPr>
          <w:lang w:eastAsia="en-GB"/>
        </w:rPr>
        <w:t>(x2, y2) Pair of co-ordinates (Integer)</w:t>
      </w:r>
    </w:p>
    <w:p w14:paraId="5F599626" w14:textId="4BDE3193" w:rsidR="00E4684F" w:rsidRDefault="00E4684F" w:rsidP="004E5B5F">
      <w:pPr>
        <w:pStyle w:val="ListParagraph"/>
        <w:numPr>
          <w:ilvl w:val="3"/>
          <w:numId w:val="8"/>
        </w:numPr>
        <w:rPr>
          <w:lang w:eastAsia="en-GB"/>
        </w:rPr>
      </w:pPr>
      <w:r>
        <w:rPr>
          <w:lang w:eastAsia="en-GB"/>
        </w:rPr>
        <w:t xml:space="preserve">    Return:</w:t>
      </w:r>
      <w:r w:rsidR="004848E3">
        <w:rPr>
          <w:lang w:eastAsia="en-GB"/>
        </w:rPr>
        <w:t xml:space="preserve"> Valid (Integer)</w:t>
      </w:r>
    </w:p>
    <w:p w14:paraId="2620A567" w14:textId="67AF18D5" w:rsidR="004848E3" w:rsidRDefault="00275829" w:rsidP="004E5B5F">
      <w:pPr>
        <w:pStyle w:val="ListParagraph"/>
        <w:numPr>
          <w:ilvl w:val="3"/>
          <w:numId w:val="8"/>
        </w:numPr>
        <w:rPr>
          <w:lang w:eastAsia="en-GB"/>
        </w:rPr>
      </w:pPr>
      <w:r>
        <w:rPr>
          <w:lang w:eastAsia="en-GB"/>
        </w:rPr>
        <w:t xml:space="preserve">            </w:t>
      </w:r>
      <w:r w:rsidR="004848E3">
        <w:rPr>
          <w:lang w:eastAsia="en-GB"/>
        </w:rPr>
        <w:t>U</w:t>
      </w:r>
      <w:r w:rsidR="00366041">
        <w:rPr>
          <w:lang w:eastAsia="en-GB"/>
        </w:rPr>
        <w:t xml:space="preserve">se: Find whether the </w:t>
      </w:r>
      <w:r w:rsidR="002A73BA">
        <w:rPr>
          <w:lang w:eastAsia="en-GB"/>
        </w:rPr>
        <w:t xml:space="preserve">move </w:t>
      </w:r>
      <w:r w:rsidR="00277902">
        <w:rPr>
          <w:lang w:eastAsia="en-GB"/>
        </w:rPr>
        <w:t>from (x1, y1) to (x2,y2) would be valid, and return</w:t>
      </w:r>
      <w:r w:rsidR="00653684">
        <w:rPr>
          <w:lang w:eastAsia="en-GB"/>
        </w:rPr>
        <w:t xml:space="preserve"> 1 if true and 0 if false</w:t>
      </w:r>
    </w:p>
    <w:p w14:paraId="30075815" w14:textId="068EB6FC" w:rsidR="00275829" w:rsidRDefault="007C032B" w:rsidP="004E5B5F">
      <w:pPr>
        <w:pStyle w:val="ListParagraph"/>
        <w:numPr>
          <w:ilvl w:val="2"/>
          <w:numId w:val="8"/>
        </w:numPr>
        <w:rPr>
          <w:lang w:eastAsia="en-GB"/>
        </w:rPr>
      </w:pPr>
      <w:r>
        <w:rPr>
          <w:lang w:eastAsia="en-GB"/>
        </w:rPr>
        <w:t>Piece Number Function</w:t>
      </w:r>
    </w:p>
    <w:p w14:paraId="2C0E84FD" w14:textId="366B7BE5" w:rsidR="007C032B" w:rsidRDefault="007C032B" w:rsidP="004E5B5F">
      <w:pPr>
        <w:pStyle w:val="ListParagraph"/>
        <w:numPr>
          <w:ilvl w:val="3"/>
          <w:numId w:val="8"/>
        </w:numPr>
        <w:rPr>
          <w:lang w:eastAsia="en-GB"/>
        </w:rPr>
      </w:pPr>
      <w:r>
        <w:rPr>
          <w:lang w:eastAsia="en-GB"/>
        </w:rPr>
        <w:t xml:space="preserve"> </w:t>
      </w:r>
      <w:r w:rsidR="003830F1">
        <w:rPr>
          <w:lang w:eastAsia="en-GB"/>
        </w:rPr>
        <w:t xml:space="preserve">    </w:t>
      </w:r>
      <w:r w:rsidR="00F97D80">
        <w:rPr>
          <w:lang w:eastAsia="en-GB"/>
        </w:rPr>
        <w:t xml:space="preserve">   </w:t>
      </w:r>
      <w:r>
        <w:rPr>
          <w:lang w:eastAsia="en-GB"/>
        </w:rPr>
        <w:t>Input: (</w:t>
      </w:r>
      <w:r w:rsidR="00CF1E00">
        <w:rPr>
          <w:lang w:eastAsia="en-GB"/>
        </w:rPr>
        <w:t>x, y) (Integer)</w:t>
      </w:r>
    </w:p>
    <w:p w14:paraId="56D4B875" w14:textId="63030EF7" w:rsidR="003830F1" w:rsidRDefault="003830F1" w:rsidP="004E5B5F">
      <w:pPr>
        <w:pStyle w:val="ListParagraph"/>
        <w:numPr>
          <w:ilvl w:val="3"/>
          <w:numId w:val="8"/>
        </w:numPr>
        <w:rPr>
          <w:lang w:eastAsia="en-GB"/>
        </w:rPr>
      </w:pPr>
      <w:r>
        <w:rPr>
          <w:lang w:eastAsia="en-GB"/>
        </w:rPr>
        <w:t>Return: Piece Number (Int</w:t>
      </w:r>
      <w:r w:rsidR="00F97D80">
        <w:rPr>
          <w:lang w:eastAsia="en-GB"/>
        </w:rPr>
        <w:t>eger)</w:t>
      </w:r>
    </w:p>
    <w:p w14:paraId="0761F2D3" w14:textId="27AFDF4D" w:rsidR="00F97D80" w:rsidRDefault="00F97D80" w:rsidP="004E5B5F">
      <w:pPr>
        <w:pStyle w:val="ListParagraph"/>
        <w:numPr>
          <w:ilvl w:val="3"/>
          <w:numId w:val="8"/>
        </w:numPr>
        <w:rPr>
          <w:lang w:eastAsia="en-GB"/>
        </w:rPr>
      </w:pPr>
      <w:r>
        <w:rPr>
          <w:lang w:eastAsia="en-GB"/>
        </w:rPr>
        <w:t xml:space="preserve">Use: Returns the Unicode value </w:t>
      </w:r>
      <w:r w:rsidR="00301C19">
        <w:rPr>
          <w:lang w:eastAsia="en-GB"/>
        </w:rPr>
        <w:t>of the piece in location (x, y)</w:t>
      </w:r>
    </w:p>
    <w:p w14:paraId="21165C2D" w14:textId="269CAC73" w:rsidR="00301C19" w:rsidRDefault="00B47D24" w:rsidP="004E5B5F">
      <w:pPr>
        <w:pStyle w:val="ListParagraph"/>
        <w:numPr>
          <w:ilvl w:val="2"/>
          <w:numId w:val="8"/>
        </w:numPr>
        <w:rPr>
          <w:lang w:eastAsia="en-GB"/>
        </w:rPr>
      </w:pPr>
      <w:r>
        <w:rPr>
          <w:lang w:eastAsia="en-GB"/>
        </w:rPr>
        <w:t xml:space="preserve"> Check </w:t>
      </w:r>
      <w:r w:rsidR="006D1DAD">
        <w:rPr>
          <w:lang w:eastAsia="en-GB"/>
        </w:rPr>
        <w:t>for Check Function</w:t>
      </w:r>
    </w:p>
    <w:p w14:paraId="63908A6C" w14:textId="0F968DC3" w:rsidR="006D1DAD" w:rsidRDefault="006D1DAD" w:rsidP="004E5B5F">
      <w:pPr>
        <w:pStyle w:val="ListParagraph"/>
        <w:numPr>
          <w:ilvl w:val="3"/>
          <w:numId w:val="8"/>
        </w:numPr>
        <w:rPr>
          <w:lang w:eastAsia="en-GB"/>
        </w:rPr>
      </w:pPr>
      <w:r>
        <w:rPr>
          <w:lang w:eastAsia="en-GB"/>
        </w:rPr>
        <w:t xml:space="preserve">        Input: None</w:t>
      </w:r>
    </w:p>
    <w:p w14:paraId="470D543D" w14:textId="14B36B31" w:rsidR="006D1DAD" w:rsidRDefault="00FE3243" w:rsidP="004E5B5F">
      <w:pPr>
        <w:pStyle w:val="ListParagraph"/>
        <w:numPr>
          <w:ilvl w:val="3"/>
          <w:numId w:val="8"/>
        </w:numPr>
        <w:rPr>
          <w:lang w:eastAsia="en-GB"/>
        </w:rPr>
      </w:pPr>
      <w:r>
        <w:rPr>
          <w:lang w:eastAsia="en-GB"/>
        </w:rPr>
        <w:t xml:space="preserve">Return: </w:t>
      </w:r>
      <w:r w:rsidR="004E51B4">
        <w:rPr>
          <w:lang w:eastAsia="en-GB"/>
        </w:rPr>
        <w:t>White Check, Black Check (Integers)</w:t>
      </w:r>
    </w:p>
    <w:p w14:paraId="4223F55E" w14:textId="01ECF936" w:rsidR="003C1F36" w:rsidRDefault="003C1F36" w:rsidP="004E5B5F">
      <w:pPr>
        <w:pStyle w:val="ListParagraph"/>
        <w:numPr>
          <w:ilvl w:val="3"/>
          <w:numId w:val="8"/>
        </w:numPr>
        <w:rPr>
          <w:lang w:eastAsia="en-GB"/>
        </w:rPr>
      </w:pPr>
      <w:r>
        <w:rPr>
          <w:lang w:eastAsia="en-GB"/>
        </w:rPr>
        <w:t>Use: Checks the board to find whether the white king or black king is in check</w:t>
      </w:r>
    </w:p>
    <w:p w14:paraId="7B2145A2" w14:textId="0E280912" w:rsidR="00181E2B" w:rsidRDefault="00181E2B" w:rsidP="004E5B5F">
      <w:pPr>
        <w:pStyle w:val="ListParagraph"/>
        <w:numPr>
          <w:ilvl w:val="2"/>
          <w:numId w:val="8"/>
        </w:numPr>
        <w:rPr>
          <w:lang w:eastAsia="en-GB"/>
        </w:rPr>
      </w:pPr>
      <w:r>
        <w:rPr>
          <w:lang w:eastAsia="en-GB"/>
        </w:rPr>
        <w:t>Pawn Promote Function</w:t>
      </w:r>
    </w:p>
    <w:p w14:paraId="30F0B0A3" w14:textId="69820275" w:rsidR="00181E2B" w:rsidRDefault="0086309F" w:rsidP="004E5B5F">
      <w:pPr>
        <w:pStyle w:val="ListParagraph"/>
        <w:numPr>
          <w:ilvl w:val="3"/>
          <w:numId w:val="8"/>
        </w:numPr>
        <w:rPr>
          <w:lang w:eastAsia="en-GB"/>
        </w:rPr>
      </w:pPr>
      <w:r>
        <w:rPr>
          <w:lang w:eastAsia="en-GB"/>
        </w:rPr>
        <w:t xml:space="preserve">        </w:t>
      </w:r>
      <w:r w:rsidR="00181E2B">
        <w:rPr>
          <w:lang w:eastAsia="en-GB"/>
        </w:rPr>
        <w:t>Input: None</w:t>
      </w:r>
    </w:p>
    <w:p w14:paraId="17AB2018" w14:textId="3BA532D2" w:rsidR="00181E2B" w:rsidRDefault="0086309F" w:rsidP="004E5B5F">
      <w:pPr>
        <w:pStyle w:val="ListParagraph"/>
        <w:numPr>
          <w:ilvl w:val="3"/>
          <w:numId w:val="8"/>
        </w:numPr>
        <w:rPr>
          <w:lang w:eastAsia="en-GB"/>
        </w:rPr>
      </w:pPr>
      <w:r>
        <w:rPr>
          <w:lang w:eastAsia="en-GB"/>
        </w:rPr>
        <w:t>Return: None</w:t>
      </w:r>
    </w:p>
    <w:p w14:paraId="4B9B86D8" w14:textId="4301F8A1" w:rsidR="0086309F" w:rsidRDefault="0086309F" w:rsidP="004E5B5F">
      <w:pPr>
        <w:pStyle w:val="ListParagraph"/>
        <w:numPr>
          <w:ilvl w:val="3"/>
          <w:numId w:val="8"/>
        </w:numPr>
        <w:rPr>
          <w:lang w:eastAsia="en-GB"/>
        </w:rPr>
      </w:pPr>
      <w:r>
        <w:rPr>
          <w:lang w:eastAsia="en-GB"/>
        </w:rPr>
        <w:t xml:space="preserve">Use: Check for any pawns at the opponents end rank. </w:t>
      </w:r>
      <w:r w:rsidR="004963D4">
        <w:rPr>
          <w:lang w:eastAsia="en-GB"/>
        </w:rPr>
        <w:t>Promote them to queen</w:t>
      </w:r>
    </w:p>
    <w:p w14:paraId="3DAC1E3E" w14:textId="7E4C35F8" w:rsidR="004963D4" w:rsidRDefault="004963D4" w:rsidP="004E5B5F">
      <w:pPr>
        <w:pStyle w:val="ListParagraph"/>
        <w:numPr>
          <w:ilvl w:val="2"/>
          <w:numId w:val="8"/>
        </w:numPr>
        <w:rPr>
          <w:lang w:eastAsia="en-GB"/>
        </w:rPr>
      </w:pPr>
      <w:r>
        <w:rPr>
          <w:lang w:eastAsia="en-GB"/>
        </w:rPr>
        <w:t>Castling Check Function</w:t>
      </w:r>
    </w:p>
    <w:p w14:paraId="4CBF5844" w14:textId="6BAC69E9" w:rsidR="007C434C" w:rsidRDefault="007C434C" w:rsidP="004E5B5F">
      <w:pPr>
        <w:pStyle w:val="ListParagraph"/>
        <w:numPr>
          <w:ilvl w:val="3"/>
          <w:numId w:val="8"/>
        </w:numPr>
        <w:rPr>
          <w:lang w:eastAsia="en-GB"/>
        </w:rPr>
      </w:pPr>
      <w:r>
        <w:rPr>
          <w:lang w:eastAsia="en-GB"/>
        </w:rPr>
        <w:t xml:space="preserve">        Input: None</w:t>
      </w:r>
    </w:p>
    <w:p w14:paraId="17F62664" w14:textId="174E403B" w:rsidR="007C434C" w:rsidRDefault="007C434C" w:rsidP="004E5B5F">
      <w:pPr>
        <w:pStyle w:val="ListParagraph"/>
        <w:numPr>
          <w:ilvl w:val="3"/>
          <w:numId w:val="8"/>
        </w:numPr>
        <w:rPr>
          <w:lang w:eastAsia="en-GB"/>
        </w:rPr>
      </w:pPr>
      <w:r>
        <w:rPr>
          <w:lang w:eastAsia="en-GB"/>
        </w:rPr>
        <w:t>Return: Left Check, Right Check (Integer)</w:t>
      </w:r>
    </w:p>
    <w:p w14:paraId="3002D10E" w14:textId="1B1C4A65" w:rsidR="00293247" w:rsidRDefault="00293247" w:rsidP="004E5B5F">
      <w:pPr>
        <w:pStyle w:val="ListParagraph"/>
        <w:numPr>
          <w:ilvl w:val="3"/>
          <w:numId w:val="8"/>
        </w:numPr>
        <w:rPr>
          <w:lang w:eastAsia="en-GB"/>
        </w:rPr>
      </w:pPr>
      <w:r>
        <w:rPr>
          <w:lang w:eastAsia="en-GB"/>
        </w:rPr>
        <w:t xml:space="preserve">Use: </w:t>
      </w:r>
      <w:r w:rsidR="00593C9E">
        <w:rPr>
          <w:lang w:eastAsia="en-GB"/>
        </w:rPr>
        <w:t>Return</w:t>
      </w:r>
      <w:r w:rsidR="007E3416">
        <w:rPr>
          <w:lang w:eastAsia="en-GB"/>
        </w:rPr>
        <w:t xml:space="preserve"> whether the current user can castle on either side</w:t>
      </w:r>
    </w:p>
    <w:p w14:paraId="275EB672" w14:textId="3B6276C2" w:rsidR="00593C9E" w:rsidRDefault="00D9189E" w:rsidP="004E5B5F">
      <w:pPr>
        <w:pStyle w:val="ListParagraph"/>
        <w:numPr>
          <w:ilvl w:val="2"/>
          <w:numId w:val="8"/>
        </w:numPr>
        <w:rPr>
          <w:lang w:eastAsia="en-GB"/>
        </w:rPr>
      </w:pPr>
      <w:r>
        <w:rPr>
          <w:lang w:eastAsia="en-GB"/>
        </w:rPr>
        <w:t>Game Over Function</w:t>
      </w:r>
    </w:p>
    <w:p w14:paraId="4B72B8A2" w14:textId="64941637" w:rsidR="00D9189E" w:rsidRDefault="00D9189E" w:rsidP="004E5B5F">
      <w:pPr>
        <w:pStyle w:val="ListParagraph"/>
        <w:numPr>
          <w:ilvl w:val="3"/>
          <w:numId w:val="8"/>
        </w:numPr>
        <w:rPr>
          <w:lang w:eastAsia="en-GB"/>
        </w:rPr>
      </w:pPr>
      <w:r>
        <w:rPr>
          <w:lang w:eastAsia="en-GB"/>
        </w:rPr>
        <w:t>Input: None</w:t>
      </w:r>
    </w:p>
    <w:p w14:paraId="20252914" w14:textId="21CD55BC" w:rsidR="00D9189E" w:rsidRDefault="00D9189E" w:rsidP="004E5B5F">
      <w:pPr>
        <w:pStyle w:val="ListParagraph"/>
        <w:numPr>
          <w:ilvl w:val="3"/>
          <w:numId w:val="8"/>
        </w:numPr>
        <w:rPr>
          <w:lang w:eastAsia="en-GB"/>
        </w:rPr>
      </w:pPr>
      <w:r>
        <w:rPr>
          <w:lang w:eastAsia="en-GB"/>
        </w:rPr>
        <w:t>Return: None</w:t>
      </w:r>
    </w:p>
    <w:p w14:paraId="5D5EE09E" w14:textId="61BEF524" w:rsidR="00D9189E" w:rsidRPr="00AF52D8" w:rsidRDefault="00D9189E" w:rsidP="004E5B5F">
      <w:pPr>
        <w:pStyle w:val="ListParagraph"/>
        <w:numPr>
          <w:ilvl w:val="3"/>
          <w:numId w:val="8"/>
        </w:numPr>
        <w:rPr>
          <w:lang w:eastAsia="en-GB"/>
        </w:rPr>
      </w:pPr>
      <w:r>
        <w:rPr>
          <w:lang w:eastAsia="en-GB"/>
        </w:rPr>
        <w:t xml:space="preserve">Use: </w:t>
      </w:r>
      <w:r w:rsidR="009B4478">
        <w:rPr>
          <w:lang w:eastAsia="en-GB"/>
        </w:rPr>
        <w:t>Prints which user has won</w:t>
      </w:r>
    </w:p>
    <w:p w14:paraId="25906885" w14:textId="30FF5869" w:rsidR="00B827E8" w:rsidRPr="00DD20BA" w:rsidRDefault="00B827E8" w:rsidP="004E5B5F">
      <w:pPr>
        <w:pStyle w:val="ListParagraph"/>
        <w:numPr>
          <w:ilvl w:val="0"/>
          <w:numId w:val="8"/>
        </w:numPr>
        <w:rPr>
          <w:rFonts w:asciiTheme="majorHAnsi" w:eastAsiaTheme="majorEastAsia" w:hAnsiTheme="majorHAnsi" w:cstheme="majorBidi"/>
          <w:caps/>
          <w:color w:val="007789" w:themeColor="accent1" w:themeShade="BF"/>
          <w:sz w:val="24"/>
        </w:rPr>
      </w:pPr>
      <w:r>
        <w:t>Battleships</w:t>
      </w:r>
    </w:p>
    <w:p w14:paraId="31243510" w14:textId="77777777" w:rsidR="00225889" w:rsidRPr="00225889" w:rsidRDefault="00E06DC6" w:rsidP="00225889">
      <w:pPr>
        <w:pStyle w:val="ListParagraph"/>
        <w:numPr>
          <w:ilvl w:val="1"/>
          <w:numId w:val="8"/>
        </w:numPr>
        <w:rPr>
          <w:rFonts w:asciiTheme="majorHAnsi" w:eastAsiaTheme="majorEastAsia" w:hAnsiTheme="majorHAnsi" w:cstheme="majorBidi"/>
          <w:caps/>
          <w:color w:val="007789" w:themeColor="accent1" w:themeShade="BF"/>
          <w:sz w:val="24"/>
        </w:rPr>
      </w:pPr>
      <w:r>
        <w:t>Battleships class</w:t>
      </w:r>
    </w:p>
    <w:p w14:paraId="630DC010" w14:textId="77777777" w:rsidR="00225889" w:rsidRPr="00225889" w:rsidRDefault="00DA6057" w:rsidP="00225889">
      <w:pPr>
        <w:pStyle w:val="ListParagraph"/>
        <w:numPr>
          <w:ilvl w:val="2"/>
          <w:numId w:val="8"/>
        </w:numPr>
        <w:rPr>
          <w:rFonts w:asciiTheme="majorHAnsi" w:eastAsiaTheme="majorEastAsia" w:hAnsiTheme="majorHAnsi" w:cstheme="majorBidi"/>
          <w:caps/>
          <w:color w:val="007789" w:themeColor="accent1" w:themeShade="BF"/>
          <w:sz w:val="24"/>
        </w:rPr>
      </w:pPr>
      <w:r>
        <w:t>__</w:t>
      </w:r>
      <w:proofErr w:type="spellStart"/>
      <w:r>
        <w:t>init</w:t>
      </w:r>
      <w:proofErr w:type="spellEnd"/>
      <w:r>
        <w:t>__ function</w:t>
      </w:r>
    </w:p>
    <w:p w14:paraId="3BE82B5F" w14:textId="19CF5397" w:rsidR="00225889" w:rsidRPr="00023C25" w:rsidRDefault="00225889" w:rsidP="00225889">
      <w:pPr>
        <w:pStyle w:val="ListParagraph"/>
        <w:numPr>
          <w:ilvl w:val="3"/>
          <w:numId w:val="8"/>
        </w:numPr>
        <w:rPr>
          <w:rFonts w:asciiTheme="majorHAnsi" w:eastAsiaTheme="majorEastAsia" w:hAnsiTheme="majorHAnsi" w:cstheme="majorBidi"/>
          <w:caps/>
          <w:color w:val="007789" w:themeColor="accent1" w:themeShade="BF"/>
          <w:sz w:val="24"/>
        </w:rPr>
      </w:pPr>
      <w:r w:rsidRPr="00225889">
        <w:t>Input</w:t>
      </w:r>
      <w:r>
        <w:t xml:space="preserve">: </w:t>
      </w:r>
      <w:r w:rsidR="002361CB">
        <w:t>User number (integer)</w:t>
      </w:r>
    </w:p>
    <w:p w14:paraId="7BAB1832" w14:textId="52F8CD56" w:rsidR="00023C25" w:rsidRPr="00225889" w:rsidRDefault="00023C25" w:rsidP="00225889">
      <w:pPr>
        <w:pStyle w:val="ListParagraph"/>
        <w:numPr>
          <w:ilvl w:val="3"/>
          <w:numId w:val="8"/>
        </w:numPr>
        <w:rPr>
          <w:rFonts w:asciiTheme="majorHAnsi" w:eastAsiaTheme="majorEastAsia" w:hAnsiTheme="majorHAnsi" w:cstheme="majorBidi"/>
          <w:caps/>
          <w:color w:val="007789" w:themeColor="accent1" w:themeShade="BF"/>
          <w:sz w:val="24"/>
        </w:rPr>
      </w:pPr>
      <w:r>
        <w:t>Return: None</w:t>
      </w:r>
    </w:p>
    <w:p w14:paraId="7D3D3DF6" w14:textId="7593B53F" w:rsidR="001F7B2E" w:rsidRPr="00BF3F2C" w:rsidRDefault="00023C25" w:rsidP="00BF3F2C">
      <w:pPr>
        <w:pStyle w:val="ListParagraph"/>
        <w:numPr>
          <w:ilvl w:val="3"/>
          <w:numId w:val="8"/>
        </w:numPr>
        <w:rPr>
          <w:rFonts w:asciiTheme="majorHAnsi" w:eastAsiaTheme="majorEastAsia" w:hAnsiTheme="majorHAnsi" w:cstheme="majorBidi"/>
          <w:caps/>
          <w:color w:val="007789" w:themeColor="accent1" w:themeShade="BF"/>
          <w:sz w:val="24"/>
        </w:rPr>
      </w:pPr>
      <w:r>
        <w:t xml:space="preserve">Use: </w:t>
      </w:r>
      <w:r w:rsidR="00C54568">
        <w:t>Initializes the user number</w:t>
      </w:r>
      <w:r>
        <w:t xml:space="preserve"> to facilitate other functions</w:t>
      </w:r>
      <w:r w:rsidR="00C54568">
        <w:t xml:space="preserve"> based on </w:t>
      </w:r>
      <w:r w:rsidR="009019AE">
        <w:t xml:space="preserve">the </w:t>
      </w:r>
      <w:r w:rsidR="00C54568">
        <w:t xml:space="preserve">value passed from </w:t>
      </w:r>
      <w:r w:rsidR="009019AE">
        <w:t xml:space="preserve">the </w:t>
      </w:r>
      <w:r w:rsidR="00C54568">
        <w:t>main function</w:t>
      </w:r>
    </w:p>
    <w:p w14:paraId="7CA322AD" w14:textId="1E0D05CF" w:rsidR="00BF3F2C" w:rsidRPr="001954E2" w:rsidRDefault="002A025A" w:rsidP="00BF3F2C">
      <w:pPr>
        <w:pStyle w:val="ListParagraph"/>
        <w:numPr>
          <w:ilvl w:val="2"/>
          <w:numId w:val="8"/>
        </w:numPr>
        <w:rPr>
          <w:rFonts w:asciiTheme="majorHAnsi" w:eastAsiaTheme="majorEastAsia" w:hAnsiTheme="majorHAnsi" w:cstheme="majorBidi"/>
          <w:caps/>
          <w:color w:val="007789" w:themeColor="accent1" w:themeShade="BF"/>
          <w:sz w:val="24"/>
        </w:rPr>
      </w:pPr>
      <w:r>
        <w:t xml:space="preserve"> Conversion function</w:t>
      </w:r>
    </w:p>
    <w:p w14:paraId="5D45CE6D" w14:textId="4CD0E2D4" w:rsidR="001954E2" w:rsidRPr="001954E2" w:rsidRDefault="001954E2" w:rsidP="001954E2">
      <w:pPr>
        <w:pStyle w:val="ListParagraph"/>
        <w:numPr>
          <w:ilvl w:val="3"/>
          <w:numId w:val="8"/>
        </w:numPr>
        <w:rPr>
          <w:rFonts w:asciiTheme="majorHAnsi" w:eastAsiaTheme="majorEastAsia" w:hAnsiTheme="majorHAnsi" w:cstheme="majorBidi"/>
          <w:caps/>
          <w:color w:val="007789" w:themeColor="accent1" w:themeShade="BF"/>
          <w:sz w:val="24"/>
        </w:rPr>
      </w:pPr>
      <w:r>
        <w:t xml:space="preserve">Input: </w:t>
      </w:r>
      <w:r w:rsidR="00BC5D9E">
        <w:t>Board</w:t>
      </w:r>
      <w:r w:rsidR="00375B8C">
        <w:t xml:space="preserve"> (list), Row</w:t>
      </w:r>
      <w:r w:rsidR="00C76530">
        <w:t xml:space="preserve"> </w:t>
      </w:r>
      <w:r w:rsidR="00375B8C">
        <w:t>(in</w:t>
      </w:r>
      <w:r w:rsidR="00E436EE">
        <w:t>teger</w:t>
      </w:r>
      <w:r w:rsidR="00375B8C">
        <w:t>), Column</w:t>
      </w:r>
      <w:r w:rsidR="00C76530">
        <w:t xml:space="preserve"> </w:t>
      </w:r>
      <w:r w:rsidR="00375B8C">
        <w:t>(int</w:t>
      </w:r>
      <w:r w:rsidR="00E436EE">
        <w:t>eger</w:t>
      </w:r>
      <w:r w:rsidR="00375B8C">
        <w:t>)</w:t>
      </w:r>
    </w:p>
    <w:p w14:paraId="4125AC0A" w14:textId="7990CD93" w:rsidR="001954E2" w:rsidRDefault="001954E2" w:rsidP="001954E2">
      <w:pPr>
        <w:pStyle w:val="ListParagraph"/>
        <w:numPr>
          <w:ilvl w:val="3"/>
          <w:numId w:val="8"/>
        </w:numPr>
        <w:rPr>
          <w:rFonts w:asciiTheme="majorHAnsi" w:eastAsiaTheme="majorEastAsia" w:hAnsiTheme="majorHAnsi" w:cstheme="majorBidi"/>
          <w:caps/>
          <w:color w:val="007789" w:themeColor="accent1" w:themeShade="BF"/>
          <w:sz w:val="24"/>
        </w:rPr>
      </w:pPr>
      <w:r w:rsidRPr="001954E2">
        <w:t>Return:</w:t>
      </w:r>
      <w:r w:rsidR="00375B8C">
        <w:t xml:space="preserve"> </w:t>
      </w:r>
      <w:r w:rsidR="00E436EE">
        <w:t>Ship type (character)</w:t>
      </w:r>
    </w:p>
    <w:p w14:paraId="1D4F7395" w14:textId="5D83D114" w:rsidR="001954E2" w:rsidRPr="00D52EEB" w:rsidRDefault="001954E2" w:rsidP="001954E2">
      <w:pPr>
        <w:pStyle w:val="ListParagraph"/>
        <w:numPr>
          <w:ilvl w:val="3"/>
          <w:numId w:val="8"/>
        </w:numPr>
      </w:pPr>
      <w:r w:rsidRPr="00D52EEB">
        <w:t>Use:</w:t>
      </w:r>
      <w:r w:rsidR="00E436EE">
        <w:t xml:space="preserve"> Converts the numbers used in the display function to characters</w:t>
      </w:r>
    </w:p>
    <w:p w14:paraId="3E879C2B" w14:textId="0CCD9971" w:rsidR="002A025A" w:rsidRPr="00D52EEB" w:rsidRDefault="002A025A" w:rsidP="00BF3F2C">
      <w:pPr>
        <w:pStyle w:val="ListParagraph"/>
        <w:numPr>
          <w:ilvl w:val="2"/>
          <w:numId w:val="8"/>
        </w:numPr>
        <w:rPr>
          <w:rFonts w:asciiTheme="majorHAnsi" w:eastAsiaTheme="majorEastAsia" w:hAnsiTheme="majorHAnsi" w:cstheme="majorBidi"/>
          <w:caps/>
          <w:color w:val="007789" w:themeColor="accent1" w:themeShade="BF"/>
          <w:sz w:val="24"/>
        </w:rPr>
      </w:pPr>
      <w:r>
        <w:t xml:space="preserve"> Display function</w:t>
      </w:r>
    </w:p>
    <w:p w14:paraId="468447DC" w14:textId="049AB4AA" w:rsidR="00D52EEB" w:rsidRPr="00D52EEB" w:rsidRDefault="00D52EEB" w:rsidP="00D52EEB">
      <w:pPr>
        <w:pStyle w:val="ListParagraph"/>
        <w:numPr>
          <w:ilvl w:val="3"/>
          <w:numId w:val="8"/>
        </w:numPr>
        <w:rPr>
          <w:rFonts w:asciiTheme="majorHAnsi" w:eastAsiaTheme="majorEastAsia" w:hAnsiTheme="majorHAnsi" w:cstheme="majorBidi"/>
          <w:caps/>
          <w:color w:val="007789" w:themeColor="accent1" w:themeShade="BF"/>
          <w:sz w:val="24"/>
        </w:rPr>
      </w:pPr>
      <w:r>
        <w:t>Input:</w:t>
      </w:r>
      <w:r w:rsidR="00C76530">
        <w:t xml:space="preserve"> Board (list)</w:t>
      </w:r>
    </w:p>
    <w:p w14:paraId="3C164841" w14:textId="68145D54" w:rsidR="00D52EEB" w:rsidRPr="00D52EEB" w:rsidRDefault="00D52EEB" w:rsidP="00D52EEB">
      <w:pPr>
        <w:pStyle w:val="ListParagraph"/>
        <w:numPr>
          <w:ilvl w:val="3"/>
          <w:numId w:val="8"/>
        </w:numPr>
        <w:rPr>
          <w:rFonts w:asciiTheme="majorHAnsi" w:eastAsiaTheme="majorEastAsia" w:hAnsiTheme="majorHAnsi" w:cstheme="majorBidi"/>
          <w:caps/>
          <w:color w:val="007789" w:themeColor="accent1" w:themeShade="BF"/>
          <w:sz w:val="24"/>
        </w:rPr>
      </w:pPr>
      <w:r>
        <w:lastRenderedPageBreak/>
        <w:t>Return:</w:t>
      </w:r>
      <w:r w:rsidR="00C76530">
        <w:t xml:space="preserve"> </w:t>
      </w:r>
      <w:r w:rsidR="00C961BE">
        <w:t>None</w:t>
      </w:r>
    </w:p>
    <w:p w14:paraId="7DE08B27" w14:textId="6448AC1D" w:rsidR="00D52EEB" w:rsidRPr="002A025A" w:rsidRDefault="00D52EEB" w:rsidP="00D52EEB">
      <w:pPr>
        <w:pStyle w:val="ListParagraph"/>
        <w:numPr>
          <w:ilvl w:val="3"/>
          <w:numId w:val="8"/>
        </w:numPr>
        <w:rPr>
          <w:rFonts w:asciiTheme="majorHAnsi" w:eastAsiaTheme="majorEastAsia" w:hAnsiTheme="majorHAnsi" w:cstheme="majorBidi"/>
          <w:caps/>
          <w:color w:val="007789" w:themeColor="accent1" w:themeShade="BF"/>
          <w:sz w:val="24"/>
        </w:rPr>
      </w:pPr>
      <w:r>
        <w:t>Use:</w:t>
      </w:r>
      <w:r w:rsidR="00C961BE">
        <w:t xml:space="preserve"> Displays the board with the required formatting</w:t>
      </w:r>
    </w:p>
    <w:p w14:paraId="71CE4491" w14:textId="087D9AE2" w:rsidR="002A025A" w:rsidRPr="00D52EEB" w:rsidRDefault="00253C05" w:rsidP="00BF3F2C">
      <w:pPr>
        <w:pStyle w:val="ListParagraph"/>
        <w:numPr>
          <w:ilvl w:val="2"/>
          <w:numId w:val="8"/>
        </w:numPr>
        <w:rPr>
          <w:rFonts w:asciiTheme="majorHAnsi" w:eastAsiaTheme="majorEastAsia" w:hAnsiTheme="majorHAnsi" w:cstheme="majorBidi"/>
          <w:caps/>
          <w:color w:val="007789" w:themeColor="accent1" w:themeShade="BF"/>
          <w:sz w:val="24"/>
        </w:rPr>
      </w:pPr>
      <w:r>
        <w:t xml:space="preserve"> </w:t>
      </w:r>
      <w:r w:rsidR="002A025A">
        <w:t>Ships placement function</w:t>
      </w:r>
    </w:p>
    <w:p w14:paraId="55AB7E7B" w14:textId="5F285984" w:rsidR="00D52EEB" w:rsidRPr="00D52EEB" w:rsidRDefault="00D52EEB" w:rsidP="00D52EEB">
      <w:pPr>
        <w:pStyle w:val="ListParagraph"/>
        <w:numPr>
          <w:ilvl w:val="3"/>
          <w:numId w:val="8"/>
        </w:numPr>
        <w:rPr>
          <w:rFonts w:asciiTheme="majorHAnsi" w:eastAsiaTheme="majorEastAsia" w:hAnsiTheme="majorHAnsi" w:cstheme="majorBidi"/>
          <w:caps/>
          <w:color w:val="007789" w:themeColor="accent1" w:themeShade="BF"/>
          <w:sz w:val="24"/>
        </w:rPr>
      </w:pPr>
      <w:r>
        <w:t>Input:</w:t>
      </w:r>
      <w:r w:rsidR="00C961BE">
        <w:t xml:space="preserve"> </w:t>
      </w:r>
      <w:r w:rsidR="00D90DFF">
        <w:t>Row (integer), Column (integer), Orientation (character)</w:t>
      </w:r>
    </w:p>
    <w:p w14:paraId="14412E2F" w14:textId="23C78E7D" w:rsidR="00D52EEB" w:rsidRPr="00D52EEB" w:rsidRDefault="00D52EEB" w:rsidP="00D52EEB">
      <w:pPr>
        <w:pStyle w:val="ListParagraph"/>
        <w:numPr>
          <w:ilvl w:val="3"/>
          <w:numId w:val="8"/>
        </w:numPr>
        <w:rPr>
          <w:rFonts w:asciiTheme="majorHAnsi" w:eastAsiaTheme="majorEastAsia" w:hAnsiTheme="majorHAnsi" w:cstheme="majorBidi"/>
          <w:caps/>
          <w:color w:val="007789" w:themeColor="accent1" w:themeShade="BF"/>
          <w:sz w:val="24"/>
        </w:rPr>
      </w:pPr>
      <w:r>
        <w:t>Return:</w:t>
      </w:r>
      <w:r w:rsidR="001C5D78">
        <w:t xml:space="preserve"> </w:t>
      </w:r>
      <w:r w:rsidR="00AB2C30">
        <w:t>Normal completion or completion with errors</w:t>
      </w:r>
      <w:r w:rsidR="004202A7">
        <w:t xml:space="preserve"> (integer)</w:t>
      </w:r>
    </w:p>
    <w:p w14:paraId="670183EA" w14:textId="3052459F" w:rsidR="00D52EEB" w:rsidRPr="002A025A" w:rsidRDefault="00D52EEB" w:rsidP="00D52EEB">
      <w:pPr>
        <w:pStyle w:val="ListParagraph"/>
        <w:numPr>
          <w:ilvl w:val="3"/>
          <w:numId w:val="8"/>
        </w:numPr>
        <w:rPr>
          <w:rFonts w:asciiTheme="majorHAnsi" w:eastAsiaTheme="majorEastAsia" w:hAnsiTheme="majorHAnsi" w:cstheme="majorBidi"/>
          <w:caps/>
          <w:color w:val="007789" w:themeColor="accent1" w:themeShade="BF"/>
          <w:sz w:val="24"/>
        </w:rPr>
      </w:pPr>
      <w:r>
        <w:t>Use:</w:t>
      </w:r>
      <w:r w:rsidR="001C5D78">
        <w:t xml:space="preserve"> </w:t>
      </w:r>
      <w:r w:rsidR="00973678">
        <w:t xml:space="preserve">Places ships in </w:t>
      </w:r>
      <w:r w:rsidR="009019AE">
        <w:t xml:space="preserve">the </w:t>
      </w:r>
      <w:r w:rsidR="00973678">
        <w:t>specified location from the user</w:t>
      </w:r>
      <w:r w:rsidR="009019AE">
        <w:t>'</w:t>
      </w:r>
      <w:r w:rsidR="00973678">
        <w:t>s input</w:t>
      </w:r>
      <w:r w:rsidR="00AD67CE">
        <w:t xml:space="preserve"> (front-end of ships placing)</w:t>
      </w:r>
    </w:p>
    <w:p w14:paraId="6061C20D" w14:textId="393FD9F3" w:rsidR="002A025A" w:rsidRDefault="00253C05" w:rsidP="00BF3F2C">
      <w:pPr>
        <w:pStyle w:val="ListParagraph"/>
        <w:numPr>
          <w:ilvl w:val="2"/>
          <w:numId w:val="8"/>
        </w:numPr>
      </w:pPr>
      <w:r>
        <w:rPr>
          <w:rFonts w:asciiTheme="majorHAnsi" w:eastAsiaTheme="majorEastAsia" w:hAnsiTheme="majorHAnsi" w:cstheme="majorBidi"/>
          <w:caps/>
          <w:color w:val="007789" w:themeColor="accent1" w:themeShade="BF"/>
          <w:sz w:val="24"/>
        </w:rPr>
        <w:t xml:space="preserve"> </w:t>
      </w:r>
      <w:r w:rsidR="00093B12" w:rsidRPr="00093B12">
        <w:t>Placement function</w:t>
      </w:r>
    </w:p>
    <w:p w14:paraId="61990363" w14:textId="76C8674A" w:rsidR="00D52EEB" w:rsidRDefault="00D52EEB" w:rsidP="00D52EEB">
      <w:pPr>
        <w:pStyle w:val="ListParagraph"/>
        <w:numPr>
          <w:ilvl w:val="3"/>
          <w:numId w:val="8"/>
        </w:numPr>
      </w:pPr>
      <w:r>
        <w:t xml:space="preserve">Input: </w:t>
      </w:r>
      <w:r w:rsidR="006D63A0">
        <w:t xml:space="preserve">Board (list), Row (integer), Column (integer), </w:t>
      </w:r>
      <w:r w:rsidR="00F018A0">
        <w:t>Orientation (character), Ship (character)</w:t>
      </w:r>
    </w:p>
    <w:p w14:paraId="3695C688" w14:textId="5EA11402" w:rsidR="00D52EEB" w:rsidRDefault="00D52EEB" w:rsidP="00D52EEB">
      <w:pPr>
        <w:pStyle w:val="ListParagraph"/>
        <w:numPr>
          <w:ilvl w:val="3"/>
          <w:numId w:val="8"/>
        </w:numPr>
      </w:pPr>
      <w:r>
        <w:t>Return:</w:t>
      </w:r>
      <w:r w:rsidR="00F018A0">
        <w:t xml:space="preserve"> Normal completion or completion with errors (integer)</w:t>
      </w:r>
    </w:p>
    <w:p w14:paraId="140346EC" w14:textId="1C9BA321" w:rsidR="00D52EEB" w:rsidRDefault="00D52EEB" w:rsidP="00D52EEB">
      <w:pPr>
        <w:pStyle w:val="ListParagraph"/>
        <w:numPr>
          <w:ilvl w:val="3"/>
          <w:numId w:val="8"/>
        </w:numPr>
      </w:pPr>
      <w:r>
        <w:t>Use:</w:t>
      </w:r>
      <w:r w:rsidR="00F018A0">
        <w:t xml:space="preserve"> </w:t>
      </w:r>
      <w:r w:rsidR="002858EC">
        <w:t xml:space="preserve">Facilitates the </w:t>
      </w:r>
      <w:r w:rsidR="00332C12">
        <w:t>ships placement function</w:t>
      </w:r>
      <w:r w:rsidR="00AD67CE">
        <w:t xml:space="preserve"> (back-end of ships placing)</w:t>
      </w:r>
    </w:p>
    <w:p w14:paraId="7121A991" w14:textId="41F9A331" w:rsidR="00093B12" w:rsidRDefault="003D6792" w:rsidP="00BF3F2C">
      <w:pPr>
        <w:pStyle w:val="ListParagraph"/>
        <w:numPr>
          <w:ilvl w:val="2"/>
          <w:numId w:val="8"/>
        </w:numPr>
      </w:pPr>
      <w:r>
        <w:t>Attack function</w:t>
      </w:r>
    </w:p>
    <w:p w14:paraId="20F67348" w14:textId="207592DE" w:rsidR="00D52EEB" w:rsidRDefault="00D52EEB" w:rsidP="00D52EEB">
      <w:pPr>
        <w:pStyle w:val="ListParagraph"/>
        <w:numPr>
          <w:ilvl w:val="3"/>
          <w:numId w:val="8"/>
        </w:numPr>
      </w:pPr>
      <w:r>
        <w:t>Input:</w:t>
      </w:r>
      <w:r w:rsidR="00DB4AA5">
        <w:t xml:space="preserve"> Row (integer), Column (integer)</w:t>
      </w:r>
    </w:p>
    <w:p w14:paraId="51D86B01" w14:textId="5DD25E60" w:rsidR="00D52EEB" w:rsidRDefault="00D52EEB" w:rsidP="00D52EEB">
      <w:pPr>
        <w:pStyle w:val="ListParagraph"/>
        <w:numPr>
          <w:ilvl w:val="3"/>
          <w:numId w:val="8"/>
        </w:numPr>
      </w:pPr>
      <w:r>
        <w:t>Return:</w:t>
      </w:r>
      <w:r w:rsidR="00F662BB">
        <w:t xml:space="preserve"> </w:t>
      </w:r>
      <w:r w:rsidR="00FB730A">
        <w:t>Hit/Repeat (integer) or Miss (integer)</w:t>
      </w:r>
    </w:p>
    <w:p w14:paraId="11DDE35E" w14:textId="001D5DA2" w:rsidR="00D52EEB" w:rsidRDefault="00D52EEB" w:rsidP="00D52EEB">
      <w:pPr>
        <w:pStyle w:val="ListParagraph"/>
        <w:numPr>
          <w:ilvl w:val="3"/>
          <w:numId w:val="8"/>
        </w:numPr>
      </w:pPr>
      <w:r>
        <w:t>Use:</w:t>
      </w:r>
      <w:r w:rsidR="00FB730A">
        <w:t xml:space="preserve"> Used to </w:t>
      </w:r>
      <w:r w:rsidR="00E55EE3">
        <w:t>strike ships with co-ordinates from the user</w:t>
      </w:r>
    </w:p>
    <w:p w14:paraId="0BF723BD" w14:textId="718A0DCC" w:rsidR="003D6792" w:rsidRDefault="003D6792" w:rsidP="00BF3F2C">
      <w:pPr>
        <w:pStyle w:val="ListParagraph"/>
        <w:numPr>
          <w:ilvl w:val="2"/>
          <w:numId w:val="8"/>
        </w:numPr>
      </w:pPr>
      <w:r>
        <w:t>Game over function</w:t>
      </w:r>
    </w:p>
    <w:p w14:paraId="58403CC6" w14:textId="3D52AA16" w:rsidR="00D52EEB" w:rsidRDefault="00D52EEB" w:rsidP="00D52EEB">
      <w:pPr>
        <w:pStyle w:val="ListParagraph"/>
        <w:numPr>
          <w:ilvl w:val="3"/>
          <w:numId w:val="8"/>
        </w:numPr>
      </w:pPr>
      <w:r>
        <w:t>Input:</w:t>
      </w:r>
      <w:r w:rsidR="00E55EE3">
        <w:t xml:space="preserve"> </w:t>
      </w:r>
      <w:r w:rsidR="00340FFF">
        <w:t>Resign</w:t>
      </w:r>
      <w:r w:rsidR="00106418">
        <w:t>ation value (character, default: None)</w:t>
      </w:r>
    </w:p>
    <w:p w14:paraId="617F29E1" w14:textId="31D605B2" w:rsidR="00D52EEB" w:rsidRDefault="00D52EEB" w:rsidP="00D52EEB">
      <w:pPr>
        <w:pStyle w:val="ListParagraph"/>
        <w:numPr>
          <w:ilvl w:val="3"/>
          <w:numId w:val="8"/>
        </w:numPr>
      </w:pPr>
      <w:r>
        <w:t>Return:</w:t>
      </w:r>
      <w:r w:rsidR="00106418">
        <w:t xml:space="preserve"> </w:t>
      </w:r>
      <w:r w:rsidR="0001689D">
        <w:t>Game completion (integer)</w:t>
      </w:r>
    </w:p>
    <w:p w14:paraId="78AF0143" w14:textId="0DFC0F7E" w:rsidR="00D52EEB" w:rsidRDefault="00D52EEB" w:rsidP="00D52EEB">
      <w:pPr>
        <w:pStyle w:val="ListParagraph"/>
        <w:numPr>
          <w:ilvl w:val="3"/>
          <w:numId w:val="8"/>
        </w:numPr>
      </w:pPr>
      <w:r>
        <w:t>Use:</w:t>
      </w:r>
      <w:r w:rsidR="0001689D">
        <w:t xml:space="preserve"> Used to check if 17 ships are down (player wins) or if the game is forfeited</w:t>
      </w:r>
      <w:r w:rsidR="00784F86">
        <w:t xml:space="preserve"> and ends the game</w:t>
      </w:r>
    </w:p>
    <w:p w14:paraId="2CAFCF17" w14:textId="18686F90" w:rsidR="003D6792" w:rsidRDefault="003D6792" w:rsidP="00BF3F2C">
      <w:pPr>
        <w:pStyle w:val="ListParagraph"/>
        <w:numPr>
          <w:ilvl w:val="2"/>
          <w:numId w:val="8"/>
        </w:numPr>
      </w:pPr>
      <w:r>
        <w:t>Check ships down function</w:t>
      </w:r>
    </w:p>
    <w:p w14:paraId="798C9DB5" w14:textId="0938DD1B" w:rsidR="00D52EEB" w:rsidRDefault="00D52EEB" w:rsidP="00D52EEB">
      <w:pPr>
        <w:pStyle w:val="ListParagraph"/>
        <w:numPr>
          <w:ilvl w:val="3"/>
          <w:numId w:val="8"/>
        </w:numPr>
      </w:pPr>
      <w:r>
        <w:t>Input:</w:t>
      </w:r>
      <w:r w:rsidR="00784F86">
        <w:t xml:space="preserve"> Board (list), Play (list)</w:t>
      </w:r>
    </w:p>
    <w:p w14:paraId="0D5BFAE1" w14:textId="6F167F38" w:rsidR="00D52EEB" w:rsidRDefault="00D52EEB" w:rsidP="00D52EEB">
      <w:pPr>
        <w:pStyle w:val="ListParagraph"/>
        <w:numPr>
          <w:ilvl w:val="3"/>
          <w:numId w:val="8"/>
        </w:numPr>
      </w:pPr>
      <w:r>
        <w:t>Return:</w:t>
      </w:r>
      <w:r w:rsidR="00784F86">
        <w:t xml:space="preserve"> </w:t>
      </w:r>
      <w:r w:rsidR="00704EE2">
        <w:t>Ships down (Integer, 5 options)</w:t>
      </w:r>
    </w:p>
    <w:p w14:paraId="4EAE93ED" w14:textId="0EC2753C" w:rsidR="00D52EEB" w:rsidRDefault="00D52EEB" w:rsidP="00D52EEB">
      <w:pPr>
        <w:pStyle w:val="ListParagraph"/>
        <w:numPr>
          <w:ilvl w:val="3"/>
          <w:numId w:val="8"/>
        </w:numPr>
      </w:pPr>
      <w:r>
        <w:t>Use:</w:t>
      </w:r>
      <w:r w:rsidR="00704EE2">
        <w:t xml:space="preserve"> Checks if a class of ships are down</w:t>
      </w:r>
    </w:p>
    <w:p w14:paraId="765F31D5" w14:textId="0753A1F7" w:rsidR="003D6792" w:rsidRDefault="003D6792" w:rsidP="00BF3F2C">
      <w:pPr>
        <w:pStyle w:val="ListParagraph"/>
        <w:numPr>
          <w:ilvl w:val="2"/>
          <w:numId w:val="8"/>
        </w:numPr>
      </w:pPr>
      <w:r>
        <w:t>Display ships down function</w:t>
      </w:r>
    </w:p>
    <w:p w14:paraId="2E793927" w14:textId="7254E5D7" w:rsidR="00D52EEB" w:rsidRDefault="00D52EEB" w:rsidP="00D52EEB">
      <w:pPr>
        <w:pStyle w:val="ListParagraph"/>
        <w:numPr>
          <w:ilvl w:val="3"/>
          <w:numId w:val="8"/>
        </w:numPr>
      </w:pPr>
      <w:r>
        <w:t>Input:</w:t>
      </w:r>
      <w:r w:rsidR="00844E52">
        <w:t xml:space="preserve"> Value from </w:t>
      </w:r>
      <w:proofErr w:type="spellStart"/>
      <w:r w:rsidR="00844E52">
        <w:t>shipsdown</w:t>
      </w:r>
      <w:proofErr w:type="spellEnd"/>
      <w:r w:rsidR="00844E52">
        <w:t>() (Integer)</w:t>
      </w:r>
    </w:p>
    <w:p w14:paraId="53877A61" w14:textId="14C42923" w:rsidR="00D52EEB" w:rsidRDefault="00D52EEB" w:rsidP="00D52EEB">
      <w:pPr>
        <w:pStyle w:val="ListParagraph"/>
        <w:numPr>
          <w:ilvl w:val="3"/>
          <w:numId w:val="8"/>
        </w:numPr>
      </w:pPr>
      <w:r>
        <w:t>Return:</w:t>
      </w:r>
      <w:r w:rsidR="00844E52">
        <w:t xml:space="preserve"> None</w:t>
      </w:r>
    </w:p>
    <w:p w14:paraId="0363458F" w14:textId="1D3382D0" w:rsidR="00D52EEB" w:rsidRDefault="00D52EEB" w:rsidP="00D52EEB">
      <w:pPr>
        <w:pStyle w:val="ListParagraph"/>
        <w:numPr>
          <w:ilvl w:val="3"/>
          <w:numId w:val="8"/>
        </w:numPr>
      </w:pPr>
      <w:r>
        <w:t>Use:</w:t>
      </w:r>
      <w:r w:rsidR="00844E52">
        <w:t xml:space="preserve"> Displays the classes of ships down using values from </w:t>
      </w:r>
      <w:proofErr w:type="spellStart"/>
      <w:r w:rsidR="00844E52">
        <w:t>shipsdown</w:t>
      </w:r>
      <w:proofErr w:type="spellEnd"/>
      <w:r w:rsidR="00844E52">
        <w:t>()</w:t>
      </w:r>
    </w:p>
    <w:p w14:paraId="3AC0F74A" w14:textId="66952857" w:rsidR="001954E2" w:rsidRDefault="001954E2" w:rsidP="00BF3F2C">
      <w:pPr>
        <w:pStyle w:val="ListParagraph"/>
        <w:numPr>
          <w:ilvl w:val="2"/>
          <w:numId w:val="8"/>
        </w:numPr>
      </w:pPr>
      <w:r>
        <w:t>Input to Game function</w:t>
      </w:r>
    </w:p>
    <w:p w14:paraId="03398885" w14:textId="2EBB3023" w:rsidR="00D52EEB" w:rsidRDefault="00D52EEB" w:rsidP="001D4709">
      <w:pPr>
        <w:pStyle w:val="ListParagraph"/>
        <w:numPr>
          <w:ilvl w:val="3"/>
          <w:numId w:val="8"/>
        </w:numPr>
      </w:pPr>
      <w:r>
        <w:t>Input:</w:t>
      </w:r>
      <w:r w:rsidR="00844E52">
        <w:t xml:space="preserve"> </w:t>
      </w:r>
      <w:proofErr w:type="spellStart"/>
      <w:r w:rsidR="00844E52">
        <w:t>userInput</w:t>
      </w:r>
      <w:proofErr w:type="spellEnd"/>
      <w:r w:rsidR="00844E52">
        <w:t xml:space="preserve"> (string)</w:t>
      </w:r>
    </w:p>
    <w:p w14:paraId="4FE00CF4" w14:textId="5BB5ABD0" w:rsidR="00D52EEB" w:rsidRDefault="00D52EEB" w:rsidP="001D4709">
      <w:pPr>
        <w:pStyle w:val="ListParagraph"/>
        <w:numPr>
          <w:ilvl w:val="3"/>
          <w:numId w:val="8"/>
        </w:numPr>
      </w:pPr>
      <w:r>
        <w:t>Return:</w:t>
      </w:r>
      <w:r w:rsidR="005C40FF">
        <w:t xml:space="preserve"> Play again, do not play </w:t>
      </w:r>
      <w:r w:rsidR="00DB3ADA">
        <w:t>again,</w:t>
      </w:r>
      <w:r w:rsidR="005C40FF">
        <w:t xml:space="preserve"> or terminate game (Integer)</w:t>
      </w:r>
      <w:r w:rsidR="007201E5">
        <w:t xml:space="preserve"> </w:t>
      </w:r>
    </w:p>
    <w:p w14:paraId="15806FCA" w14:textId="2F45A503" w:rsidR="00D52EEB" w:rsidRDefault="00D52EEB" w:rsidP="001D4709">
      <w:pPr>
        <w:pStyle w:val="ListParagraph"/>
        <w:numPr>
          <w:ilvl w:val="3"/>
          <w:numId w:val="8"/>
        </w:numPr>
      </w:pPr>
      <w:r>
        <w:t>Use:</w:t>
      </w:r>
      <w:r w:rsidR="005C40FF">
        <w:t xml:space="preserve"> </w:t>
      </w:r>
      <w:r w:rsidR="00DB3ADA">
        <w:t>Facilitates all the game code’s functions by taking input from the user and redirecting as necessary</w:t>
      </w:r>
    </w:p>
    <w:p w14:paraId="79E6F20E" w14:textId="77777777" w:rsidR="00303056" w:rsidRDefault="00303056" w:rsidP="00303056">
      <w:pPr>
        <w:pStyle w:val="ListParagraph"/>
        <w:ind w:left="1728"/>
      </w:pPr>
    </w:p>
    <w:p w14:paraId="7239A059" w14:textId="77777777" w:rsidR="00303056" w:rsidRPr="00093B12" w:rsidRDefault="00303056" w:rsidP="00303056">
      <w:pPr>
        <w:pStyle w:val="ListParagraph"/>
        <w:ind w:left="1728"/>
      </w:pPr>
    </w:p>
    <w:p w14:paraId="0F9D4E7E" w14:textId="77777777" w:rsidR="009F4FFB" w:rsidRPr="009F4FFB" w:rsidRDefault="00FA51BD" w:rsidP="004E5B5F">
      <w:pPr>
        <w:pStyle w:val="ListParagraph"/>
        <w:numPr>
          <w:ilvl w:val="0"/>
          <w:numId w:val="8"/>
        </w:numPr>
        <w:rPr>
          <w:rFonts w:asciiTheme="majorHAnsi" w:eastAsiaTheme="majorEastAsia" w:hAnsiTheme="majorHAnsi" w:cstheme="majorBidi"/>
          <w:caps/>
          <w:color w:val="007789" w:themeColor="accent1" w:themeShade="BF"/>
          <w:sz w:val="24"/>
          <w:szCs w:val="24"/>
        </w:rPr>
      </w:pPr>
      <w:r>
        <w:t>Tic-Tac-Toe</w:t>
      </w:r>
    </w:p>
    <w:p w14:paraId="3E4F14BD" w14:textId="74F888BB" w:rsidR="64BEECE8" w:rsidRDefault="6259BA6A" w:rsidP="64BEECE8">
      <w:pPr>
        <w:pStyle w:val="ListParagraph"/>
        <w:numPr>
          <w:ilvl w:val="1"/>
          <w:numId w:val="8"/>
        </w:numPr>
        <w:rPr>
          <w:color w:val="007789" w:themeColor="accent1" w:themeShade="BF"/>
          <w:sz w:val="24"/>
          <w:szCs w:val="24"/>
        </w:rPr>
      </w:pPr>
      <w:proofErr w:type="spellStart"/>
      <w:r>
        <w:t>NoughtsAndCrosses</w:t>
      </w:r>
      <w:proofErr w:type="spellEnd"/>
      <w:r>
        <w:t xml:space="preserve"> </w:t>
      </w:r>
      <w:r w:rsidR="35D24F89">
        <w:t>class</w:t>
      </w:r>
    </w:p>
    <w:p w14:paraId="0AFFE9DA" w14:textId="26E30642" w:rsidR="35D24F89" w:rsidRDefault="35D24F89" w:rsidP="35D24F89">
      <w:pPr>
        <w:pStyle w:val="ListParagraph"/>
        <w:numPr>
          <w:ilvl w:val="2"/>
          <w:numId w:val="8"/>
        </w:numPr>
        <w:rPr>
          <w:color w:val="007789" w:themeColor="accent1" w:themeShade="BF"/>
          <w:sz w:val="24"/>
          <w:szCs w:val="24"/>
        </w:rPr>
      </w:pPr>
      <w:r>
        <w:t>__</w:t>
      </w:r>
      <w:proofErr w:type="spellStart"/>
      <w:r>
        <w:t>init</w:t>
      </w:r>
      <w:proofErr w:type="spellEnd"/>
      <w:r w:rsidR="1B940E52">
        <w:t>__ function</w:t>
      </w:r>
    </w:p>
    <w:p w14:paraId="29D70F53" w14:textId="3176C3FD" w:rsidR="1B940E52" w:rsidRDefault="76A29120" w:rsidP="1B940E52">
      <w:pPr>
        <w:pStyle w:val="ListParagraph"/>
        <w:numPr>
          <w:ilvl w:val="3"/>
          <w:numId w:val="8"/>
        </w:numPr>
        <w:rPr>
          <w:color w:val="007789" w:themeColor="accent1" w:themeShade="BF"/>
          <w:sz w:val="24"/>
          <w:szCs w:val="24"/>
        </w:rPr>
      </w:pPr>
      <w:r>
        <w:t xml:space="preserve"> </w:t>
      </w:r>
      <w:r w:rsidR="5D8B9E3E">
        <w:t>Input:</w:t>
      </w:r>
      <w:r w:rsidR="2F9A9E92">
        <w:t xml:space="preserve"> None</w:t>
      </w:r>
    </w:p>
    <w:p w14:paraId="44201419" w14:textId="503EB2A9" w:rsidR="2F9A9E92" w:rsidRDefault="76A29120" w:rsidP="2F9A9E92">
      <w:pPr>
        <w:pStyle w:val="ListParagraph"/>
        <w:numPr>
          <w:ilvl w:val="3"/>
          <w:numId w:val="8"/>
        </w:numPr>
        <w:rPr>
          <w:color w:val="007789" w:themeColor="accent1" w:themeShade="BF"/>
          <w:sz w:val="24"/>
          <w:szCs w:val="24"/>
        </w:rPr>
      </w:pPr>
      <w:r>
        <w:t xml:space="preserve"> </w:t>
      </w:r>
      <w:r w:rsidR="59DDE562">
        <w:t>Return: None</w:t>
      </w:r>
    </w:p>
    <w:p w14:paraId="04F218CA" w14:textId="573E1750" w:rsidR="34F75B83" w:rsidRDefault="76A29120" w:rsidP="34F75B83">
      <w:pPr>
        <w:pStyle w:val="ListParagraph"/>
        <w:numPr>
          <w:ilvl w:val="3"/>
          <w:numId w:val="8"/>
        </w:numPr>
        <w:rPr>
          <w:color w:val="007789" w:themeColor="accent1" w:themeShade="BF"/>
          <w:sz w:val="24"/>
          <w:szCs w:val="24"/>
        </w:rPr>
      </w:pPr>
      <w:r>
        <w:t xml:space="preserve"> </w:t>
      </w:r>
      <w:r w:rsidR="2BD209B7">
        <w:t xml:space="preserve">Use: Creates the grid and sets the </w:t>
      </w:r>
      <w:r w:rsidR="1802BEAA">
        <w:t>character that will be used.</w:t>
      </w:r>
    </w:p>
    <w:p w14:paraId="18772134" w14:textId="61A45FF3" w:rsidR="3F21A3BC" w:rsidRDefault="431D33DE" w:rsidP="3F21A3BC">
      <w:pPr>
        <w:pStyle w:val="ListParagraph"/>
        <w:numPr>
          <w:ilvl w:val="2"/>
          <w:numId w:val="8"/>
        </w:numPr>
        <w:rPr>
          <w:color w:val="007789" w:themeColor="accent1" w:themeShade="BF"/>
          <w:sz w:val="24"/>
          <w:szCs w:val="24"/>
        </w:rPr>
      </w:pPr>
      <w:r>
        <w:lastRenderedPageBreak/>
        <w:t xml:space="preserve"> </w:t>
      </w:r>
      <w:proofErr w:type="spellStart"/>
      <w:r w:rsidR="25BA54E3">
        <w:t>Check_full</w:t>
      </w:r>
      <w:proofErr w:type="spellEnd"/>
      <w:r w:rsidR="25BA54E3">
        <w:t xml:space="preserve"> </w:t>
      </w:r>
      <w:r w:rsidR="789B83CC">
        <w:t>function</w:t>
      </w:r>
    </w:p>
    <w:p w14:paraId="69B848C4" w14:textId="31F0BEE3" w:rsidR="2BC43EAE" w:rsidRDefault="51E3BAC0" w:rsidP="2BC43EAE">
      <w:pPr>
        <w:pStyle w:val="ListParagraph"/>
        <w:numPr>
          <w:ilvl w:val="3"/>
          <w:numId w:val="8"/>
        </w:numPr>
        <w:rPr>
          <w:color w:val="007789" w:themeColor="accent1" w:themeShade="BF"/>
          <w:sz w:val="24"/>
          <w:szCs w:val="24"/>
        </w:rPr>
      </w:pPr>
      <w:r>
        <w:t xml:space="preserve"> </w:t>
      </w:r>
      <w:r w:rsidR="431D33DE">
        <w:t xml:space="preserve">Input: </w:t>
      </w:r>
      <w:r w:rsidR="0679E51A">
        <w:t>None</w:t>
      </w:r>
    </w:p>
    <w:p w14:paraId="7F0876D3" w14:textId="631F9CD0" w:rsidR="4E94D928" w:rsidRDefault="4E94D928" w:rsidP="4E94D928">
      <w:pPr>
        <w:pStyle w:val="ListParagraph"/>
        <w:numPr>
          <w:ilvl w:val="3"/>
          <w:numId w:val="8"/>
        </w:numPr>
        <w:rPr>
          <w:color w:val="007789" w:themeColor="accent1" w:themeShade="BF"/>
          <w:sz w:val="24"/>
          <w:szCs w:val="24"/>
        </w:rPr>
      </w:pPr>
      <w:r>
        <w:t>Return: True or Fa</w:t>
      </w:r>
      <w:r w:rsidR="006B4B7B">
        <w:t>l</w:t>
      </w:r>
      <w:r>
        <w:t>se</w:t>
      </w:r>
    </w:p>
    <w:p w14:paraId="5D07B819" w14:textId="076548BE" w:rsidR="4E94D928" w:rsidRDefault="66148498" w:rsidP="4E94D928">
      <w:pPr>
        <w:pStyle w:val="ListParagraph"/>
        <w:numPr>
          <w:ilvl w:val="3"/>
          <w:numId w:val="8"/>
        </w:numPr>
        <w:rPr>
          <w:color w:val="007789" w:themeColor="accent1" w:themeShade="BF"/>
          <w:sz w:val="24"/>
          <w:szCs w:val="24"/>
        </w:rPr>
      </w:pPr>
      <w:r>
        <w:t xml:space="preserve">Use: Checks if the board </w:t>
      </w:r>
      <w:r w:rsidR="295CD3CF">
        <w:t>is full</w:t>
      </w:r>
      <w:r w:rsidR="4E6EF3EF">
        <w:t xml:space="preserve">, returns false if there are any </w:t>
      </w:r>
      <w:r w:rsidR="1DA59C62">
        <w:t>empty cells.</w:t>
      </w:r>
    </w:p>
    <w:p w14:paraId="0B94126B" w14:textId="6143ED22" w:rsidR="745D9E0A" w:rsidRDefault="745D9E0A" w:rsidP="745D9E0A">
      <w:pPr>
        <w:pStyle w:val="ListParagraph"/>
        <w:numPr>
          <w:ilvl w:val="2"/>
          <w:numId w:val="8"/>
        </w:numPr>
        <w:rPr>
          <w:color w:val="007789" w:themeColor="accent1" w:themeShade="BF"/>
          <w:sz w:val="24"/>
          <w:szCs w:val="24"/>
        </w:rPr>
      </w:pPr>
      <w:r>
        <w:t xml:space="preserve"> </w:t>
      </w:r>
      <w:proofErr w:type="spellStart"/>
      <w:r>
        <w:t>Draw</w:t>
      </w:r>
      <w:r w:rsidR="2B3A342A">
        <w:t>_grid</w:t>
      </w:r>
      <w:proofErr w:type="spellEnd"/>
      <w:r w:rsidR="2B3A342A">
        <w:t xml:space="preserve"> </w:t>
      </w:r>
      <w:r w:rsidR="789B83CC">
        <w:t>function</w:t>
      </w:r>
    </w:p>
    <w:p w14:paraId="56204C41" w14:textId="20936EBC" w:rsidR="789B83CC" w:rsidRDefault="57642DBE" w:rsidP="789B83CC">
      <w:pPr>
        <w:pStyle w:val="ListParagraph"/>
        <w:numPr>
          <w:ilvl w:val="3"/>
          <w:numId w:val="8"/>
        </w:numPr>
        <w:rPr>
          <w:color w:val="007789" w:themeColor="accent1" w:themeShade="BF"/>
          <w:sz w:val="24"/>
          <w:szCs w:val="24"/>
        </w:rPr>
      </w:pPr>
      <w:r>
        <w:t xml:space="preserve"> Input: None</w:t>
      </w:r>
    </w:p>
    <w:p w14:paraId="3D229DD9" w14:textId="359FC469" w:rsidR="57642DBE" w:rsidRDefault="6805AAC4" w:rsidP="57642DBE">
      <w:pPr>
        <w:pStyle w:val="ListParagraph"/>
        <w:numPr>
          <w:ilvl w:val="3"/>
          <w:numId w:val="8"/>
        </w:numPr>
        <w:rPr>
          <w:color w:val="007789" w:themeColor="accent1" w:themeShade="BF"/>
          <w:sz w:val="24"/>
          <w:szCs w:val="24"/>
        </w:rPr>
      </w:pPr>
      <w:r>
        <w:t>Return</w:t>
      </w:r>
      <w:r w:rsidR="7CDA3B9C">
        <w:t>: None</w:t>
      </w:r>
    </w:p>
    <w:p w14:paraId="216AC89D" w14:textId="21ACAC97" w:rsidR="43704ACD" w:rsidRDefault="2A35E5C2" w:rsidP="43704ACD">
      <w:pPr>
        <w:pStyle w:val="ListParagraph"/>
        <w:numPr>
          <w:ilvl w:val="3"/>
          <w:numId w:val="8"/>
        </w:numPr>
        <w:rPr>
          <w:color w:val="007789" w:themeColor="accent1" w:themeShade="BF"/>
          <w:sz w:val="24"/>
          <w:szCs w:val="24"/>
        </w:rPr>
      </w:pPr>
      <w:r>
        <w:t xml:space="preserve">Use: Prints the contents of the grid to the </w:t>
      </w:r>
      <w:r w:rsidR="15FF2F13">
        <w:t>screen</w:t>
      </w:r>
      <w:r w:rsidR="352362C2">
        <w:t>.</w:t>
      </w:r>
    </w:p>
    <w:p w14:paraId="5E5E0A6A" w14:textId="626E82A9" w:rsidR="15FF2F13" w:rsidRDefault="1D1AD7E4" w:rsidP="15FF2F13">
      <w:pPr>
        <w:pStyle w:val="ListParagraph"/>
        <w:numPr>
          <w:ilvl w:val="2"/>
          <w:numId w:val="8"/>
        </w:numPr>
        <w:rPr>
          <w:color w:val="007789" w:themeColor="accent1" w:themeShade="BF"/>
          <w:sz w:val="24"/>
          <w:szCs w:val="24"/>
        </w:rPr>
      </w:pPr>
      <w:proofErr w:type="spellStart"/>
      <w:r>
        <w:t>InputToGame</w:t>
      </w:r>
      <w:proofErr w:type="spellEnd"/>
      <w:r>
        <w:t xml:space="preserve"> function</w:t>
      </w:r>
    </w:p>
    <w:p w14:paraId="735C4AF3" w14:textId="59834178" w:rsidR="1D1AD7E4" w:rsidRDefault="04C7176B" w:rsidP="1D1AD7E4">
      <w:pPr>
        <w:pStyle w:val="ListParagraph"/>
        <w:numPr>
          <w:ilvl w:val="3"/>
          <w:numId w:val="8"/>
        </w:numPr>
        <w:rPr>
          <w:color w:val="007789" w:themeColor="accent1" w:themeShade="BF"/>
          <w:sz w:val="24"/>
          <w:szCs w:val="24"/>
        </w:rPr>
      </w:pPr>
      <w:r>
        <w:t xml:space="preserve"> Input:</w:t>
      </w:r>
      <w:r w:rsidR="7AAEBB85">
        <w:t xml:space="preserve"> </w:t>
      </w:r>
      <w:proofErr w:type="spellStart"/>
      <w:r w:rsidR="7AAEBB85">
        <w:t>input</w:t>
      </w:r>
      <w:r w:rsidR="0C7C29BC">
        <w:t>_string</w:t>
      </w:r>
      <w:proofErr w:type="spellEnd"/>
      <w:r w:rsidR="0C7C29BC">
        <w:t xml:space="preserve"> (</w:t>
      </w:r>
      <w:r w:rsidR="6D0F5027">
        <w:t>string)</w:t>
      </w:r>
    </w:p>
    <w:p w14:paraId="45474C16" w14:textId="2EB05495" w:rsidR="6805AAC4" w:rsidRDefault="6805AAC4" w:rsidP="6805AAC4">
      <w:pPr>
        <w:pStyle w:val="ListParagraph"/>
        <w:numPr>
          <w:ilvl w:val="3"/>
          <w:numId w:val="8"/>
        </w:numPr>
        <w:rPr>
          <w:color w:val="007789" w:themeColor="accent1" w:themeShade="BF"/>
          <w:sz w:val="24"/>
          <w:szCs w:val="24"/>
        </w:rPr>
      </w:pPr>
      <w:r>
        <w:t xml:space="preserve">Return: </w:t>
      </w:r>
      <w:r w:rsidR="17094EA7">
        <w:t>integer</w:t>
      </w:r>
    </w:p>
    <w:p w14:paraId="05332542" w14:textId="5E0F37C3" w:rsidR="000C23CE" w:rsidRDefault="0B51ED42" w:rsidP="000C23CE">
      <w:pPr>
        <w:pStyle w:val="ListParagraph"/>
        <w:numPr>
          <w:ilvl w:val="3"/>
          <w:numId w:val="8"/>
        </w:numPr>
        <w:rPr>
          <w:color w:val="007789" w:themeColor="accent1" w:themeShade="BF"/>
          <w:sz w:val="24"/>
          <w:szCs w:val="24"/>
        </w:rPr>
      </w:pPr>
      <w:r>
        <w:t xml:space="preserve">Use: </w:t>
      </w:r>
      <w:r w:rsidR="5FAB8897">
        <w:t xml:space="preserve">Takes </w:t>
      </w:r>
      <w:r w:rsidR="62AF03DE">
        <w:t>string input</w:t>
      </w:r>
      <w:r w:rsidR="2A137F68">
        <w:t xml:space="preserve"> for each </w:t>
      </w:r>
      <w:r w:rsidR="72DDA206">
        <w:t>turn, returns</w:t>
      </w:r>
      <w:r w:rsidR="3EEE10E4">
        <w:t xml:space="preserve"> 1 if the turn is valid,</w:t>
      </w:r>
      <w:r w:rsidR="7ED30D6C">
        <w:t xml:space="preserve"> 0 if the turn is not valid and </w:t>
      </w:r>
      <w:r w:rsidR="352362C2">
        <w:t>–1 if the game is over.</w:t>
      </w:r>
    </w:p>
    <w:p w14:paraId="384B50A3" w14:textId="5271370C" w:rsidR="00072939" w:rsidRPr="00072939" w:rsidRDefault="4E20B52F" w:rsidP="4E20B52F">
      <w:pPr>
        <w:pStyle w:val="ListParagraph"/>
        <w:numPr>
          <w:ilvl w:val="0"/>
          <w:numId w:val="8"/>
        </w:numPr>
        <w:rPr>
          <w:color w:val="007789" w:themeColor="accent1" w:themeShade="BF"/>
          <w:sz w:val="24"/>
          <w:szCs w:val="24"/>
        </w:rPr>
      </w:pPr>
      <w:r>
        <w:t>Chat</w:t>
      </w:r>
    </w:p>
    <w:p w14:paraId="3B110DF3" w14:textId="35587C25" w:rsidR="002E3F28" w:rsidRPr="002E3F28" w:rsidRDefault="4EB00F92" w:rsidP="002E3F28">
      <w:pPr>
        <w:pStyle w:val="ListParagraph"/>
        <w:numPr>
          <w:ilvl w:val="1"/>
          <w:numId w:val="8"/>
        </w:numPr>
        <w:rPr>
          <w:color w:val="007789" w:themeColor="accent1" w:themeShade="BF"/>
          <w:sz w:val="24"/>
          <w:szCs w:val="24"/>
        </w:rPr>
      </w:pPr>
      <w:r>
        <w:t>Chat class</w:t>
      </w:r>
    </w:p>
    <w:p w14:paraId="75625068" w14:textId="7A71F6CE" w:rsidR="003A0789" w:rsidRDefault="10D568AD" w:rsidP="003A0789">
      <w:pPr>
        <w:pStyle w:val="ListParagraph"/>
        <w:numPr>
          <w:ilvl w:val="2"/>
          <w:numId w:val="8"/>
        </w:numPr>
        <w:rPr>
          <w:color w:val="007789" w:themeColor="accent1" w:themeShade="BF"/>
          <w:sz w:val="24"/>
          <w:szCs w:val="24"/>
        </w:rPr>
      </w:pPr>
      <w:r>
        <w:t>__</w:t>
      </w:r>
      <w:proofErr w:type="spellStart"/>
      <w:r>
        <w:t>init</w:t>
      </w:r>
      <w:proofErr w:type="spellEnd"/>
      <w:r>
        <w:t>__ function</w:t>
      </w:r>
    </w:p>
    <w:p w14:paraId="6483F557" w14:textId="48C24397" w:rsidR="00D93DD0" w:rsidRDefault="162B6F42" w:rsidP="00D93DD0">
      <w:pPr>
        <w:pStyle w:val="ListParagraph"/>
        <w:numPr>
          <w:ilvl w:val="3"/>
          <w:numId w:val="8"/>
        </w:numPr>
        <w:rPr>
          <w:color w:val="007789" w:themeColor="accent1" w:themeShade="BF"/>
          <w:sz w:val="24"/>
          <w:szCs w:val="24"/>
        </w:rPr>
      </w:pPr>
      <w:r>
        <w:t xml:space="preserve">Input: name (string), </w:t>
      </w:r>
      <w:proofErr w:type="spellStart"/>
      <w:r>
        <w:t>usr</w:t>
      </w:r>
      <w:proofErr w:type="spellEnd"/>
      <w:r>
        <w:t xml:space="preserve"> (</w:t>
      </w:r>
      <w:r w:rsidR="0893EBF6">
        <w:t xml:space="preserve">integer), </w:t>
      </w:r>
      <w:proofErr w:type="spellStart"/>
      <w:r w:rsidR="0893EBF6">
        <w:t>ip_addr</w:t>
      </w:r>
      <w:proofErr w:type="spellEnd"/>
      <w:r w:rsidR="0893EBF6">
        <w:t xml:space="preserve"> (string</w:t>
      </w:r>
      <w:r w:rsidR="6B379F96">
        <w:t>)</w:t>
      </w:r>
    </w:p>
    <w:p w14:paraId="26D66C34" w14:textId="18BE7F07" w:rsidR="001E54CD" w:rsidRDefault="6B379F96" w:rsidP="001E54CD">
      <w:pPr>
        <w:pStyle w:val="ListParagraph"/>
        <w:numPr>
          <w:ilvl w:val="3"/>
          <w:numId w:val="8"/>
        </w:numPr>
        <w:rPr>
          <w:color w:val="007789" w:themeColor="accent1" w:themeShade="BF"/>
          <w:sz w:val="24"/>
          <w:szCs w:val="24"/>
        </w:rPr>
      </w:pPr>
      <w:r>
        <w:t xml:space="preserve">Return: </w:t>
      </w:r>
      <w:r w:rsidR="52191FFB">
        <w:t>None</w:t>
      </w:r>
    </w:p>
    <w:p w14:paraId="16E75C9C" w14:textId="5A5240D1" w:rsidR="00C26378" w:rsidRDefault="5A82665C" w:rsidP="00C26378">
      <w:pPr>
        <w:pStyle w:val="ListParagraph"/>
        <w:numPr>
          <w:ilvl w:val="3"/>
          <w:numId w:val="8"/>
        </w:numPr>
        <w:rPr>
          <w:color w:val="007789" w:themeColor="accent1" w:themeShade="BF"/>
          <w:sz w:val="24"/>
          <w:szCs w:val="24"/>
        </w:rPr>
      </w:pPr>
      <w:r>
        <w:t xml:space="preserve">Use: Creates the chat window and </w:t>
      </w:r>
      <w:r w:rsidR="01F6A639">
        <w:t>connects the clients</w:t>
      </w:r>
    </w:p>
    <w:p w14:paraId="16B2EC9D" w14:textId="00ABE4FA" w:rsidR="00C700F9" w:rsidRPr="00C700F9" w:rsidRDefault="1B98C29C" w:rsidP="00C700F9">
      <w:pPr>
        <w:pStyle w:val="ListParagraph"/>
        <w:numPr>
          <w:ilvl w:val="2"/>
          <w:numId w:val="8"/>
        </w:numPr>
        <w:rPr>
          <w:color w:val="007789" w:themeColor="accent1" w:themeShade="BF"/>
          <w:sz w:val="24"/>
          <w:szCs w:val="24"/>
        </w:rPr>
      </w:pPr>
      <w:r>
        <w:t xml:space="preserve"> </w:t>
      </w:r>
      <w:proofErr w:type="spellStart"/>
      <w:r>
        <w:t>Send_message</w:t>
      </w:r>
      <w:proofErr w:type="spellEnd"/>
      <w:r>
        <w:t xml:space="preserve"> function</w:t>
      </w:r>
    </w:p>
    <w:p w14:paraId="07BFDD69" w14:textId="3C86942B" w:rsidR="006D1AC8" w:rsidRDefault="068CE35C" w:rsidP="006D1AC8">
      <w:pPr>
        <w:pStyle w:val="ListParagraph"/>
        <w:numPr>
          <w:ilvl w:val="3"/>
          <w:numId w:val="8"/>
        </w:numPr>
        <w:rPr>
          <w:color w:val="007789" w:themeColor="accent1" w:themeShade="BF"/>
          <w:sz w:val="24"/>
          <w:szCs w:val="24"/>
        </w:rPr>
      </w:pPr>
      <w:r>
        <w:t xml:space="preserve">Input: </w:t>
      </w:r>
      <w:r w:rsidR="6B0D4799">
        <w:t>None</w:t>
      </w:r>
    </w:p>
    <w:p w14:paraId="5619E115" w14:textId="24131EB9" w:rsidR="00B41512" w:rsidRDefault="6B0D4799" w:rsidP="00B41512">
      <w:pPr>
        <w:pStyle w:val="ListParagraph"/>
        <w:numPr>
          <w:ilvl w:val="3"/>
          <w:numId w:val="8"/>
        </w:numPr>
        <w:rPr>
          <w:color w:val="007789" w:themeColor="accent1" w:themeShade="BF"/>
          <w:sz w:val="24"/>
          <w:szCs w:val="24"/>
        </w:rPr>
      </w:pPr>
      <w:r>
        <w:t xml:space="preserve">Return: </w:t>
      </w:r>
      <w:r w:rsidR="0BF3A837">
        <w:t>None</w:t>
      </w:r>
    </w:p>
    <w:p w14:paraId="53D1D6E5" w14:textId="387E03CD" w:rsidR="00C72A2E" w:rsidRDefault="0BF3A837" w:rsidP="00C72A2E">
      <w:pPr>
        <w:pStyle w:val="ListParagraph"/>
        <w:numPr>
          <w:ilvl w:val="3"/>
          <w:numId w:val="8"/>
        </w:numPr>
        <w:rPr>
          <w:color w:val="007789" w:themeColor="accent1" w:themeShade="BF"/>
          <w:sz w:val="24"/>
          <w:szCs w:val="24"/>
        </w:rPr>
      </w:pPr>
      <w:r>
        <w:t xml:space="preserve">Use: Gets the text input </w:t>
      </w:r>
      <w:r w:rsidR="27ED25F0">
        <w:t xml:space="preserve">from the GUI and sends it to the </w:t>
      </w:r>
      <w:r w:rsidR="4CE27C52">
        <w:t>network send function.</w:t>
      </w:r>
    </w:p>
    <w:p w14:paraId="696D3F48" w14:textId="35438549" w:rsidR="00BD35C9" w:rsidRPr="00BD35C9" w:rsidRDefault="03D187F1" w:rsidP="00BD35C9">
      <w:pPr>
        <w:pStyle w:val="ListParagraph"/>
        <w:numPr>
          <w:ilvl w:val="2"/>
          <w:numId w:val="8"/>
        </w:numPr>
        <w:rPr>
          <w:color w:val="007789" w:themeColor="accent1" w:themeShade="BF"/>
          <w:sz w:val="24"/>
          <w:szCs w:val="24"/>
        </w:rPr>
      </w:pPr>
      <w:proofErr w:type="spellStart"/>
      <w:r>
        <w:t>Recv_thread</w:t>
      </w:r>
      <w:proofErr w:type="spellEnd"/>
      <w:r>
        <w:t xml:space="preserve"> function</w:t>
      </w:r>
    </w:p>
    <w:p w14:paraId="5C0D665D" w14:textId="0101E9A4" w:rsidR="00B1723E" w:rsidRPr="00B1723E" w:rsidRDefault="201601F9" w:rsidP="00B1723E">
      <w:pPr>
        <w:pStyle w:val="ListParagraph"/>
        <w:numPr>
          <w:ilvl w:val="3"/>
          <w:numId w:val="8"/>
        </w:numPr>
        <w:rPr>
          <w:color w:val="007789" w:themeColor="accent1" w:themeShade="BF"/>
          <w:sz w:val="24"/>
          <w:szCs w:val="24"/>
        </w:rPr>
      </w:pPr>
      <w:r>
        <w:t>Input: None</w:t>
      </w:r>
    </w:p>
    <w:p w14:paraId="3BCAE4D1" w14:textId="17771268" w:rsidR="00B1723E" w:rsidRDefault="201601F9" w:rsidP="00B1723E">
      <w:pPr>
        <w:pStyle w:val="ListParagraph"/>
        <w:numPr>
          <w:ilvl w:val="3"/>
          <w:numId w:val="8"/>
        </w:numPr>
        <w:rPr>
          <w:color w:val="007789" w:themeColor="accent1" w:themeShade="BF"/>
          <w:sz w:val="24"/>
          <w:szCs w:val="24"/>
        </w:rPr>
      </w:pPr>
      <w:r>
        <w:t xml:space="preserve">Return: </w:t>
      </w:r>
      <w:r w:rsidR="5E1BEB2F">
        <w:t>None</w:t>
      </w:r>
    </w:p>
    <w:p w14:paraId="7A8268A2" w14:textId="27B05CBE" w:rsidR="00402C5C" w:rsidRDefault="67E520FD" w:rsidP="00402C5C">
      <w:pPr>
        <w:pStyle w:val="ListParagraph"/>
        <w:numPr>
          <w:ilvl w:val="3"/>
          <w:numId w:val="8"/>
        </w:numPr>
        <w:rPr>
          <w:color w:val="007789" w:themeColor="accent1" w:themeShade="BF"/>
          <w:sz w:val="24"/>
          <w:szCs w:val="24"/>
        </w:rPr>
      </w:pPr>
      <w:r>
        <w:t>Use: Listens for message and prints it to the chat window</w:t>
      </w:r>
    </w:p>
    <w:p w14:paraId="32AECA95" w14:textId="4B350F91" w:rsidR="00227A9D" w:rsidRDefault="0EA3E4F5" w:rsidP="0810CE60">
      <w:pPr>
        <w:pStyle w:val="ListParagraph"/>
        <w:numPr>
          <w:ilvl w:val="1"/>
          <w:numId w:val="8"/>
        </w:numPr>
        <w:rPr>
          <w:color w:val="007789" w:themeColor="accent1" w:themeShade="BF"/>
          <w:sz w:val="24"/>
          <w:szCs w:val="24"/>
        </w:rPr>
      </w:pPr>
      <w:r>
        <w:t>Open chat function</w:t>
      </w:r>
    </w:p>
    <w:p w14:paraId="16053588" w14:textId="2D2A9163" w:rsidR="00831517" w:rsidRDefault="289E9D55" w:rsidP="00831517">
      <w:pPr>
        <w:pStyle w:val="ListParagraph"/>
        <w:numPr>
          <w:ilvl w:val="2"/>
          <w:numId w:val="8"/>
        </w:numPr>
        <w:rPr>
          <w:color w:val="007789" w:themeColor="accent1" w:themeShade="BF"/>
          <w:sz w:val="24"/>
          <w:szCs w:val="24"/>
        </w:rPr>
      </w:pPr>
      <w:r>
        <w:t>Input: name (string</w:t>
      </w:r>
      <w:r w:rsidR="32681BC3">
        <w:t xml:space="preserve">), </w:t>
      </w:r>
      <w:proofErr w:type="spellStart"/>
      <w:r w:rsidR="32681BC3">
        <w:t>usr</w:t>
      </w:r>
      <w:proofErr w:type="spellEnd"/>
      <w:r w:rsidR="32681BC3">
        <w:t xml:space="preserve"> (int), </w:t>
      </w:r>
      <w:proofErr w:type="spellStart"/>
      <w:r w:rsidR="15407E66">
        <w:t>ip_addr</w:t>
      </w:r>
      <w:proofErr w:type="spellEnd"/>
      <w:r w:rsidR="15407E66">
        <w:t xml:space="preserve"> (string)</w:t>
      </w:r>
    </w:p>
    <w:p w14:paraId="04CECC36" w14:textId="48A41F06" w:rsidR="00335033" w:rsidRDefault="311DB72C" w:rsidP="00335033">
      <w:pPr>
        <w:pStyle w:val="ListParagraph"/>
        <w:numPr>
          <w:ilvl w:val="2"/>
          <w:numId w:val="8"/>
        </w:numPr>
        <w:rPr>
          <w:color w:val="007789" w:themeColor="accent1" w:themeShade="BF"/>
          <w:sz w:val="24"/>
          <w:szCs w:val="24"/>
        </w:rPr>
      </w:pPr>
      <w:r>
        <w:t>Return: None</w:t>
      </w:r>
    </w:p>
    <w:p w14:paraId="4256C548" w14:textId="79C56D4E" w:rsidR="311DB72C" w:rsidRDefault="1F61AA6C" w:rsidP="311DB72C">
      <w:pPr>
        <w:pStyle w:val="ListParagraph"/>
        <w:numPr>
          <w:ilvl w:val="2"/>
          <w:numId w:val="8"/>
        </w:numPr>
        <w:rPr>
          <w:color w:val="007789" w:themeColor="accent1" w:themeShade="BF"/>
          <w:sz w:val="24"/>
          <w:szCs w:val="24"/>
        </w:rPr>
      </w:pPr>
      <w:r>
        <w:t>Use: Initialises</w:t>
      </w:r>
      <w:r w:rsidR="0FC5D1FC">
        <w:t xml:space="preserve"> the chat class and</w:t>
      </w:r>
      <w:r w:rsidR="15A280DC">
        <w:t xml:space="preserve"> opens the chat window.</w:t>
      </w:r>
    </w:p>
    <w:p w14:paraId="30FECCF9" w14:textId="4636C214" w:rsidR="00255FE5" w:rsidRPr="000B43F2" w:rsidRDefault="00255FE5" w:rsidP="00DB31A2">
      <w:pPr>
        <w:pStyle w:val="ListParagraph"/>
        <w:ind w:left="360"/>
        <w:rPr>
          <w:rFonts w:asciiTheme="majorHAnsi" w:eastAsiaTheme="majorEastAsia" w:hAnsiTheme="majorHAnsi" w:cstheme="majorBidi"/>
          <w:caps/>
          <w:color w:val="007789" w:themeColor="accent1" w:themeShade="BF"/>
          <w:sz w:val="24"/>
        </w:rPr>
      </w:pPr>
      <w:r>
        <w:br w:type="page"/>
      </w:r>
    </w:p>
    <w:p w14:paraId="0EBA4192" w14:textId="3E03C08E" w:rsidR="006A4C29" w:rsidRDefault="005242A4" w:rsidP="00D50DCF">
      <w:pPr>
        <w:pStyle w:val="Heading2"/>
      </w:pPr>
      <w:bookmarkStart w:id="38" w:name="_Toc41854167"/>
      <w:r>
        <w:lastRenderedPageBreak/>
        <w:t>DEPENDENCY DIAGRAM</w:t>
      </w:r>
      <w:bookmarkEnd w:id="38"/>
    </w:p>
    <w:p w14:paraId="2AAD6AC3" w14:textId="095931F0" w:rsidR="00B372F8" w:rsidRPr="00B372F8" w:rsidRDefault="00B372F8">
      <w:pPr>
        <w:rPr>
          <w:i/>
          <w:iCs/>
        </w:rPr>
      </w:pPr>
      <w:r>
        <w:rPr>
          <w:i/>
          <w:iCs/>
        </w:rPr>
        <w:t xml:space="preserve">This diagram </w:t>
      </w:r>
      <w:r w:rsidR="00DD5A12">
        <w:rPr>
          <w:i/>
          <w:iCs/>
        </w:rPr>
        <w:t>shows</w:t>
      </w:r>
      <w:r w:rsidR="00037096">
        <w:rPr>
          <w:i/>
          <w:iCs/>
        </w:rPr>
        <w:t xml:space="preserve"> the dependency between tasks. </w:t>
      </w:r>
      <w:r w:rsidR="00A77B06">
        <w:rPr>
          <w:i/>
          <w:iCs/>
        </w:rPr>
        <w:t xml:space="preserve">For a task to be started, it is necessary </w:t>
      </w:r>
      <w:r w:rsidR="00A27196">
        <w:rPr>
          <w:i/>
          <w:iCs/>
        </w:rPr>
        <w:t xml:space="preserve">to complete the tasks that it is dependent on. The notable exceptions are </w:t>
      </w:r>
      <w:r w:rsidR="00F1117B">
        <w:rPr>
          <w:i/>
          <w:iCs/>
        </w:rPr>
        <w:t xml:space="preserve">Testing and Documentation, both of which cannot be completed without the prior </w:t>
      </w:r>
      <w:r w:rsidR="00AD27B9">
        <w:rPr>
          <w:i/>
          <w:iCs/>
        </w:rPr>
        <w:t>task’s</w:t>
      </w:r>
      <w:r w:rsidR="00F1117B">
        <w:rPr>
          <w:i/>
          <w:iCs/>
        </w:rPr>
        <w:t xml:space="preserve"> completion, but are </w:t>
      </w:r>
      <w:r w:rsidR="00AD27B9">
        <w:rPr>
          <w:i/>
          <w:iCs/>
        </w:rPr>
        <w:t xml:space="preserve">started at the beginning of the project (i.e. they do not need to rely on the completion of prior tasks to </w:t>
      </w:r>
      <w:r w:rsidR="005242A4">
        <w:rPr>
          <w:i/>
          <w:iCs/>
        </w:rPr>
        <w:t>start)</w:t>
      </w:r>
    </w:p>
    <w:p w14:paraId="3D43CD77" w14:textId="7138CA15" w:rsidR="006A65C3" w:rsidRDefault="006A65C3">
      <w:r>
        <w:br/>
      </w:r>
      <w:r>
        <w:rPr>
          <w:noProof/>
        </w:rPr>
        <w:drawing>
          <wp:inline distT="0" distB="0" distL="0" distR="0" wp14:anchorId="111F96CB" wp14:editId="198477C8">
            <wp:extent cx="5486400" cy="5128262"/>
            <wp:effectExtent l="0" t="0" r="0" b="0"/>
            <wp:docPr id="8540741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486400" cy="5128262"/>
                    </a:xfrm>
                    <a:prstGeom prst="rect">
                      <a:avLst/>
                    </a:prstGeom>
                  </pic:spPr>
                </pic:pic>
              </a:graphicData>
            </a:graphic>
          </wp:inline>
        </w:drawing>
      </w:r>
    </w:p>
    <w:p w14:paraId="2E56DC25" w14:textId="77777777" w:rsidR="006A65C3" w:rsidRDefault="006A65C3">
      <w:r>
        <w:br w:type="page"/>
      </w:r>
    </w:p>
    <w:p w14:paraId="5B589023" w14:textId="77777777" w:rsidR="005025CB" w:rsidRDefault="005025CB"/>
    <w:p w14:paraId="7B27FA08" w14:textId="33422D81" w:rsidR="00A928FE" w:rsidRDefault="009A30D3" w:rsidP="00171BC2">
      <w:pPr>
        <w:pStyle w:val="Heading2"/>
      </w:pPr>
      <w:bookmarkStart w:id="39" w:name="_Toc41854168"/>
      <w:r>
        <w:t>PROJECT DEADLINES</w:t>
      </w:r>
      <w:bookmarkEnd w:id="39"/>
    </w:p>
    <w:tbl>
      <w:tblPr>
        <w:tblStyle w:val="PlainTable3"/>
        <w:tblW w:w="0" w:type="auto"/>
        <w:tblLook w:val="04A0" w:firstRow="1" w:lastRow="0" w:firstColumn="1" w:lastColumn="0" w:noHBand="0" w:noVBand="1"/>
      </w:tblPr>
      <w:tblGrid>
        <w:gridCol w:w="785"/>
        <w:gridCol w:w="1722"/>
        <w:gridCol w:w="1356"/>
        <w:gridCol w:w="1319"/>
        <w:gridCol w:w="1721"/>
      </w:tblGrid>
      <w:tr w:rsidR="00FE5414" w14:paraId="3C2E8EFA" w14:textId="77777777" w:rsidTr="00EB167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85" w:type="dxa"/>
          </w:tcPr>
          <w:p w14:paraId="4D4A8DD9" w14:textId="2EAC2F8F" w:rsidR="00C8616E" w:rsidRDefault="00C8616E" w:rsidP="00B142FD">
            <w:r>
              <w:t xml:space="preserve">Task </w:t>
            </w:r>
            <w:r w:rsidR="00FE5414">
              <w:t>No.</w:t>
            </w:r>
          </w:p>
        </w:tc>
        <w:tc>
          <w:tcPr>
            <w:tcW w:w="1722" w:type="dxa"/>
          </w:tcPr>
          <w:p w14:paraId="40309F17" w14:textId="7BB0FA5A" w:rsidR="00C8616E" w:rsidRDefault="008228D1" w:rsidP="00B142FD">
            <w:pPr>
              <w:cnfStyle w:val="100000000000" w:firstRow="1" w:lastRow="0" w:firstColumn="0" w:lastColumn="0" w:oddVBand="0" w:evenVBand="0" w:oddHBand="0" w:evenHBand="0" w:firstRowFirstColumn="0" w:firstRowLastColumn="0" w:lastRowFirstColumn="0" w:lastRowLastColumn="0"/>
            </w:pPr>
            <w:r>
              <w:t>name</w:t>
            </w:r>
          </w:p>
        </w:tc>
        <w:tc>
          <w:tcPr>
            <w:tcW w:w="1356" w:type="dxa"/>
          </w:tcPr>
          <w:p w14:paraId="2454065B" w14:textId="2F15C6C8" w:rsidR="00C8616E" w:rsidRDefault="008228D1" w:rsidP="00B142FD">
            <w:pPr>
              <w:cnfStyle w:val="100000000000" w:firstRow="1" w:lastRow="0" w:firstColumn="0" w:lastColumn="0" w:oddVBand="0" w:evenVBand="0" w:oddHBand="0" w:evenHBand="0" w:firstRowFirstColumn="0" w:firstRowLastColumn="0" w:lastRowFirstColumn="0" w:lastRowLastColumn="0"/>
            </w:pPr>
            <w:r>
              <w:t>deadline</w:t>
            </w:r>
          </w:p>
        </w:tc>
        <w:tc>
          <w:tcPr>
            <w:tcW w:w="1319" w:type="dxa"/>
          </w:tcPr>
          <w:p w14:paraId="46849219" w14:textId="39C7851A" w:rsidR="00C8616E" w:rsidRDefault="00BB58A3" w:rsidP="00B142FD">
            <w:pPr>
              <w:cnfStyle w:val="100000000000" w:firstRow="1" w:lastRow="0" w:firstColumn="0" w:lastColumn="0" w:oddVBand="0" w:evenVBand="0" w:oddHBand="0" w:evenHBand="0" w:firstRowFirstColumn="0" w:firstRowLastColumn="0" w:lastRowFirstColumn="0" w:lastRowLastColumn="0"/>
            </w:pPr>
            <w:r>
              <w:t>Assigned to</w:t>
            </w:r>
          </w:p>
        </w:tc>
        <w:tc>
          <w:tcPr>
            <w:tcW w:w="1721" w:type="dxa"/>
          </w:tcPr>
          <w:p w14:paraId="66E59608" w14:textId="4A08D3CA" w:rsidR="00C8616E" w:rsidRDefault="00BB58A3" w:rsidP="00B142FD">
            <w:pPr>
              <w:cnfStyle w:val="100000000000" w:firstRow="1" w:lastRow="0" w:firstColumn="0" w:lastColumn="0" w:oddVBand="0" w:evenVBand="0" w:oddHBand="0" w:evenHBand="0" w:firstRowFirstColumn="0" w:firstRowLastColumn="0" w:lastRowFirstColumn="0" w:lastRowLastColumn="0"/>
            </w:pPr>
            <w:r>
              <w:t>completion date</w:t>
            </w:r>
          </w:p>
        </w:tc>
      </w:tr>
      <w:tr w:rsidR="00FE5414" w14:paraId="6A71A036" w14:textId="77777777" w:rsidTr="00EB1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5" w:type="dxa"/>
          </w:tcPr>
          <w:p w14:paraId="612FE755" w14:textId="33A9B639" w:rsidR="00C8616E" w:rsidRDefault="00BB58A3" w:rsidP="00B142FD">
            <w:r>
              <w:t>1</w:t>
            </w:r>
          </w:p>
        </w:tc>
        <w:tc>
          <w:tcPr>
            <w:tcW w:w="1722" w:type="dxa"/>
          </w:tcPr>
          <w:p w14:paraId="05CA91E8" w14:textId="5102FC00" w:rsidR="00C8616E" w:rsidRDefault="009F4F60" w:rsidP="00B142FD">
            <w:pPr>
              <w:cnfStyle w:val="000000100000" w:firstRow="0" w:lastRow="0" w:firstColumn="0" w:lastColumn="0" w:oddVBand="0" w:evenVBand="0" w:oddHBand="1" w:evenHBand="0" w:firstRowFirstColumn="0" w:firstRowLastColumn="0" w:lastRowFirstColumn="0" w:lastRowLastColumn="0"/>
            </w:pPr>
            <w:r>
              <w:t>Socket</w:t>
            </w:r>
          </w:p>
        </w:tc>
        <w:tc>
          <w:tcPr>
            <w:tcW w:w="1356" w:type="dxa"/>
          </w:tcPr>
          <w:p w14:paraId="474C2595" w14:textId="63EAEBC0" w:rsidR="00C8616E" w:rsidRDefault="00C807BC" w:rsidP="00B142FD">
            <w:pPr>
              <w:cnfStyle w:val="000000100000" w:firstRow="0" w:lastRow="0" w:firstColumn="0" w:lastColumn="0" w:oddVBand="0" w:evenVBand="0" w:oddHBand="1" w:evenHBand="0" w:firstRowFirstColumn="0" w:firstRowLastColumn="0" w:lastRowFirstColumn="0" w:lastRowLastColumn="0"/>
            </w:pPr>
            <w:r>
              <w:t>11</w:t>
            </w:r>
            <w:r w:rsidR="005969F6">
              <w:t>/</w:t>
            </w:r>
            <w:r>
              <w:t>4</w:t>
            </w:r>
            <w:r w:rsidR="005969F6">
              <w:t>/20</w:t>
            </w:r>
          </w:p>
        </w:tc>
        <w:tc>
          <w:tcPr>
            <w:tcW w:w="1319" w:type="dxa"/>
          </w:tcPr>
          <w:p w14:paraId="4F4A96BA" w14:textId="35881E98" w:rsidR="00C8616E" w:rsidRDefault="00F0487E" w:rsidP="00B142FD">
            <w:pPr>
              <w:cnfStyle w:val="000000100000" w:firstRow="0" w:lastRow="0" w:firstColumn="0" w:lastColumn="0" w:oddVBand="0" w:evenVBand="0" w:oddHBand="1" w:evenHBand="0" w:firstRowFirstColumn="0" w:firstRowLastColumn="0" w:lastRowFirstColumn="0" w:lastRowLastColumn="0"/>
            </w:pPr>
            <w:r>
              <w:t>Murray</w:t>
            </w:r>
          </w:p>
        </w:tc>
        <w:tc>
          <w:tcPr>
            <w:tcW w:w="1721" w:type="dxa"/>
          </w:tcPr>
          <w:p w14:paraId="7B852FFD" w14:textId="62FFF234" w:rsidR="00C8616E" w:rsidRDefault="009D73DE" w:rsidP="00B142FD">
            <w:pPr>
              <w:cnfStyle w:val="000000100000" w:firstRow="0" w:lastRow="0" w:firstColumn="0" w:lastColumn="0" w:oddVBand="0" w:evenVBand="0" w:oddHBand="1" w:evenHBand="0" w:firstRowFirstColumn="0" w:firstRowLastColumn="0" w:lastRowFirstColumn="0" w:lastRowLastColumn="0"/>
            </w:pPr>
            <w:r>
              <w:t>30/03/20</w:t>
            </w:r>
          </w:p>
        </w:tc>
      </w:tr>
      <w:tr w:rsidR="00FE5414" w14:paraId="556354CD" w14:textId="77777777" w:rsidTr="00EB167A">
        <w:tc>
          <w:tcPr>
            <w:cnfStyle w:val="001000000000" w:firstRow="0" w:lastRow="0" w:firstColumn="1" w:lastColumn="0" w:oddVBand="0" w:evenVBand="0" w:oddHBand="0" w:evenHBand="0" w:firstRowFirstColumn="0" w:firstRowLastColumn="0" w:lastRowFirstColumn="0" w:lastRowLastColumn="0"/>
            <w:tcW w:w="785" w:type="dxa"/>
          </w:tcPr>
          <w:p w14:paraId="241C3473" w14:textId="10C08698" w:rsidR="00C8616E" w:rsidRDefault="00BB58A3" w:rsidP="00B142FD">
            <w:r>
              <w:t>2</w:t>
            </w:r>
          </w:p>
        </w:tc>
        <w:tc>
          <w:tcPr>
            <w:tcW w:w="1722" w:type="dxa"/>
          </w:tcPr>
          <w:p w14:paraId="6914EAC7" w14:textId="78714F21" w:rsidR="00C8616E" w:rsidRDefault="009F4F60" w:rsidP="00B142FD">
            <w:pPr>
              <w:cnfStyle w:val="000000000000" w:firstRow="0" w:lastRow="0" w:firstColumn="0" w:lastColumn="0" w:oddVBand="0" w:evenVBand="0" w:oddHBand="0" w:evenHBand="0" w:firstRowFirstColumn="0" w:firstRowLastColumn="0" w:lastRowFirstColumn="0" w:lastRowLastColumn="0"/>
            </w:pPr>
            <w:r>
              <w:t>Encryption</w:t>
            </w:r>
          </w:p>
        </w:tc>
        <w:tc>
          <w:tcPr>
            <w:tcW w:w="1356" w:type="dxa"/>
          </w:tcPr>
          <w:p w14:paraId="627FCDAD" w14:textId="5D7DB481" w:rsidR="00C8616E" w:rsidRDefault="00C807BC" w:rsidP="00B142FD">
            <w:pPr>
              <w:cnfStyle w:val="000000000000" w:firstRow="0" w:lastRow="0" w:firstColumn="0" w:lastColumn="0" w:oddVBand="0" w:evenVBand="0" w:oddHBand="0" w:evenHBand="0" w:firstRowFirstColumn="0" w:firstRowLastColumn="0" w:lastRowFirstColumn="0" w:lastRowLastColumn="0"/>
            </w:pPr>
            <w:r>
              <w:t>17</w:t>
            </w:r>
            <w:r w:rsidR="005969F6">
              <w:t>/4/20</w:t>
            </w:r>
          </w:p>
        </w:tc>
        <w:tc>
          <w:tcPr>
            <w:tcW w:w="1319" w:type="dxa"/>
          </w:tcPr>
          <w:p w14:paraId="5C024993" w14:textId="37072102" w:rsidR="00C8616E" w:rsidRDefault="00C73BC4" w:rsidP="00B142FD">
            <w:pPr>
              <w:cnfStyle w:val="000000000000" w:firstRow="0" w:lastRow="0" w:firstColumn="0" w:lastColumn="0" w:oddVBand="0" w:evenVBand="0" w:oddHBand="0" w:evenHBand="0" w:firstRowFirstColumn="0" w:firstRowLastColumn="0" w:lastRowFirstColumn="0" w:lastRowLastColumn="0"/>
            </w:pPr>
            <w:r>
              <w:t>Gautam</w:t>
            </w:r>
          </w:p>
        </w:tc>
        <w:tc>
          <w:tcPr>
            <w:tcW w:w="1721" w:type="dxa"/>
          </w:tcPr>
          <w:p w14:paraId="5ECD8389" w14:textId="41A991F0" w:rsidR="00C8616E" w:rsidRDefault="009D73DE" w:rsidP="00B142FD">
            <w:pPr>
              <w:cnfStyle w:val="000000000000" w:firstRow="0" w:lastRow="0" w:firstColumn="0" w:lastColumn="0" w:oddVBand="0" w:evenVBand="0" w:oddHBand="0" w:evenHBand="0" w:firstRowFirstColumn="0" w:firstRowLastColumn="0" w:lastRowFirstColumn="0" w:lastRowLastColumn="0"/>
            </w:pPr>
            <w:r>
              <w:t>30/03</w:t>
            </w:r>
            <w:r w:rsidR="007958C3">
              <w:t>/20</w:t>
            </w:r>
          </w:p>
        </w:tc>
      </w:tr>
      <w:tr w:rsidR="00FE5414" w14:paraId="7B12A81A" w14:textId="77777777" w:rsidTr="00EB1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5" w:type="dxa"/>
          </w:tcPr>
          <w:p w14:paraId="5EB92A17" w14:textId="44F83F8C" w:rsidR="00C8616E" w:rsidRDefault="00BB58A3" w:rsidP="00B142FD">
            <w:r>
              <w:t>3</w:t>
            </w:r>
          </w:p>
        </w:tc>
        <w:tc>
          <w:tcPr>
            <w:tcW w:w="1722" w:type="dxa"/>
          </w:tcPr>
          <w:p w14:paraId="0090AA99" w14:textId="432E8D5A" w:rsidR="00C8616E" w:rsidRDefault="00BC68B1" w:rsidP="00B142FD">
            <w:pPr>
              <w:cnfStyle w:val="000000100000" w:firstRow="0" w:lastRow="0" w:firstColumn="0" w:lastColumn="0" w:oddVBand="0" w:evenVBand="0" w:oddHBand="1" w:evenHBand="0" w:firstRowFirstColumn="0" w:firstRowLastColumn="0" w:lastRowFirstColumn="0" w:lastRowLastColumn="0"/>
            </w:pPr>
            <w:r>
              <w:t>Messaging</w:t>
            </w:r>
          </w:p>
        </w:tc>
        <w:tc>
          <w:tcPr>
            <w:tcW w:w="1356" w:type="dxa"/>
          </w:tcPr>
          <w:p w14:paraId="48ED54D2" w14:textId="34AEC53E" w:rsidR="00C8616E" w:rsidRDefault="00EB167A" w:rsidP="00B142FD">
            <w:pPr>
              <w:cnfStyle w:val="000000100000" w:firstRow="0" w:lastRow="0" w:firstColumn="0" w:lastColumn="0" w:oddVBand="0" w:evenVBand="0" w:oddHBand="1" w:evenHBand="0" w:firstRowFirstColumn="0" w:firstRowLastColumn="0" w:lastRowFirstColumn="0" w:lastRowLastColumn="0"/>
            </w:pPr>
            <w:r>
              <w:t>24/5</w:t>
            </w:r>
            <w:r w:rsidR="005969F6">
              <w:t>/20</w:t>
            </w:r>
          </w:p>
        </w:tc>
        <w:tc>
          <w:tcPr>
            <w:tcW w:w="1319" w:type="dxa"/>
          </w:tcPr>
          <w:p w14:paraId="53DBE0B1" w14:textId="2C1CC145" w:rsidR="00C8616E" w:rsidRDefault="00C73BC4" w:rsidP="00B142FD">
            <w:pPr>
              <w:cnfStyle w:val="000000100000" w:firstRow="0" w:lastRow="0" w:firstColumn="0" w:lastColumn="0" w:oddVBand="0" w:evenVBand="0" w:oddHBand="1" w:evenHBand="0" w:firstRowFirstColumn="0" w:firstRowLastColumn="0" w:lastRowFirstColumn="0" w:lastRowLastColumn="0"/>
            </w:pPr>
            <w:r>
              <w:t>Murray</w:t>
            </w:r>
          </w:p>
        </w:tc>
        <w:tc>
          <w:tcPr>
            <w:tcW w:w="1721" w:type="dxa"/>
          </w:tcPr>
          <w:p w14:paraId="3547DAE4" w14:textId="21F3314D" w:rsidR="00C8616E" w:rsidRDefault="00065831" w:rsidP="00B142FD">
            <w:pPr>
              <w:cnfStyle w:val="000000100000" w:firstRow="0" w:lastRow="0" w:firstColumn="0" w:lastColumn="0" w:oddVBand="0" w:evenVBand="0" w:oddHBand="1" w:evenHBand="0" w:firstRowFirstColumn="0" w:firstRowLastColumn="0" w:lastRowFirstColumn="0" w:lastRowLastColumn="0"/>
            </w:pPr>
            <w:r>
              <w:t>28/05/20</w:t>
            </w:r>
          </w:p>
        </w:tc>
      </w:tr>
      <w:tr w:rsidR="00FE5414" w14:paraId="76B2EEE1" w14:textId="77777777" w:rsidTr="00EB167A">
        <w:tc>
          <w:tcPr>
            <w:cnfStyle w:val="001000000000" w:firstRow="0" w:lastRow="0" w:firstColumn="1" w:lastColumn="0" w:oddVBand="0" w:evenVBand="0" w:oddHBand="0" w:evenHBand="0" w:firstRowFirstColumn="0" w:firstRowLastColumn="0" w:lastRowFirstColumn="0" w:lastRowLastColumn="0"/>
            <w:tcW w:w="785" w:type="dxa"/>
          </w:tcPr>
          <w:p w14:paraId="15C7F4B2" w14:textId="02AABEE5" w:rsidR="00C8616E" w:rsidRDefault="00BB58A3" w:rsidP="00B142FD">
            <w:r>
              <w:t>4</w:t>
            </w:r>
          </w:p>
        </w:tc>
        <w:tc>
          <w:tcPr>
            <w:tcW w:w="1722" w:type="dxa"/>
          </w:tcPr>
          <w:p w14:paraId="3302FEE5" w14:textId="2FECFEE6" w:rsidR="00C8616E" w:rsidRDefault="00BC68B1" w:rsidP="00B142FD">
            <w:pPr>
              <w:cnfStyle w:val="000000000000" w:firstRow="0" w:lastRow="0" w:firstColumn="0" w:lastColumn="0" w:oddVBand="0" w:evenVBand="0" w:oddHBand="0" w:evenHBand="0" w:firstRowFirstColumn="0" w:firstRowLastColumn="0" w:lastRowFirstColumn="0" w:lastRowLastColumn="0"/>
            </w:pPr>
            <w:r>
              <w:t>Chess: Front End</w:t>
            </w:r>
          </w:p>
        </w:tc>
        <w:tc>
          <w:tcPr>
            <w:tcW w:w="1356" w:type="dxa"/>
          </w:tcPr>
          <w:p w14:paraId="14F973CE" w14:textId="6EB01402" w:rsidR="00C8616E" w:rsidRDefault="00BB1EB5" w:rsidP="00B142FD">
            <w:pPr>
              <w:cnfStyle w:val="000000000000" w:firstRow="0" w:lastRow="0" w:firstColumn="0" w:lastColumn="0" w:oddVBand="0" w:evenVBand="0" w:oddHBand="0" w:evenHBand="0" w:firstRowFirstColumn="0" w:firstRowLastColumn="0" w:lastRowFirstColumn="0" w:lastRowLastColumn="0"/>
            </w:pPr>
            <w:r>
              <w:t>24</w:t>
            </w:r>
            <w:r w:rsidR="00EB167A">
              <w:t>/</w:t>
            </w:r>
            <w:r>
              <w:t>5</w:t>
            </w:r>
            <w:r w:rsidR="00AA3EE8">
              <w:t>/20</w:t>
            </w:r>
          </w:p>
        </w:tc>
        <w:tc>
          <w:tcPr>
            <w:tcW w:w="1319" w:type="dxa"/>
          </w:tcPr>
          <w:p w14:paraId="40DC6CCB" w14:textId="35626CFA" w:rsidR="00C8616E" w:rsidRDefault="00C73BC4" w:rsidP="00B142FD">
            <w:pPr>
              <w:cnfStyle w:val="000000000000" w:firstRow="0" w:lastRow="0" w:firstColumn="0" w:lastColumn="0" w:oddVBand="0" w:evenVBand="0" w:oddHBand="0" w:evenHBand="0" w:firstRowFirstColumn="0" w:firstRowLastColumn="0" w:lastRowFirstColumn="0" w:lastRowLastColumn="0"/>
            </w:pPr>
            <w:r>
              <w:t>James</w:t>
            </w:r>
          </w:p>
        </w:tc>
        <w:tc>
          <w:tcPr>
            <w:tcW w:w="1721" w:type="dxa"/>
          </w:tcPr>
          <w:p w14:paraId="6346821C" w14:textId="745BEED4" w:rsidR="00C8616E" w:rsidRDefault="00BB1EB5" w:rsidP="00B142FD">
            <w:pPr>
              <w:cnfStyle w:val="000000000000" w:firstRow="0" w:lastRow="0" w:firstColumn="0" w:lastColumn="0" w:oddVBand="0" w:evenVBand="0" w:oddHBand="0" w:evenHBand="0" w:firstRowFirstColumn="0" w:firstRowLastColumn="0" w:lastRowFirstColumn="0" w:lastRowLastColumn="0"/>
            </w:pPr>
            <w:r>
              <w:t>18/</w:t>
            </w:r>
            <w:r w:rsidR="00C7557A">
              <w:t>0</w:t>
            </w:r>
            <w:r>
              <w:t>5/20</w:t>
            </w:r>
          </w:p>
        </w:tc>
      </w:tr>
      <w:tr w:rsidR="00FE5414" w14:paraId="6FD78526" w14:textId="77777777" w:rsidTr="00EB1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5" w:type="dxa"/>
          </w:tcPr>
          <w:p w14:paraId="498324F3" w14:textId="6B6A1348" w:rsidR="00C8616E" w:rsidRDefault="00BB58A3" w:rsidP="00B142FD">
            <w:r>
              <w:t>5</w:t>
            </w:r>
          </w:p>
        </w:tc>
        <w:tc>
          <w:tcPr>
            <w:tcW w:w="1722" w:type="dxa"/>
          </w:tcPr>
          <w:p w14:paraId="472D57D1" w14:textId="398101F4" w:rsidR="00C8616E" w:rsidRDefault="00BC68B1" w:rsidP="00B142FD">
            <w:pPr>
              <w:cnfStyle w:val="000000100000" w:firstRow="0" w:lastRow="0" w:firstColumn="0" w:lastColumn="0" w:oddVBand="0" w:evenVBand="0" w:oddHBand="1" w:evenHBand="0" w:firstRowFirstColumn="0" w:firstRowLastColumn="0" w:lastRowFirstColumn="0" w:lastRowLastColumn="0"/>
            </w:pPr>
            <w:r>
              <w:t>Chess: Back End</w:t>
            </w:r>
          </w:p>
        </w:tc>
        <w:tc>
          <w:tcPr>
            <w:tcW w:w="1356" w:type="dxa"/>
          </w:tcPr>
          <w:p w14:paraId="318EC917" w14:textId="376B5902" w:rsidR="00C8616E" w:rsidRDefault="00BB1EB5" w:rsidP="00B142FD">
            <w:pPr>
              <w:cnfStyle w:val="000000100000" w:firstRow="0" w:lastRow="0" w:firstColumn="0" w:lastColumn="0" w:oddVBand="0" w:evenVBand="0" w:oddHBand="1" w:evenHBand="0" w:firstRowFirstColumn="0" w:firstRowLastColumn="0" w:lastRowFirstColumn="0" w:lastRowLastColumn="0"/>
            </w:pPr>
            <w:r>
              <w:t>24</w:t>
            </w:r>
            <w:r w:rsidR="00EB167A">
              <w:t>/</w:t>
            </w:r>
            <w:r>
              <w:t>5</w:t>
            </w:r>
            <w:r w:rsidR="00AA3EE8">
              <w:t>/20</w:t>
            </w:r>
          </w:p>
        </w:tc>
        <w:tc>
          <w:tcPr>
            <w:tcW w:w="1319" w:type="dxa"/>
          </w:tcPr>
          <w:p w14:paraId="4DC53ADE" w14:textId="403F57B9" w:rsidR="00C8616E" w:rsidRDefault="00C73BC4" w:rsidP="00B142FD">
            <w:pPr>
              <w:cnfStyle w:val="000000100000" w:firstRow="0" w:lastRow="0" w:firstColumn="0" w:lastColumn="0" w:oddVBand="0" w:evenVBand="0" w:oddHBand="1" w:evenHBand="0" w:firstRowFirstColumn="0" w:firstRowLastColumn="0" w:lastRowFirstColumn="0" w:lastRowLastColumn="0"/>
            </w:pPr>
            <w:r>
              <w:t>James</w:t>
            </w:r>
          </w:p>
        </w:tc>
        <w:tc>
          <w:tcPr>
            <w:tcW w:w="1721" w:type="dxa"/>
          </w:tcPr>
          <w:p w14:paraId="22702361" w14:textId="05E62AAA" w:rsidR="00C8616E" w:rsidRDefault="00BB1EB5" w:rsidP="00B142FD">
            <w:pPr>
              <w:cnfStyle w:val="000000100000" w:firstRow="0" w:lastRow="0" w:firstColumn="0" w:lastColumn="0" w:oddVBand="0" w:evenVBand="0" w:oddHBand="1" w:evenHBand="0" w:firstRowFirstColumn="0" w:firstRowLastColumn="0" w:lastRowFirstColumn="0" w:lastRowLastColumn="0"/>
            </w:pPr>
            <w:r>
              <w:t>18/</w:t>
            </w:r>
            <w:r w:rsidR="00C7557A">
              <w:t>0</w:t>
            </w:r>
            <w:r>
              <w:t>5/20</w:t>
            </w:r>
          </w:p>
        </w:tc>
      </w:tr>
      <w:tr w:rsidR="00FE5414" w14:paraId="28F4B56C" w14:textId="77777777" w:rsidTr="00EB167A">
        <w:tc>
          <w:tcPr>
            <w:cnfStyle w:val="001000000000" w:firstRow="0" w:lastRow="0" w:firstColumn="1" w:lastColumn="0" w:oddVBand="0" w:evenVBand="0" w:oddHBand="0" w:evenHBand="0" w:firstRowFirstColumn="0" w:firstRowLastColumn="0" w:lastRowFirstColumn="0" w:lastRowLastColumn="0"/>
            <w:tcW w:w="785" w:type="dxa"/>
          </w:tcPr>
          <w:p w14:paraId="3A1C028F" w14:textId="5F72A4EC" w:rsidR="00C8616E" w:rsidRDefault="00BB58A3" w:rsidP="00B142FD">
            <w:r>
              <w:t>6</w:t>
            </w:r>
          </w:p>
        </w:tc>
        <w:tc>
          <w:tcPr>
            <w:tcW w:w="1722" w:type="dxa"/>
          </w:tcPr>
          <w:p w14:paraId="5F9AF63F" w14:textId="3B5F411A" w:rsidR="00C8616E" w:rsidRDefault="006B35C6" w:rsidP="00B142FD">
            <w:pPr>
              <w:cnfStyle w:val="000000000000" w:firstRow="0" w:lastRow="0" w:firstColumn="0" w:lastColumn="0" w:oddVBand="0" w:evenVBand="0" w:oddHBand="0" w:evenHBand="0" w:firstRowFirstColumn="0" w:firstRowLastColumn="0" w:lastRowFirstColumn="0" w:lastRowLastColumn="0"/>
            </w:pPr>
            <w:r>
              <w:t>Menu</w:t>
            </w:r>
          </w:p>
        </w:tc>
        <w:tc>
          <w:tcPr>
            <w:tcW w:w="1356" w:type="dxa"/>
          </w:tcPr>
          <w:p w14:paraId="56E5C7F8" w14:textId="7F839704" w:rsidR="00C8616E" w:rsidRDefault="00EB167A" w:rsidP="00B142FD">
            <w:pPr>
              <w:cnfStyle w:val="000000000000" w:firstRow="0" w:lastRow="0" w:firstColumn="0" w:lastColumn="0" w:oddVBand="0" w:evenVBand="0" w:oddHBand="0" w:evenHBand="0" w:firstRowFirstColumn="0" w:firstRowLastColumn="0" w:lastRowFirstColumn="0" w:lastRowLastColumn="0"/>
            </w:pPr>
            <w:r>
              <w:t>24/5</w:t>
            </w:r>
            <w:r w:rsidR="00AA3EE8">
              <w:t>/20</w:t>
            </w:r>
          </w:p>
        </w:tc>
        <w:tc>
          <w:tcPr>
            <w:tcW w:w="1319" w:type="dxa"/>
          </w:tcPr>
          <w:p w14:paraId="48356350" w14:textId="24F7ECDF" w:rsidR="00B97EF8" w:rsidRDefault="00C73BC4" w:rsidP="00B142FD">
            <w:pPr>
              <w:cnfStyle w:val="000000000000" w:firstRow="0" w:lastRow="0" w:firstColumn="0" w:lastColumn="0" w:oddVBand="0" w:evenVBand="0" w:oddHBand="0" w:evenHBand="0" w:firstRowFirstColumn="0" w:firstRowLastColumn="0" w:lastRowFirstColumn="0" w:lastRowLastColumn="0"/>
            </w:pPr>
            <w:r>
              <w:t>James</w:t>
            </w:r>
          </w:p>
        </w:tc>
        <w:tc>
          <w:tcPr>
            <w:tcW w:w="1721" w:type="dxa"/>
          </w:tcPr>
          <w:p w14:paraId="432FD552" w14:textId="69FF61BF" w:rsidR="00C8616E" w:rsidRDefault="00C666DC" w:rsidP="00B142FD">
            <w:pPr>
              <w:cnfStyle w:val="000000000000" w:firstRow="0" w:lastRow="0" w:firstColumn="0" w:lastColumn="0" w:oddVBand="0" w:evenVBand="0" w:oddHBand="0" w:evenHBand="0" w:firstRowFirstColumn="0" w:firstRowLastColumn="0" w:lastRowFirstColumn="0" w:lastRowLastColumn="0"/>
            </w:pPr>
            <w:r>
              <w:t>21/</w:t>
            </w:r>
            <w:r w:rsidR="00C7557A">
              <w:t>0</w:t>
            </w:r>
            <w:r>
              <w:t>5/20</w:t>
            </w:r>
          </w:p>
        </w:tc>
      </w:tr>
      <w:tr w:rsidR="00FE5414" w14:paraId="71E41988" w14:textId="77777777" w:rsidTr="00EB1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5" w:type="dxa"/>
          </w:tcPr>
          <w:p w14:paraId="4EE0BD2F" w14:textId="4C2DD490" w:rsidR="00C8616E" w:rsidRDefault="00BB58A3" w:rsidP="00B142FD">
            <w:r>
              <w:t>7</w:t>
            </w:r>
          </w:p>
        </w:tc>
        <w:tc>
          <w:tcPr>
            <w:tcW w:w="1722" w:type="dxa"/>
          </w:tcPr>
          <w:p w14:paraId="1EC6A2D2" w14:textId="5DF99422" w:rsidR="00C8616E" w:rsidRDefault="006B35C6" w:rsidP="00B142FD">
            <w:pPr>
              <w:cnfStyle w:val="000000100000" w:firstRow="0" w:lastRow="0" w:firstColumn="0" w:lastColumn="0" w:oddVBand="0" w:evenVBand="0" w:oddHBand="1" w:evenHBand="0" w:firstRowFirstColumn="0" w:firstRowLastColumn="0" w:lastRowFirstColumn="0" w:lastRowLastColumn="0"/>
            </w:pPr>
            <w:r>
              <w:t>Battleships: Front End</w:t>
            </w:r>
          </w:p>
        </w:tc>
        <w:tc>
          <w:tcPr>
            <w:tcW w:w="1356" w:type="dxa"/>
          </w:tcPr>
          <w:p w14:paraId="45611799" w14:textId="66803D16" w:rsidR="00C8616E" w:rsidRDefault="002B2E2B" w:rsidP="00B142FD">
            <w:pPr>
              <w:cnfStyle w:val="000000100000" w:firstRow="0" w:lastRow="0" w:firstColumn="0" w:lastColumn="0" w:oddVBand="0" w:evenVBand="0" w:oddHBand="1" w:evenHBand="0" w:firstRowFirstColumn="0" w:firstRowLastColumn="0" w:lastRowFirstColumn="0" w:lastRowLastColumn="0"/>
            </w:pPr>
            <w:r>
              <w:t>10</w:t>
            </w:r>
            <w:r w:rsidR="00EB167A">
              <w:t>/</w:t>
            </w:r>
            <w:r w:rsidR="0043439C">
              <w:t>5</w:t>
            </w:r>
            <w:r w:rsidR="00AA3EE8">
              <w:t>/20</w:t>
            </w:r>
          </w:p>
        </w:tc>
        <w:tc>
          <w:tcPr>
            <w:tcW w:w="1319" w:type="dxa"/>
          </w:tcPr>
          <w:p w14:paraId="38D32319" w14:textId="39826192" w:rsidR="00C8616E" w:rsidRDefault="00C73BC4" w:rsidP="00B142FD">
            <w:pPr>
              <w:cnfStyle w:val="000000100000" w:firstRow="0" w:lastRow="0" w:firstColumn="0" w:lastColumn="0" w:oddVBand="0" w:evenVBand="0" w:oddHBand="1" w:evenHBand="0" w:firstRowFirstColumn="0" w:firstRowLastColumn="0" w:lastRowFirstColumn="0" w:lastRowLastColumn="0"/>
            </w:pPr>
            <w:r>
              <w:t>Gautam</w:t>
            </w:r>
          </w:p>
        </w:tc>
        <w:tc>
          <w:tcPr>
            <w:tcW w:w="1721" w:type="dxa"/>
          </w:tcPr>
          <w:p w14:paraId="16F639BF" w14:textId="462AA768" w:rsidR="00C8616E" w:rsidRDefault="008D753C" w:rsidP="00B142FD">
            <w:pPr>
              <w:cnfStyle w:val="000000100000" w:firstRow="0" w:lastRow="0" w:firstColumn="0" w:lastColumn="0" w:oddVBand="0" w:evenVBand="0" w:oddHBand="1" w:evenHBand="0" w:firstRowFirstColumn="0" w:firstRowLastColumn="0" w:lastRowFirstColumn="0" w:lastRowLastColumn="0"/>
            </w:pPr>
            <w:r>
              <w:t>27/05/20</w:t>
            </w:r>
          </w:p>
        </w:tc>
      </w:tr>
      <w:tr w:rsidR="00FE5414" w14:paraId="4B987B24" w14:textId="77777777" w:rsidTr="00EB167A">
        <w:tc>
          <w:tcPr>
            <w:cnfStyle w:val="001000000000" w:firstRow="0" w:lastRow="0" w:firstColumn="1" w:lastColumn="0" w:oddVBand="0" w:evenVBand="0" w:oddHBand="0" w:evenHBand="0" w:firstRowFirstColumn="0" w:firstRowLastColumn="0" w:lastRowFirstColumn="0" w:lastRowLastColumn="0"/>
            <w:tcW w:w="785" w:type="dxa"/>
          </w:tcPr>
          <w:p w14:paraId="56B46F44" w14:textId="1540888F" w:rsidR="00C8616E" w:rsidRDefault="00BB58A3" w:rsidP="00B142FD">
            <w:r>
              <w:t>8</w:t>
            </w:r>
          </w:p>
        </w:tc>
        <w:tc>
          <w:tcPr>
            <w:tcW w:w="1722" w:type="dxa"/>
          </w:tcPr>
          <w:p w14:paraId="631D5D17" w14:textId="3918925F" w:rsidR="006B35C6" w:rsidRDefault="006B35C6" w:rsidP="00B142FD">
            <w:pPr>
              <w:cnfStyle w:val="000000000000" w:firstRow="0" w:lastRow="0" w:firstColumn="0" w:lastColumn="0" w:oddVBand="0" w:evenVBand="0" w:oddHBand="0" w:evenHBand="0" w:firstRowFirstColumn="0" w:firstRowLastColumn="0" w:lastRowFirstColumn="0" w:lastRowLastColumn="0"/>
            </w:pPr>
            <w:r>
              <w:t>Battleships: Back End</w:t>
            </w:r>
          </w:p>
        </w:tc>
        <w:tc>
          <w:tcPr>
            <w:tcW w:w="1356" w:type="dxa"/>
          </w:tcPr>
          <w:p w14:paraId="78892FF1" w14:textId="2EB81166" w:rsidR="00C8616E" w:rsidRDefault="002B2E2B" w:rsidP="00B142FD">
            <w:pPr>
              <w:cnfStyle w:val="000000000000" w:firstRow="0" w:lastRow="0" w:firstColumn="0" w:lastColumn="0" w:oddVBand="0" w:evenVBand="0" w:oddHBand="0" w:evenHBand="0" w:firstRowFirstColumn="0" w:firstRowLastColumn="0" w:lastRowFirstColumn="0" w:lastRowLastColumn="0"/>
            </w:pPr>
            <w:r>
              <w:t>10/</w:t>
            </w:r>
            <w:r w:rsidR="0043439C">
              <w:t>5</w:t>
            </w:r>
            <w:r w:rsidR="00AA3EE8">
              <w:t>/20</w:t>
            </w:r>
          </w:p>
        </w:tc>
        <w:tc>
          <w:tcPr>
            <w:tcW w:w="1319" w:type="dxa"/>
          </w:tcPr>
          <w:p w14:paraId="420122AB" w14:textId="09533C30" w:rsidR="00C8616E" w:rsidRDefault="00C73BC4" w:rsidP="00B142FD">
            <w:pPr>
              <w:cnfStyle w:val="000000000000" w:firstRow="0" w:lastRow="0" w:firstColumn="0" w:lastColumn="0" w:oddVBand="0" w:evenVBand="0" w:oddHBand="0" w:evenHBand="0" w:firstRowFirstColumn="0" w:firstRowLastColumn="0" w:lastRowFirstColumn="0" w:lastRowLastColumn="0"/>
            </w:pPr>
            <w:r>
              <w:t>Gautam</w:t>
            </w:r>
          </w:p>
        </w:tc>
        <w:tc>
          <w:tcPr>
            <w:tcW w:w="1721" w:type="dxa"/>
          </w:tcPr>
          <w:p w14:paraId="409BC62C" w14:textId="79DB7604" w:rsidR="00C8616E" w:rsidRDefault="008D753C" w:rsidP="00B142FD">
            <w:pPr>
              <w:cnfStyle w:val="000000000000" w:firstRow="0" w:lastRow="0" w:firstColumn="0" w:lastColumn="0" w:oddVBand="0" w:evenVBand="0" w:oddHBand="0" w:evenHBand="0" w:firstRowFirstColumn="0" w:firstRowLastColumn="0" w:lastRowFirstColumn="0" w:lastRowLastColumn="0"/>
            </w:pPr>
            <w:r>
              <w:t>27/05/20</w:t>
            </w:r>
          </w:p>
        </w:tc>
      </w:tr>
      <w:tr w:rsidR="00FE5414" w14:paraId="5425EC51" w14:textId="77777777" w:rsidTr="00EB1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5" w:type="dxa"/>
          </w:tcPr>
          <w:p w14:paraId="33B8EA19" w14:textId="67C38D2B" w:rsidR="00C8616E" w:rsidRDefault="00BB58A3" w:rsidP="00B142FD">
            <w:r>
              <w:t>9</w:t>
            </w:r>
          </w:p>
        </w:tc>
        <w:tc>
          <w:tcPr>
            <w:tcW w:w="1722" w:type="dxa"/>
          </w:tcPr>
          <w:p w14:paraId="57F988A3" w14:textId="26819801" w:rsidR="00C8616E" w:rsidRDefault="00FE5414" w:rsidP="00B142FD">
            <w:pPr>
              <w:cnfStyle w:val="000000100000" w:firstRow="0" w:lastRow="0" w:firstColumn="0" w:lastColumn="0" w:oddVBand="0" w:evenVBand="0" w:oddHBand="1" w:evenHBand="0" w:firstRowFirstColumn="0" w:firstRowLastColumn="0" w:lastRowFirstColumn="0" w:lastRowLastColumn="0"/>
            </w:pPr>
            <w:r>
              <w:t>Tic Tac Toe: Front End</w:t>
            </w:r>
          </w:p>
        </w:tc>
        <w:tc>
          <w:tcPr>
            <w:tcW w:w="1356" w:type="dxa"/>
          </w:tcPr>
          <w:p w14:paraId="1AFBC0F7" w14:textId="20916F0A" w:rsidR="00C8616E" w:rsidRDefault="002B2E2B" w:rsidP="00B142FD">
            <w:pPr>
              <w:cnfStyle w:val="000000100000" w:firstRow="0" w:lastRow="0" w:firstColumn="0" w:lastColumn="0" w:oddVBand="0" w:evenVBand="0" w:oddHBand="1" w:evenHBand="0" w:firstRowFirstColumn="0" w:firstRowLastColumn="0" w:lastRowFirstColumn="0" w:lastRowLastColumn="0"/>
            </w:pPr>
            <w:r>
              <w:t>10</w:t>
            </w:r>
            <w:r w:rsidR="00FF12EE">
              <w:t>/</w:t>
            </w:r>
            <w:r w:rsidR="002E518A">
              <w:t>5</w:t>
            </w:r>
            <w:r w:rsidR="00FF12EE">
              <w:t>/20</w:t>
            </w:r>
          </w:p>
        </w:tc>
        <w:tc>
          <w:tcPr>
            <w:tcW w:w="1319" w:type="dxa"/>
          </w:tcPr>
          <w:p w14:paraId="47267ED9" w14:textId="747A4E06" w:rsidR="00C8616E" w:rsidRDefault="00C73BC4" w:rsidP="00B142FD">
            <w:pPr>
              <w:cnfStyle w:val="000000100000" w:firstRow="0" w:lastRow="0" w:firstColumn="0" w:lastColumn="0" w:oddVBand="0" w:evenVBand="0" w:oddHBand="1" w:evenHBand="0" w:firstRowFirstColumn="0" w:firstRowLastColumn="0" w:lastRowFirstColumn="0" w:lastRowLastColumn="0"/>
            </w:pPr>
            <w:r>
              <w:t>Murray</w:t>
            </w:r>
          </w:p>
        </w:tc>
        <w:tc>
          <w:tcPr>
            <w:tcW w:w="1721" w:type="dxa"/>
          </w:tcPr>
          <w:p w14:paraId="2ADD30BC" w14:textId="7AA03A23" w:rsidR="00C8616E" w:rsidRDefault="00EB3B36" w:rsidP="00B142FD">
            <w:pPr>
              <w:cnfStyle w:val="000000100000" w:firstRow="0" w:lastRow="0" w:firstColumn="0" w:lastColumn="0" w:oddVBand="0" w:evenVBand="0" w:oddHBand="1" w:evenHBand="0" w:firstRowFirstColumn="0" w:firstRowLastColumn="0" w:lastRowFirstColumn="0" w:lastRowLastColumn="0"/>
            </w:pPr>
            <w:r>
              <w:t>2</w:t>
            </w:r>
            <w:r w:rsidR="00265430">
              <w:t>5</w:t>
            </w:r>
            <w:r>
              <w:t>/0</w:t>
            </w:r>
            <w:r w:rsidR="00D91611">
              <w:t>5</w:t>
            </w:r>
            <w:r>
              <w:t>/20</w:t>
            </w:r>
          </w:p>
        </w:tc>
      </w:tr>
      <w:tr w:rsidR="00FE5414" w14:paraId="2A21317B" w14:textId="77777777" w:rsidTr="00EB167A">
        <w:tc>
          <w:tcPr>
            <w:cnfStyle w:val="001000000000" w:firstRow="0" w:lastRow="0" w:firstColumn="1" w:lastColumn="0" w:oddVBand="0" w:evenVBand="0" w:oddHBand="0" w:evenHBand="0" w:firstRowFirstColumn="0" w:firstRowLastColumn="0" w:lastRowFirstColumn="0" w:lastRowLastColumn="0"/>
            <w:tcW w:w="785" w:type="dxa"/>
          </w:tcPr>
          <w:p w14:paraId="4DE7C39B" w14:textId="6ACC6C22" w:rsidR="00C8616E" w:rsidRDefault="00BB58A3" w:rsidP="00B142FD">
            <w:r>
              <w:t>10</w:t>
            </w:r>
          </w:p>
        </w:tc>
        <w:tc>
          <w:tcPr>
            <w:tcW w:w="1722" w:type="dxa"/>
          </w:tcPr>
          <w:p w14:paraId="4F47FC88" w14:textId="64193978" w:rsidR="00C8616E" w:rsidRDefault="00FE5414" w:rsidP="00B142FD">
            <w:pPr>
              <w:cnfStyle w:val="000000000000" w:firstRow="0" w:lastRow="0" w:firstColumn="0" w:lastColumn="0" w:oddVBand="0" w:evenVBand="0" w:oddHBand="0" w:evenHBand="0" w:firstRowFirstColumn="0" w:firstRowLastColumn="0" w:lastRowFirstColumn="0" w:lastRowLastColumn="0"/>
            </w:pPr>
            <w:r>
              <w:t>Tic Tac Toe: Back End</w:t>
            </w:r>
          </w:p>
        </w:tc>
        <w:tc>
          <w:tcPr>
            <w:tcW w:w="1356" w:type="dxa"/>
          </w:tcPr>
          <w:p w14:paraId="17AFC47A" w14:textId="1E15F9E7" w:rsidR="00C8616E" w:rsidRDefault="002B2E2B" w:rsidP="00B142FD">
            <w:pPr>
              <w:cnfStyle w:val="000000000000" w:firstRow="0" w:lastRow="0" w:firstColumn="0" w:lastColumn="0" w:oddVBand="0" w:evenVBand="0" w:oddHBand="0" w:evenHBand="0" w:firstRowFirstColumn="0" w:firstRowLastColumn="0" w:lastRowFirstColumn="0" w:lastRowLastColumn="0"/>
            </w:pPr>
            <w:r>
              <w:t>10</w:t>
            </w:r>
            <w:r w:rsidR="00FF12EE">
              <w:t>/</w:t>
            </w:r>
            <w:r w:rsidR="002E518A">
              <w:t>5</w:t>
            </w:r>
            <w:r w:rsidR="00FF12EE">
              <w:t>/20</w:t>
            </w:r>
          </w:p>
        </w:tc>
        <w:tc>
          <w:tcPr>
            <w:tcW w:w="1319" w:type="dxa"/>
          </w:tcPr>
          <w:p w14:paraId="4D113258" w14:textId="43BC818C" w:rsidR="00C8616E" w:rsidRDefault="00C73BC4" w:rsidP="00B142FD">
            <w:pPr>
              <w:cnfStyle w:val="000000000000" w:firstRow="0" w:lastRow="0" w:firstColumn="0" w:lastColumn="0" w:oddVBand="0" w:evenVBand="0" w:oddHBand="0" w:evenHBand="0" w:firstRowFirstColumn="0" w:firstRowLastColumn="0" w:lastRowFirstColumn="0" w:lastRowLastColumn="0"/>
            </w:pPr>
            <w:r>
              <w:t>Murray</w:t>
            </w:r>
          </w:p>
        </w:tc>
        <w:tc>
          <w:tcPr>
            <w:tcW w:w="1721" w:type="dxa"/>
          </w:tcPr>
          <w:p w14:paraId="27C53263" w14:textId="3C839A30" w:rsidR="00C8616E" w:rsidRDefault="00EB3B36" w:rsidP="00B142FD">
            <w:pPr>
              <w:cnfStyle w:val="000000000000" w:firstRow="0" w:lastRow="0" w:firstColumn="0" w:lastColumn="0" w:oddVBand="0" w:evenVBand="0" w:oddHBand="0" w:evenHBand="0" w:firstRowFirstColumn="0" w:firstRowLastColumn="0" w:lastRowFirstColumn="0" w:lastRowLastColumn="0"/>
            </w:pPr>
            <w:r>
              <w:t>2</w:t>
            </w:r>
            <w:r w:rsidR="00265430">
              <w:t>5</w:t>
            </w:r>
            <w:r>
              <w:t>/0</w:t>
            </w:r>
            <w:r w:rsidR="00D91611">
              <w:t>5</w:t>
            </w:r>
            <w:r>
              <w:t>/20</w:t>
            </w:r>
          </w:p>
        </w:tc>
      </w:tr>
      <w:tr w:rsidR="00FE5414" w14:paraId="33005BB8" w14:textId="77777777" w:rsidTr="00EB1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5" w:type="dxa"/>
          </w:tcPr>
          <w:p w14:paraId="567402CA" w14:textId="79428B9C" w:rsidR="00C8616E" w:rsidRDefault="00BB58A3" w:rsidP="00B142FD">
            <w:r>
              <w:t>11</w:t>
            </w:r>
          </w:p>
        </w:tc>
        <w:tc>
          <w:tcPr>
            <w:tcW w:w="1722" w:type="dxa"/>
          </w:tcPr>
          <w:p w14:paraId="3B9BE7AF" w14:textId="3E8E319E" w:rsidR="00C8616E" w:rsidRDefault="00FE5414" w:rsidP="00B142FD">
            <w:pPr>
              <w:cnfStyle w:val="000000100000" w:firstRow="0" w:lastRow="0" w:firstColumn="0" w:lastColumn="0" w:oddVBand="0" w:evenVBand="0" w:oddHBand="1" w:evenHBand="0" w:firstRowFirstColumn="0" w:firstRowLastColumn="0" w:lastRowFirstColumn="0" w:lastRowLastColumn="0"/>
            </w:pPr>
            <w:r>
              <w:t>Testing</w:t>
            </w:r>
          </w:p>
        </w:tc>
        <w:tc>
          <w:tcPr>
            <w:tcW w:w="1356" w:type="dxa"/>
          </w:tcPr>
          <w:p w14:paraId="6713F86B" w14:textId="3B431796" w:rsidR="00C8616E" w:rsidRDefault="002B2E2B" w:rsidP="00B142FD">
            <w:pPr>
              <w:cnfStyle w:val="000000100000" w:firstRow="0" w:lastRow="0" w:firstColumn="0" w:lastColumn="0" w:oddVBand="0" w:evenVBand="0" w:oddHBand="1" w:evenHBand="0" w:firstRowFirstColumn="0" w:firstRowLastColumn="0" w:lastRowFirstColumn="0" w:lastRowLastColumn="0"/>
            </w:pPr>
            <w:r>
              <w:t>24</w:t>
            </w:r>
            <w:r w:rsidR="00FF12EE">
              <w:t>/</w:t>
            </w:r>
            <w:r w:rsidR="00766F94">
              <w:t>5</w:t>
            </w:r>
            <w:r w:rsidR="00FF12EE">
              <w:t>/20</w:t>
            </w:r>
          </w:p>
        </w:tc>
        <w:tc>
          <w:tcPr>
            <w:tcW w:w="1319" w:type="dxa"/>
          </w:tcPr>
          <w:p w14:paraId="042E0488" w14:textId="32943DA8" w:rsidR="00C8616E" w:rsidRDefault="00C73BC4" w:rsidP="00B142FD">
            <w:pPr>
              <w:cnfStyle w:val="000000100000" w:firstRow="0" w:lastRow="0" w:firstColumn="0" w:lastColumn="0" w:oddVBand="0" w:evenVBand="0" w:oddHBand="1" w:evenHBand="0" w:firstRowFirstColumn="0" w:firstRowLastColumn="0" w:lastRowFirstColumn="0" w:lastRowLastColumn="0"/>
            </w:pPr>
            <w:r>
              <w:t>Team</w:t>
            </w:r>
          </w:p>
        </w:tc>
        <w:tc>
          <w:tcPr>
            <w:tcW w:w="1721" w:type="dxa"/>
          </w:tcPr>
          <w:p w14:paraId="747078D8" w14:textId="4B550E76" w:rsidR="00C8616E" w:rsidRDefault="00065831" w:rsidP="00B142FD">
            <w:pPr>
              <w:cnfStyle w:val="000000100000" w:firstRow="0" w:lastRow="0" w:firstColumn="0" w:lastColumn="0" w:oddVBand="0" w:evenVBand="0" w:oddHBand="1" w:evenHBand="0" w:firstRowFirstColumn="0" w:firstRowLastColumn="0" w:lastRowFirstColumn="0" w:lastRowLastColumn="0"/>
            </w:pPr>
            <w:r>
              <w:t>28/05/20</w:t>
            </w:r>
          </w:p>
        </w:tc>
      </w:tr>
      <w:tr w:rsidR="00FE5414" w14:paraId="3DD06D4A" w14:textId="77777777" w:rsidTr="00EB167A">
        <w:tc>
          <w:tcPr>
            <w:cnfStyle w:val="001000000000" w:firstRow="0" w:lastRow="0" w:firstColumn="1" w:lastColumn="0" w:oddVBand="0" w:evenVBand="0" w:oddHBand="0" w:evenHBand="0" w:firstRowFirstColumn="0" w:firstRowLastColumn="0" w:lastRowFirstColumn="0" w:lastRowLastColumn="0"/>
            <w:tcW w:w="785" w:type="dxa"/>
          </w:tcPr>
          <w:p w14:paraId="2FCB6CA0" w14:textId="68020C04" w:rsidR="00C8616E" w:rsidRDefault="00BB58A3" w:rsidP="00B142FD">
            <w:r>
              <w:t>12</w:t>
            </w:r>
          </w:p>
        </w:tc>
        <w:tc>
          <w:tcPr>
            <w:tcW w:w="1722" w:type="dxa"/>
          </w:tcPr>
          <w:p w14:paraId="2A12F43E" w14:textId="34E29BAE" w:rsidR="00C8616E" w:rsidRDefault="00FE5414" w:rsidP="00B142FD">
            <w:pPr>
              <w:cnfStyle w:val="000000000000" w:firstRow="0" w:lastRow="0" w:firstColumn="0" w:lastColumn="0" w:oddVBand="0" w:evenVBand="0" w:oddHBand="0" w:evenHBand="0" w:firstRowFirstColumn="0" w:firstRowLastColumn="0" w:lastRowFirstColumn="0" w:lastRowLastColumn="0"/>
            </w:pPr>
            <w:r>
              <w:t>Grid Object</w:t>
            </w:r>
          </w:p>
        </w:tc>
        <w:tc>
          <w:tcPr>
            <w:tcW w:w="1356" w:type="dxa"/>
          </w:tcPr>
          <w:p w14:paraId="3430B841" w14:textId="14E12435" w:rsidR="00C8616E" w:rsidRDefault="00967DAE" w:rsidP="00B142FD">
            <w:pPr>
              <w:cnfStyle w:val="000000000000" w:firstRow="0" w:lastRow="0" w:firstColumn="0" w:lastColumn="0" w:oddVBand="0" w:evenVBand="0" w:oddHBand="0" w:evenHBand="0" w:firstRowFirstColumn="0" w:firstRowLastColumn="0" w:lastRowFirstColumn="0" w:lastRowLastColumn="0"/>
            </w:pPr>
            <w:r>
              <w:t>2</w:t>
            </w:r>
            <w:r w:rsidR="00FF12EE">
              <w:t>/</w:t>
            </w:r>
            <w:r>
              <w:t>4</w:t>
            </w:r>
            <w:r w:rsidR="00FF12EE">
              <w:t>/20</w:t>
            </w:r>
          </w:p>
        </w:tc>
        <w:tc>
          <w:tcPr>
            <w:tcW w:w="1319" w:type="dxa"/>
          </w:tcPr>
          <w:p w14:paraId="4C196543" w14:textId="0E2A59FE" w:rsidR="00C8616E" w:rsidRDefault="002D7326" w:rsidP="00B142FD">
            <w:pPr>
              <w:cnfStyle w:val="000000000000" w:firstRow="0" w:lastRow="0" w:firstColumn="0" w:lastColumn="0" w:oddVBand="0" w:evenVBand="0" w:oddHBand="0" w:evenHBand="0" w:firstRowFirstColumn="0" w:firstRowLastColumn="0" w:lastRowFirstColumn="0" w:lastRowLastColumn="0"/>
            </w:pPr>
            <w:r>
              <w:t>James</w:t>
            </w:r>
          </w:p>
        </w:tc>
        <w:tc>
          <w:tcPr>
            <w:tcW w:w="1721" w:type="dxa"/>
          </w:tcPr>
          <w:p w14:paraId="054E9868" w14:textId="75AEAD8E" w:rsidR="00C8616E" w:rsidRDefault="005F141C" w:rsidP="00B142FD">
            <w:pPr>
              <w:cnfStyle w:val="000000000000" w:firstRow="0" w:lastRow="0" w:firstColumn="0" w:lastColumn="0" w:oddVBand="0" w:evenVBand="0" w:oddHBand="0" w:evenHBand="0" w:firstRowFirstColumn="0" w:firstRowLastColumn="0" w:lastRowFirstColumn="0" w:lastRowLastColumn="0"/>
            </w:pPr>
            <w:r w:rsidRPr="004F073C">
              <w:t>27/03/20</w:t>
            </w:r>
          </w:p>
        </w:tc>
      </w:tr>
      <w:tr w:rsidR="0085747B" w14:paraId="4002F71E" w14:textId="77777777" w:rsidTr="00EB1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5" w:type="dxa"/>
          </w:tcPr>
          <w:p w14:paraId="1AE02193" w14:textId="587F2689" w:rsidR="0085747B" w:rsidRDefault="0085747B" w:rsidP="00B142FD">
            <w:r>
              <w:t>13</w:t>
            </w:r>
          </w:p>
        </w:tc>
        <w:tc>
          <w:tcPr>
            <w:tcW w:w="1722" w:type="dxa"/>
          </w:tcPr>
          <w:p w14:paraId="2374CF42" w14:textId="47560904" w:rsidR="0085747B" w:rsidRDefault="000825CE" w:rsidP="00B142FD">
            <w:pPr>
              <w:cnfStyle w:val="000000100000" w:firstRow="0" w:lastRow="0" w:firstColumn="0" w:lastColumn="0" w:oddVBand="0" w:evenVBand="0" w:oddHBand="1" w:evenHBand="0" w:firstRowFirstColumn="0" w:firstRowLastColumn="0" w:lastRowFirstColumn="0" w:lastRowLastColumn="0"/>
            </w:pPr>
            <w:r>
              <w:t>Socket</w:t>
            </w:r>
            <w:r w:rsidR="0085747B">
              <w:t xml:space="preserve"> to Game Interface</w:t>
            </w:r>
          </w:p>
        </w:tc>
        <w:tc>
          <w:tcPr>
            <w:tcW w:w="1356" w:type="dxa"/>
          </w:tcPr>
          <w:p w14:paraId="533FDC0F" w14:textId="3E052797" w:rsidR="0085747B" w:rsidRDefault="00EB167A" w:rsidP="00B142FD">
            <w:pPr>
              <w:cnfStyle w:val="000000100000" w:firstRow="0" w:lastRow="0" w:firstColumn="0" w:lastColumn="0" w:oddVBand="0" w:evenVBand="0" w:oddHBand="1" w:evenHBand="0" w:firstRowFirstColumn="0" w:firstRowLastColumn="0" w:lastRowFirstColumn="0" w:lastRowLastColumn="0"/>
            </w:pPr>
            <w:r>
              <w:t>24/5</w:t>
            </w:r>
            <w:r w:rsidR="0085747B">
              <w:t>/20</w:t>
            </w:r>
          </w:p>
        </w:tc>
        <w:tc>
          <w:tcPr>
            <w:tcW w:w="1319" w:type="dxa"/>
          </w:tcPr>
          <w:p w14:paraId="53EA176C" w14:textId="367D2539" w:rsidR="0085747B" w:rsidRDefault="00BB563A" w:rsidP="00B142FD">
            <w:pPr>
              <w:cnfStyle w:val="000000100000" w:firstRow="0" w:lastRow="0" w:firstColumn="0" w:lastColumn="0" w:oddVBand="0" w:evenVBand="0" w:oddHBand="1" w:evenHBand="0" w:firstRowFirstColumn="0" w:firstRowLastColumn="0" w:lastRowFirstColumn="0" w:lastRowLastColumn="0"/>
            </w:pPr>
            <w:r>
              <w:t>James</w:t>
            </w:r>
          </w:p>
        </w:tc>
        <w:tc>
          <w:tcPr>
            <w:tcW w:w="1721" w:type="dxa"/>
          </w:tcPr>
          <w:p w14:paraId="56915A42" w14:textId="14CCB1AB" w:rsidR="0085747B" w:rsidRPr="004F073C" w:rsidRDefault="007736FC" w:rsidP="00B142FD">
            <w:pPr>
              <w:cnfStyle w:val="000000100000" w:firstRow="0" w:lastRow="0" w:firstColumn="0" w:lastColumn="0" w:oddVBand="0" w:evenVBand="0" w:oddHBand="1" w:evenHBand="0" w:firstRowFirstColumn="0" w:firstRowLastColumn="0" w:lastRowFirstColumn="0" w:lastRowLastColumn="0"/>
            </w:pPr>
            <w:r>
              <w:t>21/05/20</w:t>
            </w:r>
          </w:p>
        </w:tc>
      </w:tr>
      <w:tr w:rsidR="00FE5414" w14:paraId="0AB78352" w14:textId="77777777" w:rsidTr="00EB167A">
        <w:tc>
          <w:tcPr>
            <w:cnfStyle w:val="001000000000" w:firstRow="0" w:lastRow="0" w:firstColumn="1" w:lastColumn="0" w:oddVBand="0" w:evenVBand="0" w:oddHBand="0" w:evenHBand="0" w:firstRowFirstColumn="0" w:firstRowLastColumn="0" w:lastRowFirstColumn="0" w:lastRowLastColumn="0"/>
            <w:tcW w:w="785" w:type="dxa"/>
          </w:tcPr>
          <w:p w14:paraId="7FFD8E37" w14:textId="2233A6D3" w:rsidR="00C8616E" w:rsidRDefault="00BB58A3" w:rsidP="00B142FD">
            <w:r>
              <w:t>1</w:t>
            </w:r>
            <w:r w:rsidR="0085747B">
              <w:t>4</w:t>
            </w:r>
          </w:p>
        </w:tc>
        <w:tc>
          <w:tcPr>
            <w:tcW w:w="1722" w:type="dxa"/>
          </w:tcPr>
          <w:p w14:paraId="3D45C81F" w14:textId="490417CC" w:rsidR="00C8616E" w:rsidRDefault="00FE5414" w:rsidP="00B142FD">
            <w:pPr>
              <w:cnfStyle w:val="000000000000" w:firstRow="0" w:lastRow="0" w:firstColumn="0" w:lastColumn="0" w:oddVBand="0" w:evenVBand="0" w:oddHBand="0" w:evenHBand="0" w:firstRowFirstColumn="0" w:firstRowLastColumn="0" w:lastRowFirstColumn="0" w:lastRowLastColumn="0"/>
            </w:pPr>
            <w:r>
              <w:t>Documentation</w:t>
            </w:r>
          </w:p>
        </w:tc>
        <w:tc>
          <w:tcPr>
            <w:tcW w:w="1356" w:type="dxa"/>
          </w:tcPr>
          <w:p w14:paraId="391B15B8" w14:textId="1278C91A" w:rsidR="00C8616E" w:rsidRPr="001D1381" w:rsidRDefault="001D1381" w:rsidP="001D1381">
            <w:pPr>
              <w:cnfStyle w:val="000000000000" w:firstRow="0" w:lastRow="0" w:firstColumn="0" w:lastColumn="0" w:oddVBand="0" w:evenVBand="0" w:oddHBand="0" w:evenHBand="0" w:firstRowFirstColumn="0" w:firstRowLastColumn="0" w:lastRowFirstColumn="0" w:lastRowLastColumn="0"/>
            </w:pPr>
            <w:r>
              <w:t>31/</w:t>
            </w:r>
            <w:r w:rsidR="00F55C05">
              <w:t>5/20</w:t>
            </w:r>
          </w:p>
        </w:tc>
        <w:tc>
          <w:tcPr>
            <w:tcW w:w="1319" w:type="dxa"/>
          </w:tcPr>
          <w:p w14:paraId="5F1D001F" w14:textId="236800D7" w:rsidR="00C8616E" w:rsidRDefault="00950BDC" w:rsidP="00B142FD">
            <w:pPr>
              <w:cnfStyle w:val="000000000000" w:firstRow="0" w:lastRow="0" w:firstColumn="0" w:lastColumn="0" w:oddVBand="0" w:evenVBand="0" w:oddHBand="0" w:evenHBand="0" w:firstRowFirstColumn="0" w:firstRowLastColumn="0" w:lastRowFirstColumn="0" w:lastRowLastColumn="0"/>
            </w:pPr>
            <w:r>
              <w:t>Team</w:t>
            </w:r>
          </w:p>
        </w:tc>
        <w:tc>
          <w:tcPr>
            <w:tcW w:w="1721" w:type="dxa"/>
          </w:tcPr>
          <w:p w14:paraId="769A7BA7" w14:textId="10A38164" w:rsidR="00C8616E" w:rsidRDefault="00A14C7F" w:rsidP="00B142FD">
            <w:pPr>
              <w:cnfStyle w:val="000000000000" w:firstRow="0" w:lastRow="0" w:firstColumn="0" w:lastColumn="0" w:oddVBand="0" w:evenVBand="0" w:oddHBand="0" w:evenHBand="0" w:firstRowFirstColumn="0" w:firstRowLastColumn="0" w:lastRowFirstColumn="0" w:lastRowLastColumn="0"/>
            </w:pPr>
            <w:r>
              <w:t>31/05/20</w:t>
            </w:r>
          </w:p>
        </w:tc>
      </w:tr>
    </w:tbl>
    <w:p w14:paraId="5050C3CA" w14:textId="76521E77" w:rsidR="00174F18" w:rsidRDefault="00174F18" w:rsidP="00B142FD">
      <w:pPr>
        <w:rPr>
          <w:color w:val="FF0000"/>
        </w:rPr>
      </w:pPr>
    </w:p>
    <w:p w14:paraId="51148691" w14:textId="12709B85" w:rsidR="00E06C85" w:rsidRDefault="00E06C85" w:rsidP="00A94874">
      <w:pPr>
        <w:pStyle w:val="Caption"/>
        <w:rPr>
          <w:u w:val="single"/>
        </w:rPr>
      </w:pPr>
      <w:r w:rsidRPr="00A94874">
        <w:rPr>
          <w:u w:val="single"/>
        </w:rPr>
        <w:t>Changes</w:t>
      </w:r>
    </w:p>
    <w:p w14:paraId="2CB1ABD9" w14:textId="2979E891" w:rsidR="00E22F11" w:rsidRDefault="00A94874" w:rsidP="00692C82">
      <w:r>
        <w:t>A</w:t>
      </w:r>
      <w:r w:rsidR="00640744">
        <w:t>ll</w:t>
      </w:r>
      <w:r>
        <w:t xml:space="preserve"> dates have been moved</w:t>
      </w:r>
      <w:r w:rsidR="009D5EF6">
        <w:t xml:space="preserve"> back</w:t>
      </w:r>
      <w:r>
        <w:t xml:space="preserve"> due to COVID-19.</w:t>
      </w:r>
      <w:r w:rsidR="00E22F11">
        <w:br/>
      </w:r>
    </w:p>
    <w:p w14:paraId="44DBD193" w14:textId="77777777" w:rsidR="00E22F11" w:rsidRDefault="00E22F11">
      <w:r>
        <w:br w:type="page"/>
      </w:r>
    </w:p>
    <w:p w14:paraId="347E252E" w14:textId="0AC26C2F" w:rsidR="00D50DCF" w:rsidRDefault="00E22F11" w:rsidP="00E22F11">
      <w:pPr>
        <w:pStyle w:val="Heading1"/>
      </w:pPr>
      <w:bookmarkStart w:id="40" w:name="_Toc41854169"/>
      <w:r>
        <w:lastRenderedPageBreak/>
        <w:t>TESTING</w:t>
      </w:r>
      <w:bookmarkEnd w:id="40"/>
    </w:p>
    <w:p w14:paraId="434009BD" w14:textId="72BC6FCA" w:rsidR="006418D9" w:rsidRPr="00F54FD2" w:rsidRDefault="006B5636" w:rsidP="00F54FD2">
      <w:pPr>
        <w:rPr>
          <w:rFonts w:asciiTheme="majorHAnsi" w:eastAsiaTheme="majorEastAsia" w:hAnsiTheme="majorHAnsi" w:cstheme="majorBidi"/>
          <w:color w:val="007789" w:themeColor="accent1" w:themeShade="BF"/>
          <w:sz w:val="32"/>
        </w:rPr>
      </w:pPr>
      <w:r>
        <w:t>Testing can be found in the second PDF</w:t>
      </w:r>
      <w:r w:rsidR="00F54FD2">
        <w:t>.</w:t>
      </w:r>
      <w:r w:rsidR="006418D9">
        <w:br w:type="page"/>
      </w:r>
    </w:p>
    <w:p w14:paraId="5487043A" w14:textId="13EE3544" w:rsidR="00B754CB" w:rsidRDefault="00B754CB" w:rsidP="00B754CB">
      <w:pPr>
        <w:pStyle w:val="Heading1"/>
      </w:pPr>
      <w:bookmarkStart w:id="41" w:name="_Toc41854170"/>
      <w:r>
        <w:lastRenderedPageBreak/>
        <w:t>REVIEW</w:t>
      </w:r>
      <w:bookmarkEnd w:id="41"/>
    </w:p>
    <w:p w14:paraId="7A3A0B96" w14:textId="135D4E71" w:rsidR="00265C5D" w:rsidRPr="00265C5D" w:rsidRDefault="00265C5D" w:rsidP="00265C5D">
      <w:pPr>
        <w:pStyle w:val="Heading2"/>
        <w:rPr>
          <w:sz w:val="32"/>
        </w:rPr>
      </w:pPr>
      <w:bookmarkStart w:id="42" w:name="_Toc41854171"/>
      <w:r>
        <w:t>J</w:t>
      </w:r>
      <w:r w:rsidR="00364895">
        <w:t>AMES</w:t>
      </w:r>
      <w:bookmarkEnd w:id="42"/>
    </w:p>
    <w:p w14:paraId="0F167132" w14:textId="77777777" w:rsidR="00197899" w:rsidRDefault="00FF2C2D">
      <w:r>
        <w:t xml:space="preserve">Overall, the project was a success. The program does what </w:t>
      </w:r>
      <w:r w:rsidR="00AF2B49">
        <w:t xml:space="preserve">was set out for it to do, and it successfully passes all tests. </w:t>
      </w:r>
      <w:r w:rsidR="00C43C9E">
        <w:t xml:space="preserve">It does have to be said, however, that the execution of this project was not ideal. After the loss of time and a member, the original scale of the program had to be </w:t>
      </w:r>
      <w:r w:rsidR="004432A1">
        <w:t>reduced. For example, in future iterations of the program it would be best if the chess program could identify checkmate,</w:t>
      </w:r>
      <w:r w:rsidR="00457D12">
        <w:t xml:space="preserve"> and </w:t>
      </w:r>
      <w:r w:rsidR="00A86270">
        <w:t xml:space="preserve">a </w:t>
      </w:r>
      <w:r w:rsidR="00457D12">
        <w:t xml:space="preserve">simpler system to add new games would be </w:t>
      </w:r>
      <w:r w:rsidR="00A86270">
        <w:t xml:space="preserve">a welcome addition. </w:t>
      </w:r>
      <w:r w:rsidR="008717C3">
        <w:t>Additionally, it should be mentioned that the original</w:t>
      </w:r>
      <w:r w:rsidR="00CB2ECB">
        <w:t xml:space="preserve"> lack of any focused leadership led to </w:t>
      </w:r>
      <w:r w:rsidR="00BC2D59">
        <w:t>little work occurring at the start of the timeline, but after realising this fact we were able to get back on track (albeit closer to the wire).</w:t>
      </w:r>
    </w:p>
    <w:p w14:paraId="29E7F0C3" w14:textId="3682CAAE" w:rsidR="00197899" w:rsidRPr="00197899" w:rsidRDefault="00197899" w:rsidP="00197899">
      <w:pPr>
        <w:pStyle w:val="Heading2"/>
        <w:rPr>
          <w:sz w:val="32"/>
        </w:rPr>
      </w:pPr>
      <w:bookmarkStart w:id="43" w:name="_Toc41854172"/>
      <w:r>
        <w:t>G</w:t>
      </w:r>
      <w:r w:rsidR="00364895">
        <w:t>AUTAM</w:t>
      </w:r>
      <w:bookmarkEnd w:id="43"/>
    </w:p>
    <w:p w14:paraId="649BF8A9" w14:textId="6BE4AC01" w:rsidR="00B754CB" w:rsidRDefault="000338A2" w:rsidP="250DF0FB">
      <w:pPr>
        <w:rPr>
          <w:sz w:val="32"/>
          <w:szCs w:val="32"/>
        </w:rPr>
      </w:pPr>
      <w:r>
        <w:t xml:space="preserve">Relatively happy with how the project has turned out, considering the initial few hurdles of losing a member and having to come up with a backup plan </w:t>
      </w:r>
      <w:r w:rsidR="00DD2CFE">
        <w:t xml:space="preserve">within a </w:t>
      </w:r>
      <w:r w:rsidR="005E41A3">
        <w:t xml:space="preserve">rather short timeframe. </w:t>
      </w:r>
      <w:r w:rsidR="00592312">
        <w:t xml:space="preserve">Despite </w:t>
      </w:r>
      <w:r w:rsidR="00DE5544">
        <w:t>our</w:t>
      </w:r>
      <w:r w:rsidR="00EA3F5B">
        <w:t xml:space="preserve"> lack of communication in the initial </w:t>
      </w:r>
      <w:r w:rsidR="00DE5544">
        <w:t xml:space="preserve">stages, </w:t>
      </w:r>
      <w:r w:rsidR="00221305">
        <w:t xml:space="preserve">the final product was fairly cohesive and well put-together. </w:t>
      </w:r>
      <w:r w:rsidR="003C49E4">
        <w:t xml:space="preserve">Some features had to be dropped and/or </w:t>
      </w:r>
      <w:r w:rsidR="005F2E02">
        <w:t>rethought as</w:t>
      </w:r>
      <w:r w:rsidR="00086600">
        <w:t xml:space="preserve"> a result</w:t>
      </w:r>
      <w:r w:rsidR="00313A11">
        <w:t>.</w:t>
      </w:r>
      <w:r w:rsidR="00086600">
        <w:t xml:space="preserve"> (the battleships code saved the opponent’s board </w:t>
      </w:r>
      <w:r w:rsidR="00DE34F2">
        <w:t>natively, which is not ideal</w:t>
      </w:r>
      <w:r w:rsidR="003E4F8C">
        <w:t xml:space="preserve"> and the input function in the main program could be more</w:t>
      </w:r>
      <w:r w:rsidR="00061C35">
        <w:t xml:space="preserve"> featured</w:t>
      </w:r>
      <w:r w:rsidR="00DE34F2">
        <w:t>)</w:t>
      </w:r>
      <w:r w:rsidR="00A41D10">
        <w:t xml:space="preserve"> </w:t>
      </w:r>
      <w:r w:rsidR="006B2CFC">
        <w:t xml:space="preserve">However, all things considered, the project was successful as all the pieces came together in the end to produce a </w:t>
      </w:r>
      <w:r w:rsidR="00CD288F">
        <w:t>very usable and enjoyable program.</w:t>
      </w:r>
    </w:p>
    <w:p w14:paraId="00619456" w14:textId="373309EF" w:rsidR="00B754CB" w:rsidRDefault="250DF0FB" w:rsidP="250DF0FB">
      <w:pPr>
        <w:pStyle w:val="Heading2"/>
      </w:pPr>
      <w:bookmarkStart w:id="44" w:name="_Toc41854173"/>
      <w:r>
        <w:t>MURRAY</w:t>
      </w:r>
      <w:bookmarkEnd w:id="44"/>
    </w:p>
    <w:p w14:paraId="02552050" w14:textId="180A8A5F" w:rsidR="00B754CB" w:rsidRDefault="250DF0FB" w:rsidP="250DF0FB">
      <w:r w:rsidRPr="250DF0FB">
        <w:t xml:space="preserve">Overall, I would consider the project to be successful. Despite losing a member the project was completed on time and fulfils all the requirements. At first there were problems with lack of communication and leadership, but these were solved as time went on. </w:t>
      </w:r>
      <w:r w:rsidR="00F75B9D" w:rsidRPr="250DF0FB">
        <w:t>Unfortunately,</w:t>
      </w:r>
      <w:r w:rsidRPr="250DF0FB">
        <w:t xml:space="preserve"> these issues caused some parts of the program to be rewritten in order to be compatible with other modules, but this was only a minor problem. The final program is fully functional and provides a satisfying user experience.</w:t>
      </w:r>
    </w:p>
    <w:p w14:paraId="24E2ABBF" w14:textId="239D9410" w:rsidR="00B754CB" w:rsidRDefault="00B754CB" w:rsidP="250DF0FB"/>
    <w:p w14:paraId="4A1D7B24" w14:textId="57EB4EC9" w:rsidR="00B754CB" w:rsidRDefault="00B754CB" w:rsidP="00197899">
      <w:pPr>
        <w:rPr>
          <w:sz w:val="32"/>
          <w:szCs w:val="32"/>
        </w:rPr>
      </w:pPr>
      <w:r>
        <w:br w:type="page"/>
      </w:r>
    </w:p>
    <w:p w14:paraId="383EEABE" w14:textId="30F04758" w:rsidR="00D50DCF" w:rsidRDefault="00450AAE" w:rsidP="00B754CB">
      <w:pPr>
        <w:pStyle w:val="Heading1"/>
      </w:pPr>
      <w:bookmarkStart w:id="45" w:name="_Toc41854174"/>
      <w:r>
        <w:lastRenderedPageBreak/>
        <w:t>CONTRIBUTIONS</w:t>
      </w:r>
      <w:bookmarkEnd w:id="45"/>
    </w:p>
    <w:p w14:paraId="7FF22C47" w14:textId="2DBF9C94" w:rsidR="00927A38" w:rsidRDefault="004504D2" w:rsidP="00927A38">
      <w:pPr>
        <w:pStyle w:val="Heading2"/>
      </w:pPr>
      <w:bookmarkStart w:id="46" w:name="_Toc41854175"/>
      <w:r>
        <w:t>GAUTAM</w:t>
      </w:r>
      <w:bookmarkEnd w:id="46"/>
    </w:p>
    <w:p w14:paraId="696E442A" w14:textId="4FB773DB" w:rsidR="00927A38" w:rsidRDefault="00EE75D2" w:rsidP="00EE75D2">
      <w:pPr>
        <w:pStyle w:val="ListParagraph"/>
        <w:numPr>
          <w:ilvl w:val="0"/>
          <w:numId w:val="43"/>
        </w:numPr>
      </w:pPr>
      <w:r>
        <w:t>Programs</w:t>
      </w:r>
    </w:p>
    <w:p w14:paraId="14A6D482" w14:textId="074CF229" w:rsidR="00EE75D2" w:rsidRDefault="00EE75D2" w:rsidP="00EE75D2">
      <w:pPr>
        <w:pStyle w:val="ListParagraph"/>
        <w:numPr>
          <w:ilvl w:val="1"/>
          <w:numId w:val="43"/>
        </w:numPr>
      </w:pPr>
      <w:r>
        <w:t>Battleships Program (battleships.py)</w:t>
      </w:r>
    </w:p>
    <w:p w14:paraId="53F5353F" w14:textId="36CF0AF8" w:rsidR="00EE75D2" w:rsidRDefault="00EE75D2" w:rsidP="00EE75D2">
      <w:pPr>
        <w:pStyle w:val="ListParagraph"/>
        <w:numPr>
          <w:ilvl w:val="1"/>
          <w:numId w:val="43"/>
        </w:numPr>
      </w:pPr>
      <w:r>
        <w:t xml:space="preserve">Portions of </w:t>
      </w:r>
      <w:r w:rsidR="00E8470E">
        <w:t xml:space="preserve">the </w:t>
      </w:r>
      <w:r>
        <w:t>Menu &amp; Socket-to-Game interface (main.py)</w:t>
      </w:r>
    </w:p>
    <w:p w14:paraId="35B8E3BD" w14:textId="6C5AAE99" w:rsidR="00E8470E" w:rsidRDefault="00E8470E" w:rsidP="00EE75D2">
      <w:pPr>
        <w:pStyle w:val="ListParagraph"/>
        <w:numPr>
          <w:ilvl w:val="1"/>
          <w:numId w:val="43"/>
        </w:numPr>
      </w:pPr>
      <w:r>
        <w:t>Portions of the Network socket interface (network.py)</w:t>
      </w:r>
    </w:p>
    <w:p w14:paraId="3EAB3042" w14:textId="74BF571F" w:rsidR="00C2562F" w:rsidRDefault="002E5215" w:rsidP="00C2562F">
      <w:pPr>
        <w:pStyle w:val="ListParagraph"/>
        <w:numPr>
          <w:ilvl w:val="0"/>
          <w:numId w:val="43"/>
        </w:numPr>
      </w:pPr>
      <w:r>
        <w:t>Documentation</w:t>
      </w:r>
    </w:p>
    <w:p w14:paraId="5AFAD76E" w14:textId="6D39259F" w:rsidR="00BC51DA" w:rsidRDefault="00BC51DA" w:rsidP="00BC51DA">
      <w:pPr>
        <w:pStyle w:val="ListParagraph"/>
        <w:numPr>
          <w:ilvl w:val="1"/>
          <w:numId w:val="43"/>
        </w:numPr>
      </w:pPr>
      <w:r>
        <w:t>Battleships analysis</w:t>
      </w:r>
    </w:p>
    <w:p w14:paraId="77A9A180" w14:textId="4F557F4C" w:rsidR="00E1050C" w:rsidRDefault="00E1050C" w:rsidP="00BC51DA">
      <w:pPr>
        <w:pStyle w:val="ListParagraph"/>
        <w:numPr>
          <w:ilvl w:val="1"/>
          <w:numId w:val="43"/>
        </w:numPr>
      </w:pPr>
      <w:r>
        <w:t>User Requirements (2 &amp; 5)</w:t>
      </w:r>
    </w:p>
    <w:p w14:paraId="72A83824" w14:textId="2DBCA7B1" w:rsidR="005238D3" w:rsidRDefault="00E1050C" w:rsidP="005238D3">
      <w:pPr>
        <w:pStyle w:val="ListParagraph"/>
        <w:numPr>
          <w:ilvl w:val="1"/>
          <w:numId w:val="43"/>
        </w:numPr>
      </w:pPr>
      <w:r>
        <w:t>Technical Requirements (</w:t>
      </w:r>
      <w:r w:rsidR="005238D3">
        <w:t>2.1</w:t>
      </w:r>
      <w:r w:rsidR="00394C8B">
        <w:t>.1</w:t>
      </w:r>
      <w:r w:rsidR="005238D3">
        <w:t>, 2.</w:t>
      </w:r>
      <w:r w:rsidR="00394C8B">
        <w:t>1.</w:t>
      </w:r>
      <w:r w:rsidR="005238D3">
        <w:t xml:space="preserve">2, </w:t>
      </w:r>
      <w:r w:rsidR="00394C8B">
        <w:t xml:space="preserve">2.1.3, </w:t>
      </w:r>
      <w:r w:rsidR="005238D3">
        <w:t>5)</w:t>
      </w:r>
    </w:p>
    <w:p w14:paraId="072EB4F9" w14:textId="36EF30A8" w:rsidR="005238D3" w:rsidRDefault="005238D3" w:rsidP="005238D3">
      <w:pPr>
        <w:pStyle w:val="ListParagraph"/>
        <w:numPr>
          <w:ilvl w:val="0"/>
          <w:numId w:val="43"/>
        </w:numPr>
      </w:pPr>
      <w:r>
        <w:t>Testing</w:t>
      </w:r>
    </w:p>
    <w:p w14:paraId="260AD015" w14:textId="1904D2BC" w:rsidR="005238D3" w:rsidRPr="00927A38" w:rsidRDefault="005238D3" w:rsidP="005238D3">
      <w:pPr>
        <w:pStyle w:val="ListParagraph"/>
        <w:numPr>
          <w:ilvl w:val="1"/>
          <w:numId w:val="43"/>
        </w:numPr>
      </w:pPr>
      <w:r>
        <w:t>Any tests by Gautam</w:t>
      </w:r>
    </w:p>
    <w:p w14:paraId="0C5BE678" w14:textId="48AAF3E7" w:rsidR="006015E9" w:rsidRPr="006015E9" w:rsidRDefault="004504D2" w:rsidP="006015E9">
      <w:pPr>
        <w:pStyle w:val="Heading2"/>
      </w:pPr>
      <w:bookmarkStart w:id="47" w:name="_Toc41854176"/>
      <w:r>
        <w:t>JAMES</w:t>
      </w:r>
      <w:bookmarkEnd w:id="47"/>
    </w:p>
    <w:p w14:paraId="71AB70DC" w14:textId="38C5D478" w:rsidR="006015E9" w:rsidRDefault="006015E9" w:rsidP="004E5B5F">
      <w:pPr>
        <w:pStyle w:val="ListParagraph"/>
        <w:numPr>
          <w:ilvl w:val="0"/>
          <w:numId w:val="7"/>
        </w:numPr>
      </w:pPr>
      <w:r>
        <w:t>Programs</w:t>
      </w:r>
    </w:p>
    <w:p w14:paraId="1874C475" w14:textId="768458A4" w:rsidR="009502EE" w:rsidRDefault="009502EE" w:rsidP="004E5B5F">
      <w:pPr>
        <w:pStyle w:val="ListParagraph"/>
        <w:numPr>
          <w:ilvl w:val="1"/>
          <w:numId w:val="7"/>
        </w:numPr>
      </w:pPr>
      <w:r>
        <w:t>Chess Program (chess.py)</w:t>
      </w:r>
    </w:p>
    <w:p w14:paraId="4E4979A6" w14:textId="146EA184" w:rsidR="009502EE" w:rsidRDefault="00F14892" w:rsidP="004E5B5F">
      <w:pPr>
        <w:pStyle w:val="ListParagraph"/>
        <w:numPr>
          <w:ilvl w:val="1"/>
          <w:numId w:val="7"/>
        </w:numPr>
      </w:pPr>
      <w:r>
        <w:t>Menu &amp; Socket-to-Game interface (main.py)</w:t>
      </w:r>
    </w:p>
    <w:p w14:paraId="45023EEC" w14:textId="11BF13DB" w:rsidR="00F14892" w:rsidRDefault="00E70315" w:rsidP="004E5B5F">
      <w:pPr>
        <w:pStyle w:val="ListParagraph"/>
        <w:numPr>
          <w:ilvl w:val="1"/>
          <w:numId w:val="7"/>
        </w:numPr>
      </w:pPr>
      <w:r>
        <w:t>Grid Class (grid.py)</w:t>
      </w:r>
    </w:p>
    <w:p w14:paraId="04E43FC5" w14:textId="2DF6D4F3" w:rsidR="009502EE" w:rsidRDefault="009502EE" w:rsidP="004E5B5F">
      <w:pPr>
        <w:pStyle w:val="ListParagraph"/>
        <w:numPr>
          <w:ilvl w:val="0"/>
          <w:numId w:val="7"/>
        </w:numPr>
      </w:pPr>
      <w:r>
        <w:t>Documentation</w:t>
      </w:r>
    </w:p>
    <w:p w14:paraId="71542CFD" w14:textId="27EB5160" w:rsidR="00192F2C" w:rsidRDefault="00192F2C" w:rsidP="004E5B5F">
      <w:pPr>
        <w:pStyle w:val="ListParagraph"/>
        <w:numPr>
          <w:ilvl w:val="1"/>
          <w:numId w:val="7"/>
        </w:numPr>
      </w:pPr>
      <w:r>
        <w:t>Document Layout</w:t>
      </w:r>
    </w:p>
    <w:p w14:paraId="2A1804FE" w14:textId="186F124B" w:rsidR="009502EE" w:rsidRDefault="005A66C3" w:rsidP="004E5B5F">
      <w:pPr>
        <w:pStyle w:val="ListParagraph"/>
        <w:numPr>
          <w:ilvl w:val="1"/>
          <w:numId w:val="7"/>
        </w:numPr>
      </w:pPr>
      <w:r>
        <w:t>User Requirements (except 1.</w:t>
      </w:r>
      <w:r w:rsidR="00423866">
        <w:t>3, 1.5, 1.6)</w:t>
      </w:r>
    </w:p>
    <w:p w14:paraId="781D806A" w14:textId="495405AB" w:rsidR="009E191D" w:rsidRDefault="009E191D" w:rsidP="004E5B5F">
      <w:pPr>
        <w:pStyle w:val="ListParagraph"/>
        <w:numPr>
          <w:ilvl w:val="1"/>
          <w:numId w:val="7"/>
        </w:numPr>
      </w:pPr>
      <w:r>
        <w:t>Technical Requirements (1, 3 &amp; 4)</w:t>
      </w:r>
    </w:p>
    <w:p w14:paraId="044FE2C9" w14:textId="492339AF" w:rsidR="00423866" w:rsidRDefault="00B73091" w:rsidP="004E5B5F">
      <w:pPr>
        <w:pStyle w:val="ListParagraph"/>
        <w:numPr>
          <w:ilvl w:val="1"/>
          <w:numId w:val="7"/>
        </w:numPr>
      </w:pPr>
      <w:r>
        <w:t>Chess Analysis</w:t>
      </w:r>
    </w:p>
    <w:p w14:paraId="6768CBB5" w14:textId="2251F2BC" w:rsidR="00DB18CA" w:rsidRDefault="00DB18CA" w:rsidP="004E5B5F">
      <w:pPr>
        <w:pStyle w:val="ListParagraph"/>
        <w:numPr>
          <w:ilvl w:val="1"/>
          <w:numId w:val="7"/>
        </w:numPr>
      </w:pPr>
      <w:r>
        <w:t>Project Deadlines</w:t>
      </w:r>
    </w:p>
    <w:p w14:paraId="3CD9CB0C" w14:textId="703C8CD3" w:rsidR="00DB18CA" w:rsidRDefault="00DB18CA" w:rsidP="004E5B5F">
      <w:pPr>
        <w:pStyle w:val="ListParagraph"/>
        <w:numPr>
          <w:ilvl w:val="1"/>
          <w:numId w:val="7"/>
        </w:numPr>
      </w:pPr>
      <w:r>
        <w:t>Dependency Diagram</w:t>
      </w:r>
    </w:p>
    <w:p w14:paraId="4607E51F" w14:textId="20764EC3" w:rsidR="00DB18CA" w:rsidRDefault="00DB18CA" w:rsidP="004E5B5F">
      <w:pPr>
        <w:pStyle w:val="ListParagraph"/>
        <w:numPr>
          <w:ilvl w:val="1"/>
          <w:numId w:val="7"/>
        </w:numPr>
      </w:pPr>
      <w:r>
        <w:t>Design Mind-Map</w:t>
      </w:r>
    </w:p>
    <w:p w14:paraId="75B85E69" w14:textId="6756F7D5" w:rsidR="000C7B9B" w:rsidRDefault="000C7B9B" w:rsidP="004E5B5F">
      <w:pPr>
        <w:pStyle w:val="ListParagraph"/>
        <w:numPr>
          <w:ilvl w:val="1"/>
          <w:numId w:val="7"/>
        </w:numPr>
      </w:pPr>
      <w:r>
        <w:t>Review - James</w:t>
      </w:r>
    </w:p>
    <w:p w14:paraId="164BAE6B" w14:textId="58E95801" w:rsidR="009502EE" w:rsidRDefault="009502EE" w:rsidP="004E5B5F">
      <w:pPr>
        <w:pStyle w:val="ListParagraph"/>
        <w:numPr>
          <w:ilvl w:val="0"/>
          <w:numId w:val="7"/>
        </w:numPr>
      </w:pPr>
      <w:r>
        <w:t>Testing</w:t>
      </w:r>
    </w:p>
    <w:p w14:paraId="0AE202C5" w14:textId="5C9DE3C0" w:rsidR="00192F2C" w:rsidRDefault="00192F2C" w:rsidP="004E5B5F">
      <w:pPr>
        <w:pStyle w:val="ListParagraph"/>
        <w:numPr>
          <w:ilvl w:val="1"/>
          <w:numId w:val="7"/>
        </w:numPr>
      </w:pPr>
      <w:r>
        <w:t>Document Layout</w:t>
      </w:r>
    </w:p>
    <w:p w14:paraId="303719D0" w14:textId="09A584B9" w:rsidR="008F6478" w:rsidRDefault="00297C3B" w:rsidP="004E5B5F">
      <w:pPr>
        <w:pStyle w:val="ListParagraph"/>
        <w:numPr>
          <w:ilvl w:val="1"/>
          <w:numId w:val="7"/>
        </w:numPr>
      </w:pPr>
      <w:r>
        <w:t xml:space="preserve">Any tests </w:t>
      </w:r>
      <w:r w:rsidR="00B5534A">
        <w:t>by James</w:t>
      </w:r>
    </w:p>
    <w:p w14:paraId="064A9464" w14:textId="480E2649" w:rsidR="00927A38" w:rsidRDefault="004504D2" w:rsidP="00927A38">
      <w:pPr>
        <w:pStyle w:val="Heading2"/>
      </w:pPr>
      <w:bookmarkStart w:id="48" w:name="_Toc41854177"/>
      <w:r>
        <w:t>MURRAY</w:t>
      </w:r>
      <w:bookmarkEnd w:id="48"/>
    </w:p>
    <w:p w14:paraId="4F5C7539" w14:textId="4B5701A7" w:rsidR="73C6E43F" w:rsidRDefault="73C6E43F" w:rsidP="54D2CD44">
      <w:pPr>
        <w:pStyle w:val="ListParagraph"/>
        <w:numPr>
          <w:ilvl w:val="0"/>
          <w:numId w:val="11"/>
        </w:numPr>
        <w:rPr>
          <w:rFonts w:eastAsiaTheme="minorEastAsia"/>
        </w:rPr>
      </w:pPr>
      <w:r>
        <w:t>Programs</w:t>
      </w:r>
    </w:p>
    <w:p w14:paraId="247C241E" w14:textId="077C9E89" w:rsidR="73C6E43F" w:rsidRDefault="73C6E43F" w:rsidP="54D2CD44">
      <w:pPr>
        <w:pStyle w:val="ListParagraph"/>
        <w:numPr>
          <w:ilvl w:val="1"/>
          <w:numId w:val="11"/>
        </w:numPr>
      </w:pPr>
      <w:r>
        <w:t>Tic-Tac-Toe (noughtsandcrosses.py)</w:t>
      </w:r>
    </w:p>
    <w:p w14:paraId="02478814" w14:textId="75A9ACAE" w:rsidR="00924A15" w:rsidRPr="00924A15" w:rsidRDefault="73C6E43F" w:rsidP="00924A15">
      <w:pPr>
        <w:pStyle w:val="ListParagraph"/>
        <w:numPr>
          <w:ilvl w:val="1"/>
          <w:numId w:val="11"/>
        </w:numPr>
      </w:pPr>
      <w:r>
        <w:t>Network socket interface (network.py)</w:t>
      </w:r>
    </w:p>
    <w:p w14:paraId="2E04CB61" w14:textId="0D5740FA" w:rsidR="40D26207" w:rsidRDefault="40D26207" w:rsidP="40D26207">
      <w:pPr>
        <w:pStyle w:val="ListParagraph"/>
        <w:numPr>
          <w:ilvl w:val="1"/>
          <w:numId w:val="11"/>
        </w:numPr>
      </w:pPr>
      <w:r>
        <w:t>Chat Module (chat.py)</w:t>
      </w:r>
    </w:p>
    <w:p w14:paraId="65DEB6FD" w14:textId="0DD4E16D" w:rsidR="73C6E43F" w:rsidRDefault="73C6E43F" w:rsidP="54D2CD44">
      <w:pPr>
        <w:pStyle w:val="ListParagraph"/>
        <w:numPr>
          <w:ilvl w:val="0"/>
          <w:numId w:val="11"/>
        </w:numPr>
      </w:pPr>
      <w:r>
        <w:t>Documentation</w:t>
      </w:r>
    </w:p>
    <w:p w14:paraId="7C678154" w14:textId="6E48F398" w:rsidR="0025092C" w:rsidRPr="0025092C" w:rsidRDefault="73C6E43F" w:rsidP="0025092C">
      <w:pPr>
        <w:pStyle w:val="ListParagraph"/>
        <w:numPr>
          <w:ilvl w:val="1"/>
          <w:numId w:val="11"/>
        </w:numPr>
      </w:pPr>
      <w:r>
        <w:t>Tic-Tac-Toe Analysis</w:t>
      </w:r>
    </w:p>
    <w:p w14:paraId="589F42B9" w14:textId="787B699A" w:rsidR="58693203" w:rsidRDefault="58693203" w:rsidP="58693203">
      <w:pPr>
        <w:pStyle w:val="ListParagraph"/>
        <w:numPr>
          <w:ilvl w:val="1"/>
          <w:numId w:val="11"/>
        </w:numPr>
      </w:pPr>
      <w:r>
        <w:t>User Requirements (6</w:t>
      </w:r>
      <w:r w:rsidR="12288891">
        <w:t xml:space="preserve"> &amp; 8</w:t>
      </w:r>
      <w:r>
        <w:t>)</w:t>
      </w:r>
    </w:p>
    <w:p w14:paraId="755BF051" w14:textId="224BAB83" w:rsidR="7F0706ED" w:rsidRDefault="7F0706ED" w:rsidP="7F0706ED">
      <w:pPr>
        <w:pStyle w:val="ListParagraph"/>
        <w:numPr>
          <w:ilvl w:val="1"/>
          <w:numId w:val="11"/>
        </w:numPr>
      </w:pPr>
      <w:r>
        <w:t>Technical Requirements (</w:t>
      </w:r>
      <w:r w:rsidR="70ECCAB2">
        <w:t>6</w:t>
      </w:r>
      <w:r w:rsidR="7A69757B">
        <w:t xml:space="preserve"> &amp; 7</w:t>
      </w:r>
      <w:r w:rsidR="70ECCAB2">
        <w:t>)</w:t>
      </w:r>
    </w:p>
    <w:p w14:paraId="346D6E70" w14:textId="332BC546" w:rsidR="032AD56D" w:rsidRDefault="032AD56D" w:rsidP="032AD56D">
      <w:pPr>
        <w:pStyle w:val="ListParagraph"/>
        <w:numPr>
          <w:ilvl w:val="0"/>
          <w:numId w:val="11"/>
        </w:numPr>
      </w:pPr>
      <w:r>
        <w:lastRenderedPageBreak/>
        <w:t>Testing</w:t>
      </w:r>
    </w:p>
    <w:p w14:paraId="6F3BAC09" w14:textId="07070844" w:rsidR="032AD56D" w:rsidRDefault="032AD56D" w:rsidP="032AD56D">
      <w:pPr>
        <w:pStyle w:val="ListParagraph"/>
        <w:numPr>
          <w:ilvl w:val="1"/>
          <w:numId w:val="11"/>
        </w:numPr>
      </w:pPr>
      <w:r>
        <w:t>Any tests by Murray</w:t>
      </w:r>
    </w:p>
    <w:p w14:paraId="09FB378D" w14:textId="77777777" w:rsidR="00E22F11" w:rsidRDefault="00E22F11"/>
    <w:p w14:paraId="3EBC93DE" w14:textId="77777777" w:rsidR="00D50DCF" w:rsidRDefault="00D50DCF"/>
    <w:p w14:paraId="221EC1F2" w14:textId="77777777" w:rsidR="00692C82" w:rsidRPr="00692C82" w:rsidRDefault="00692C82" w:rsidP="00692C82"/>
    <w:sectPr w:rsidR="00692C82" w:rsidRPr="00692C82">
      <w:headerReference w:type="default" r:id="rId16"/>
      <w:footerReference w:type="default" r:id="rId17"/>
      <w:headerReference w:type="first" r:id="rId18"/>
      <w:footerReference w:type="first" r:id="rId1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47DB83" w14:textId="77777777" w:rsidR="006535D4" w:rsidRDefault="006535D4" w:rsidP="00C6554A">
      <w:pPr>
        <w:spacing w:before="0" w:after="0" w:line="240" w:lineRule="auto"/>
      </w:pPr>
      <w:r>
        <w:separator/>
      </w:r>
    </w:p>
  </w:endnote>
  <w:endnote w:type="continuationSeparator" w:id="0">
    <w:p w14:paraId="4446C92F" w14:textId="77777777" w:rsidR="006535D4" w:rsidRDefault="006535D4" w:rsidP="00C6554A">
      <w:pPr>
        <w:spacing w:before="0" w:after="0" w:line="240" w:lineRule="auto"/>
      </w:pPr>
      <w:r>
        <w:continuationSeparator/>
      </w:r>
    </w:p>
  </w:endnote>
  <w:endnote w:type="continuationNotice" w:id="1">
    <w:p w14:paraId="3906F585" w14:textId="77777777" w:rsidR="006535D4" w:rsidRDefault="006535D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GMinchoE">
    <w:altName w:val="HG明朝E"/>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FD47D" w14:textId="77777777" w:rsidR="00474C3C" w:rsidRDefault="00474C3C">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880"/>
      <w:gridCol w:w="2880"/>
      <w:gridCol w:w="2880"/>
    </w:tblGrid>
    <w:tr w:rsidR="7ABADE34" w14:paraId="7E17C2C7" w14:textId="77777777" w:rsidTr="7ABADE34">
      <w:tc>
        <w:tcPr>
          <w:tcW w:w="2880" w:type="dxa"/>
        </w:tcPr>
        <w:p w14:paraId="645C35C9" w14:textId="3A7A796F" w:rsidR="7ABADE34" w:rsidRDefault="7ABADE34" w:rsidP="7ABADE34">
          <w:pPr>
            <w:pStyle w:val="Header"/>
            <w:ind w:left="-115"/>
          </w:pPr>
        </w:p>
      </w:tc>
      <w:tc>
        <w:tcPr>
          <w:tcW w:w="2880" w:type="dxa"/>
        </w:tcPr>
        <w:p w14:paraId="15B5E854" w14:textId="0089D838" w:rsidR="7ABADE34" w:rsidRDefault="7ABADE34" w:rsidP="7ABADE34">
          <w:pPr>
            <w:pStyle w:val="Header"/>
            <w:jc w:val="center"/>
          </w:pPr>
        </w:p>
      </w:tc>
      <w:tc>
        <w:tcPr>
          <w:tcW w:w="2880" w:type="dxa"/>
        </w:tcPr>
        <w:p w14:paraId="234B418D" w14:textId="03196D46" w:rsidR="7ABADE34" w:rsidRDefault="7ABADE34" w:rsidP="7ABADE34">
          <w:pPr>
            <w:pStyle w:val="Header"/>
            <w:ind w:right="-115"/>
            <w:jc w:val="right"/>
          </w:pPr>
        </w:p>
      </w:tc>
    </w:tr>
  </w:tbl>
  <w:p w14:paraId="3F5D5B1B" w14:textId="19B44CD8" w:rsidR="00EA5D30" w:rsidRDefault="00EA5D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166901" w14:textId="77777777" w:rsidR="006535D4" w:rsidRDefault="006535D4" w:rsidP="00C6554A">
      <w:pPr>
        <w:spacing w:before="0" w:after="0" w:line="240" w:lineRule="auto"/>
      </w:pPr>
      <w:r>
        <w:separator/>
      </w:r>
    </w:p>
  </w:footnote>
  <w:footnote w:type="continuationSeparator" w:id="0">
    <w:p w14:paraId="2229F3B3" w14:textId="77777777" w:rsidR="006535D4" w:rsidRDefault="006535D4" w:rsidP="00C6554A">
      <w:pPr>
        <w:spacing w:before="0" w:after="0" w:line="240" w:lineRule="auto"/>
      </w:pPr>
      <w:r>
        <w:continuationSeparator/>
      </w:r>
    </w:p>
  </w:footnote>
  <w:footnote w:type="continuationNotice" w:id="1">
    <w:p w14:paraId="719C3E2B" w14:textId="77777777" w:rsidR="006535D4" w:rsidRDefault="006535D4">
      <w:pPr>
        <w:spacing w:before="0" w:after="0" w:line="240" w:lineRule="auto"/>
      </w:pPr>
    </w:p>
  </w:footnote>
  <w:footnote w:id="2">
    <w:p w14:paraId="20ECA96A" w14:textId="011A4B5A" w:rsidR="00474C3C" w:rsidRPr="00B91292" w:rsidRDefault="00474C3C">
      <w:pPr>
        <w:pStyle w:val="FootnoteText"/>
      </w:pPr>
      <w:r>
        <w:rPr>
          <w:rStyle w:val="FootnoteReference"/>
        </w:rPr>
        <w:footnoteRef/>
      </w:r>
      <w:r>
        <w:t xml:space="preserve"> Merriam-Webster.com Dictionary, </w:t>
      </w:r>
      <w:r w:rsidRPr="003E5203">
        <w:rPr>
          <w:i/>
          <w:iCs/>
        </w:rPr>
        <w:t>Chess</w:t>
      </w:r>
      <w:r>
        <w:rPr>
          <w:i/>
          <w:iCs/>
        </w:rPr>
        <w:t>,</w:t>
      </w:r>
      <w:r>
        <w:t xml:space="preserve"> </w:t>
      </w:r>
      <w:r w:rsidRPr="003E5203">
        <w:rPr>
          <w:rStyle w:val="Emphasis"/>
          <w:i w:val="0"/>
          <w:iCs w:val="0"/>
        </w:rPr>
        <w:t>Merriam-Webster</w:t>
      </w:r>
      <w:r>
        <w:t>, Accessed 28 Apr. 2020, &lt;https://www.merriam-webster.com/dictionary/chess/&gt;</w:t>
      </w:r>
    </w:p>
  </w:footnote>
  <w:footnote w:id="3">
    <w:p w14:paraId="51DA04D1" w14:textId="5BC8D8C3" w:rsidR="00474C3C" w:rsidRDefault="00474C3C">
      <w:pPr>
        <w:pStyle w:val="FootnoteText"/>
      </w:pPr>
      <w:r>
        <w:rPr>
          <w:rStyle w:val="FootnoteReference"/>
        </w:rPr>
        <w:footnoteRef/>
      </w:r>
      <w:r>
        <w:t xml:space="preserve"> Unknown, Accessed 28 Apr. 2020, &lt;</w:t>
      </w:r>
      <w:r w:rsidRPr="00053593">
        <w:t>https://www.pngfind.com/mpng/hJxwim_this-free-icons-png-design-of-chess-pieces/</w:t>
      </w:r>
      <w:r>
        <w:t>&gt;</w:t>
      </w:r>
    </w:p>
  </w:footnote>
  <w:footnote w:id="4">
    <w:p w14:paraId="363BDE2B" w14:textId="0DE4E2A5" w:rsidR="001A398E" w:rsidRPr="001A398E" w:rsidRDefault="001A398E">
      <w:pPr>
        <w:pStyle w:val="FootnoteText"/>
      </w:pPr>
      <w:r>
        <w:rPr>
          <w:rStyle w:val="FootnoteReference"/>
        </w:rPr>
        <w:footnoteRef/>
      </w:r>
      <w:r>
        <w:t xml:space="preserve"> CHESScom, Last updated 2019, </w:t>
      </w:r>
      <w:r>
        <w:rPr>
          <w:i/>
          <w:iCs/>
        </w:rPr>
        <w:t>How to Castle in Chess</w:t>
      </w:r>
      <w:r>
        <w:t>, CHESS.com, Accessed 28 Apr. 2020, &lt;</w:t>
      </w:r>
      <w:r w:rsidRPr="001A398E">
        <w:t>https://www.chess.com/article/view/how-to-castle-in-chess</w:t>
      </w:r>
      <w:r>
        <w:t>/&gt;</w:t>
      </w:r>
    </w:p>
  </w:footnote>
  <w:footnote w:id="5">
    <w:p w14:paraId="296E7FAC" w14:textId="44B556F0" w:rsidR="004E45B7" w:rsidRPr="004E45B7" w:rsidRDefault="004E45B7">
      <w:pPr>
        <w:pStyle w:val="FootnoteText"/>
      </w:pPr>
      <w:r>
        <w:rPr>
          <w:rStyle w:val="FootnoteReference"/>
        </w:rPr>
        <w:footnoteRef/>
      </w:r>
      <w:r>
        <w:t xml:space="preserve"> erik, Last updated 2019, </w:t>
      </w:r>
      <w:r>
        <w:rPr>
          <w:i/>
          <w:iCs/>
        </w:rPr>
        <w:t>Chess Notation – The Language of the Game</w:t>
      </w:r>
      <w:r>
        <w:t>, Accessed 29 Apr. 2020, &lt;</w:t>
      </w:r>
      <w:r w:rsidRPr="004E45B7">
        <w:t>https://www.chess.com/article/view/chess-notation#special-chess-symbols</w:t>
      </w:r>
      <w:r>
        <w:t>&gt;</w:t>
      </w:r>
    </w:p>
  </w:footnote>
  <w:footnote w:id="6">
    <w:p w14:paraId="49206694" w14:textId="04F76133" w:rsidR="007509C4" w:rsidRDefault="007509C4">
      <w:pPr>
        <w:pStyle w:val="FootnoteText"/>
      </w:pPr>
      <w:r>
        <w:rPr>
          <w:rStyle w:val="FootnoteReference"/>
        </w:rPr>
        <w:footnoteRef/>
      </w:r>
      <w:r>
        <w:t xml:space="preserve"> T. Mann, </w:t>
      </w:r>
      <w:r>
        <w:rPr>
          <w:i/>
          <w:iCs/>
        </w:rPr>
        <w:t>Internet Chess Servers</w:t>
      </w:r>
      <w:r>
        <w:t>, Accessed 29 Apr. 2020, &lt;</w:t>
      </w:r>
      <w:r w:rsidRPr="007509C4">
        <w:t>https://www.tim-mann.org/ics.html</w:t>
      </w:r>
      <w:r>
        <w:t>/&gt;</w:t>
      </w:r>
    </w:p>
  </w:footnote>
  <w:footnote w:id="7">
    <w:p w14:paraId="79A6C573" w14:textId="2D552328" w:rsidR="007509C4" w:rsidRPr="007509C4" w:rsidRDefault="007509C4">
      <w:pPr>
        <w:pStyle w:val="FootnoteText"/>
      </w:pPr>
      <w:r>
        <w:rPr>
          <w:rStyle w:val="FootnoteReference"/>
        </w:rPr>
        <w:footnoteRef/>
      </w:r>
      <w:r>
        <w:t xml:space="preserve"> M. Fioretti, 2011, </w:t>
      </w:r>
      <w:r>
        <w:rPr>
          <w:i/>
          <w:iCs/>
        </w:rPr>
        <w:t>My four favourite graphical Chess clients for Linux</w:t>
      </w:r>
      <w:r>
        <w:t>, Accessed 29 Apr. 2020, &lt;</w:t>
      </w:r>
      <w:r w:rsidRPr="007509C4">
        <w:t>https://www.techrepublic.com/blog/linux-and-open-source/my-four-favorite-graphical-chess-clients-for-linux/</w:t>
      </w:r>
      <w:r>
        <w:t>&gt;</w:t>
      </w:r>
    </w:p>
  </w:footnote>
  <w:footnote w:id="8">
    <w:p w14:paraId="38B65F12" w14:textId="77777777" w:rsidR="00160A59" w:rsidRDefault="008C4257" w:rsidP="00160A59">
      <w:pPr>
        <w:pStyle w:val="Bibliography"/>
        <w:rPr>
          <w:noProof/>
          <w:sz w:val="24"/>
          <w:szCs w:val="24"/>
          <w:lang w:val="en-US"/>
        </w:rPr>
      </w:pPr>
      <w:r>
        <w:rPr>
          <w:rStyle w:val="FootnoteReference"/>
        </w:rPr>
        <w:footnoteRef/>
      </w:r>
      <w:r>
        <w:t xml:space="preserve"> </w:t>
      </w:r>
      <w:r>
        <w:rPr>
          <w:lang w:val="en-US"/>
        </w:rPr>
        <w:fldChar w:fldCharType="begin"/>
      </w:r>
      <w:r>
        <w:rPr>
          <w:lang w:val="en-US"/>
        </w:rPr>
        <w:instrText xml:space="preserve"> BIBLIOGRAPHY  \l 1033 </w:instrText>
      </w:r>
      <w:r>
        <w:rPr>
          <w:lang w:val="en-US"/>
        </w:rPr>
        <w:fldChar w:fldCharType="separate"/>
      </w:r>
      <w:r w:rsidR="00160A59">
        <w:rPr>
          <w:noProof/>
          <w:lang w:val="en-US"/>
        </w:rPr>
        <w:t xml:space="preserve">Brown, S., 2019. </w:t>
      </w:r>
      <w:r w:rsidR="00160A59">
        <w:rPr>
          <w:i/>
          <w:iCs/>
          <w:noProof/>
          <w:lang w:val="en-US"/>
        </w:rPr>
        <w:t xml:space="preserve">The Spruce Crafts. </w:t>
      </w:r>
      <w:r w:rsidR="00160A59">
        <w:rPr>
          <w:noProof/>
          <w:lang w:val="en-US"/>
        </w:rPr>
        <w:t xml:space="preserve">[Online] </w:t>
      </w:r>
      <w:r w:rsidR="00160A59">
        <w:rPr>
          <w:noProof/>
          <w:lang w:val="en-US"/>
        </w:rPr>
        <w:br/>
        <w:t xml:space="preserve">Available at: </w:t>
      </w:r>
      <w:r w:rsidR="00160A59">
        <w:rPr>
          <w:noProof/>
          <w:u w:val="single"/>
          <w:lang w:val="en-US"/>
        </w:rPr>
        <w:t>https://www.thesprucecrafts.com/the-basic-rules-of-battleship-411069</w:t>
      </w:r>
      <w:r w:rsidR="00160A59">
        <w:rPr>
          <w:noProof/>
          <w:lang w:val="en-US"/>
        </w:rPr>
        <w:br/>
        <w:t>[Accessed 29 April 2020].</w:t>
      </w:r>
    </w:p>
    <w:p w14:paraId="4769FC59" w14:textId="77777777" w:rsidR="00160A59" w:rsidRDefault="00160A59" w:rsidP="00160A59">
      <w:pPr>
        <w:pStyle w:val="Bibliography"/>
        <w:rPr>
          <w:noProof/>
          <w:lang w:val="en-US"/>
        </w:rPr>
      </w:pPr>
      <w:r>
        <w:rPr>
          <w:noProof/>
          <w:lang w:val="en-US"/>
        </w:rPr>
        <w:t xml:space="preserve">Milton Bradley Company, 2010. </w:t>
      </w:r>
      <w:r>
        <w:rPr>
          <w:i/>
          <w:iCs/>
          <w:noProof/>
          <w:lang w:val="en-US"/>
        </w:rPr>
        <w:t xml:space="preserve">BATTLESHIP. </w:t>
      </w:r>
      <w:r>
        <w:rPr>
          <w:noProof/>
          <w:lang w:val="en-US"/>
        </w:rPr>
        <w:t xml:space="preserve">[Online] </w:t>
      </w:r>
      <w:r>
        <w:rPr>
          <w:noProof/>
          <w:lang w:val="en-US"/>
        </w:rPr>
        <w:br/>
        <w:t xml:space="preserve">Available at: </w:t>
      </w:r>
      <w:r>
        <w:rPr>
          <w:noProof/>
          <w:u w:val="single"/>
          <w:lang w:val="en-US"/>
        </w:rPr>
        <w:t>https://www.hasbro.com/common/instruct/battleship.pdf</w:t>
      </w:r>
      <w:r>
        <w:rPr>
          <w:noProof/>
          <w:lang w:val="en-US"/>
        </w:rPr>
        <w:br/>
        <w:t>[Accessed 14 May 2020].</w:t>
      </w:r>
    </w:p>
    <w:p w14:paraId="4802AEC2" w14:textId="77777777" w:rsidR="00160A59" w:rsidRDefault="00160A59" w:rsidP="00160A59">
      <w:pPr>
        <w:pStyle w:val="Bibliography"/>
        <w:rPr>
          <w:noProof/>
          <w:lang w:val="en-US"/>
        </w:rPr>
      </w:pPr>
      <w:r>
        <w:rPr>
          <w:noProof/>
          <w:lang w:val="en-US"/>
        </w:rPr>
        <w:t xml:space="preserve">Wikipedia, 2020. </w:t>
      </w:r>
      <w:r>
        <w:rPr>
          <w:i/>
          <w:iCs/>
          <w:noProof/>
          <w:lang w:val="en-US"/>
        </w:rPr>
        <w:t xml:space="preserve">Battleship (game). </w:t>
      </w:r>
      <w:r>
        <w:rPr>
          <w:noProof/>
          <w:lang w:val="en-US"/>
        </w:rPr>
        <w:t xml:space="preserve">[Online] </w:t>
      </w:r>
      <w:r>
        <w:rPr>
          <w:noProof/>
          <w:lang w:val="en-US"/>
        </w:rPr>
        <w:br/>
        <w:t xml:space="preserve">Available at: </w:t>
      </w:r>
      <w:r>
        <w:rPr>
          <w:noProof/>
          <w:u w:val="single"/>
          <w:lang w:val="en-US"/>
        </w:rPr>
        <w:t>https://en.wikipedia.org/wiki/Battleship_(game)</w:t>
      </w:r>
      <w:r>
        <w:rPr>
          <w:noProof/>
          <w:lang w:val="en-US"/>
        </w:rPr>
        <w:br/>
        <w:t>[Accessed 29 April 2020].</w:t>
      </w:r>
    </w:p>
    <w:p w14:paraId="6C096F9F" w14:textId="065C507D" w:rsidR="008C4257" w:rsidRPr="008C4257" w:rsidRDefault="008C4257" w:rsidP="00160A59">
      <w:pPr>
        <w:pStyle w:val="FootnoteText"/>
        <w:rPr>
          <w:lang w:val="en-US"/>
        </w:rPr>
      </w:pPr>
      <w:r>
        <w:rPr>
          <w:lang w:val="en-US"/>
        </w:rPr>
        <w:fldChar w:fldCharType="end"/>
      </w:r>
    </w:p>
  </w:footnote>
  <w:footnote w:id="9">
    <w:p w14:paraId="75C35635" w14:textId="77777777" w:rsidR="00923DB0" w:rsidRPr="002E2B7C" w:rsidRDefault="00923DB0" w:rsidP="00923DB0">
      <w:pPr>
        <w:pStyle w:val="FootnoteText"/>
        <w:rPr>
          <w:sz w:val="2"/>
          <w:szCs w:val="2"/>
          <w:lang w:val="en-US"/>
        </w:rPr>
      </w:pPr>
    </w:p>
  </w:footnote>
  <w:footnote w:id="10">
    <w:p w14:paraId="5BE38ABA" w14:textId="510BAAEC" w:rsidR="007A5BBD" w:rsidRPr="007A5BBD" w:rsidRDefault="007A5BBD" w:rsidP="007A5BBD">
      <w:pPr>
        <w:pStyle w:val="FootnoteText"/>
      </w:pPr>
      <w:r>
        <w:rPr>
          <w:rStyle w:val="FootnoteReference"/>
        </w:rPr>
        <w:footnoteRef/>
      </w:r>
      <w:r>
        <w:t xml:space="preserve"> </w:t>
      </w:r>
      <w:r>
        <w:rPr>
          <w:lang w:val="en-US"/>
        </w:rPr>
        <w:fldChar w:fldCharType="begin"/>
      </w:r>
      <w:r>
        <w:rPr>
          <w:lang w:val="en-US"/>
        </w:rPr>
        <w:instrText xml:space="preserve"> BIBLIOGRAPHY  \l 1033 </w:instrText>
      </w:r>
      <w:r>
        <w:rPr>
          <w:lang w:val="en-US"/>
        </w:rPr>
        <w:fldChar w:fldCharType="separate"/>
      </w:r>
      <w:r>
        <w:rPr>
          <w:noProof/>
          <w:lang w:val="en-US"/>
        </w:rPr>
        <w:t xml:space="preserve">Brown, S., 2019. </w:t>
      </w:r>
      <w:r>
        <w:rPr>
          <w:i/>
          <w:iCs/>
          <w:noProof/>
          <w:lang w:val="en-US"/>
        </w:rPr>
        <w:t xml:space="preserve">The Spruce Crafts. </w:t>
      </w:r>
      <w:r>
        <w:rPr>
          <w:noProof/>
          <w:lang w:val="en-US"/>
        </w:rPr>
        <w:t xml:space="preserve">[Online] </w:t>
      </w:r>
      <w:r>
        <w:rPr>
          <w:noProof/>
          <w:lang w:val="en-US"/>
        </w:rPr>
        <w:br/>
        <w:t xml:space="preserve">Available at: </w:t>
      </w:r>
      <w:r>
        <w:rPr>
          <w:noProof/>
          <w:u w:val="single"/>
          <w:lang w:val="en-US"/>
        </w:rPr>
        <w:t>https://www.thesprucecrafts.com/the-basic-rules-of-battleship-411069</w:t>
      </w:r>
      <w:r>
        <w:rPr>
          <w:noProof/>
          <w:lang w:val="en-US"/>
        </w:rPr>
        <w:br/>
        <w:t>[Accessed 29 April 2020].</w:t>
      </w:r>
      <w:r>
        <w:rPr>
          <w:lang w:val="en-US"/>
        </w:rPr>
        <w:fldChar w:fldCharType="end"/>
      </w:r>
    </w:p>
  </w:footnote>
  <w:footnote w:id="11">
    <w:p w14:paraId="5D8F30AE" w14:textId="11489A2D" w:rsidR="004F00BD" w:rsidRPr="004F00BD" w:rsidRDefault="004F00BD">
      <w:pPr>
        <w:pStyle w:val="FootnoteText"/>
        <w:rPr>
          <w:lang w:val="en-US"/>
        </w:rPr>
      </w:pPr>
    </w:p>
  </w:footnote>
  <w:footnote w:id="12">
    <w:p w14:paraId="0D1B9D23" w14:textId="6C22B1A4" w:rsidR="000A519C" w:rsidRPr="000A519C" w:rsidRDefault="000A519C" w:rsidP="00B3643C">
      <w:pPr>
        <w:pStyle w:val="FootnoteText"/>
        <w:rPr>
          <w:lang w:val="en-US"/>
        </w:rPr>
      </w:pPr>
      <w:r>
        <w:rPr>
          <w:rStyle w:val="FootnoteReference"/>
        </w:rPr>
        <w:footnoteRef/>
      </w:r>
      <w:r>
        <w:t xml:space="preserve"> </w:t>
      </w:r>
      <w:r w:rsidR="00B3643C">
        <w:fldChar w:fldCharType="begin"/>
      </w:r>
      <w:r w:rsidR="00B3643C">
        <w:rPr>
          <w:lang w:val="en-US"/>
        </w:rPr>
        <w:instrText xml:space="preserve"> BIBLIOGRAPHY  \l 1033 </w:instrText>
      </w:r>
      <w:r w:rsidR="00B3643C">
        <w:fldChar w:fldCharType="separate"/>
      </w:r>
      <w:r w:rsidR="00B3643C">
        <w:rPr>
          <w:noProof/>
          <w:lang w:val="en-US"/>
        </w:rPr>
        <w:t xml:space="preserve">Milton Bradley Company, </w:t>
      </w:r>
      <w:r w:rsidR="00553ABB">
        <w:rPr>
          <w:noProof/>
          <w:lang w:val="en-US"/>
        </w:rPr>
        <w:t>1990</w:t>
      </w:r>
      <w:r w:rsidR="00B3643C">
        <w:rPr>
          <w:noProof/>
          <w:lang w:val="en-US"/>
        </w:rPr>
        <w:t xml:space="preserve">. </w:t>
      </w:r>
      <w:r w:rsidR="00B3643C">
        <w:rPr>
          <w:i/>
          <w:iCs/>
          <w:noProof/>
          <w:lang w:val="en-US"/>
        </w:rPr>
        <w:t xml:space="preserve">BATTLESHIP. </w:t>
      </w:r>
      <w:r w:rsidR="00B3643C">
        <w:rPr>
          <w:noProof/>
          <w:lang w:val="en-US"/>
        </w:rPr>
        <w:t xml:space="preserve">[Online] </w:t>
      </w:r>
      <w:r w:rsidR="00B3643C">
        <w:rPr>
          <w:noProof/>
          <w:lang w:val="en-US"/>
        </w:rPr>
        <w:br/>
        <w:t xml:space="preserve">Available at: </w:t>
      </w:r>
      <w:r w:rsidR="00B3643C">
        <w:rPr>
          <w:noProof/>
          <w:u w:val="single"/>
          <w:lang w:val="en-US"/>
        </w:rPr>
        <w:t>https://www.hasbro.com/common/instruct/battleship.pdf</w:t>
      </w:r>
      <w:r w:rsidR="00B3643C">
        <w:rPr>
          <w:noProof/>
          <w:lang w:val="en-US"/>
        </w:rPr>
        <w:br/>
        <w:t>[Accessed 14 May 2020].</w:t>
      </w:r>
      <w:r w:rsidR="00B3643C">
        <w:fldChar w:fldCharType="end"/>
      </w:r>
    </w:p>
  </w:footnote>
  <w:footnote w:id="13">
    <w:p w14:paraId="11440B5B" w14:textId="12216E24" w:rsidR="00755F94" w:rsidRPr="00755F94" w:rsidRDefault="00755F94">
      <w:pPr>
        <w:pStyle w:val="FootnoteText"/>
        <w:rPr>
          <w:sz w:val="2"/>
          <w:szCs w:val="2"/>
          <w:lang w:val="en-US"/>
        </w:rPr>
      </w:pPr>
    </w:p>
  </w:footnote>
  <w:footnote w:id="14">
    <w:p w14:paraId="4D48BBFB" w14:textId="6E3E952C" w:rsidR="1F7E24FB" w:rsidRDefault="34C7A939" w:rsidP="1F7E24FB">
      <w:pPr>
        <w:rPr>
          <w:rFonts w:ascii="Calibri" w:eastAsia="Calibri" w:hAnsi="Calibri" w:cs="Calibri"/>
          <w:color w:val="000000" w:themeColor="text1"/>
        </w:rPr>
      </w:pPr>
      <w:r w:rsidRPr="54D2CD44">
        <w:footnoteRef/>
      </w:r>
      <w:r w:rsidR="1F7E24FB">
        <w:t xml:space="preserve"> </w:t>
      </w:r>
      <w:r w:rsidR="1F7E24FB" w:rsidRPr="54D2CD44">
        <w:t xml:space="preserve">Wikipedia Contributors (2019). Tic-tac-toe. [online] Wikipedia. Available at: </w:t>
      </w:r>
      <w:hyperlink r:id="rId1">
        <w:r w:rsidR="1F7E24FB" w:rsidRPr="5EE041F0">
          <w:rPr>
            <w:rStyle w:val="Hyperlink"/>
          </w:rPr>
          <w:t>https://en.wikipedia.org/wiki/Tic-tac-toe</w:t>
        </w:r>
      </w:hyperlink>
      <w:r w:rsidR="1F7E24FB" w:rsidRPr="54D2CD44">
        <w:t>.</w:t>
      </w:r>
      <w:r w:rsidR="54D2CD44" w:rsidRPr="54D2CD44">
        <w:t xml:space="preserve"> [Accessed 25 May 2020]</w:t>
      </w:r>
    </w:p>
    <w:p w14:paraId="0218B812" w14:textId="7A74CCBB" w:rsidR="1F7E24FB" w:rsidRDefault="1F7E24FB">
      <w:r w:rsidRPr="1F7E24FB">
        <w:rPr>
          <w:rFonts w:ascii="Calibri" w:eastAsia="Calibri" w:hAnsi="Calibri" w:cs="Calibri"/>
          <w:color w:val="000000" w:themeColor="text1"/>
        </w:rPr>
        <w:t>‌</w:t>
      </w:r>
    </w:p>
    <w:p w14:paraId="32CEB1B1" w14:textId="13791AA8" w:rsidR="34C7A939" w:rsidRDefault="34C7A939" w:rsidP="34C7A939">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880"/>
      <w:gridCol w:w="2880"/>
      <w:gridCol w:w="2880"/>
    </w:tblGrid>
    <w:tr w:rsidR="7ABADE34" w14:paraId="5003A143" w14:textId="77777777" w:rsidTr="7ABADE34">
      <w:tc>
        <w:tcPr>
          <w:tcW w:w="2880" w:type="dxa"/>
        </w:tcPr>
        <w:p w14:paraId="22DD7CB3" w14:textId="68C9DDA8" w:rsidR="7ABADE34" w:rsidRDefault="7ABADE34" w:rsidP="7ABADE34">
          <w:pPr>
            <w:pStyle w:val="Header"/>
            <w:ind w:left="-115"/>
          </w:pPr>
        </w:p>
      </w:tc>
      <w:tc>
        <w:tcPr>
          <w:tcW w:w="2880" w:type="dxa"/>
        </w:tcPr>
        <w:p w14:paraId="1A0B5CDC" w14:textId="15314995" w:rsidR="7ABADE34" w:rsidRDefault="7ABADE34" w:rsidP="7ABADE34">
          <w:pPr>
            <w:pStyle w:val="Header"/>
            <w:jc w:val="center"/>
          </w:pPr>
        </w:p>
      </w:tc>
      <w:tc>
        <w:tcPr>
          <w:tcW w:w="2880" w:type="dxa"/>
        </w:tcPr>
        <w:p w14:paraId="2CFA4102" w14:textId="0FE27ABB" w:rsidR="7ABADE34" w:rsidRDefault="7ABADE34" w:rsidP="7ABADE34">
          <w:pPr>
            <w:pStyle w:val="Header"/>
            <w:ind w:right="-115"/>
            <w:jc w:val="right"/>
          </w:pPr>
        </w:p>
      </w:tc>
    </w:tr>
  </w:tbl>
  <w:p w14:paraId="3575F51F" w14:textId="53014137" w:rsidR="00EA5D30" w:rsidRDefault="00EA5D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880"/>
      <w:gridCol w:w="2880"/>
      <w:gridCol w:w="2880"/>
    </w:tblGrid>
    <w:tr w:rsidR="7ABADE34" w14:paraId="3C8E9065" w14:textId="77777777" w:rsidTr="7ABADE34">
      <w:tc>
        <w:tcPr>
          <w:tcW w:w="2880" w:type="dxa"/>
        </w:tcPr>
        <w:p w14:paraId="5DF2A2E2" w14:textId="2B01546D" w:rsidR="7ABADE34" w:rsidRDefault="7ABADE34" w:rsidP="7ABADE34">
          <w:pPr>
            <w:pStyle w:val="Header"/>
            <w:ind w:left="-115"/>
          </w:pPr>
        </w:p>
      </w:tc>
      <w:tc>
        <w:tcPr>
          <w:tcW w:w="2880" w:type="dxa"/>
        </w:tcPr>
        <w:p w14:paraId="1D6E10A3" w14:textId="71BB1C47" w:rsidR="7ABADE34" w:rsidRDefault="7ABADE34" w:rsidP="7ABADE34">
          <w:pPr>
            <w:pStyle w:val="Header"/>
            <w:jc w:val="center"/>
          </w:pPr>
        </w:p>
      </w:tc>
      <w:tc>
        <w:tcPr>
          <w:tcW w:w="2880" w:type="dxa"/>
        </w:tcPr>
        <w:p w14:paraId="59DB4C6A" w14:textId="3CEB908A" w:rsidR="7ABADE34" w:rsidRDefault="7ABADE34" w:rsidP="7ABADE34">
          <w:pPr>
            <w:pStyle w:val="Header"/>
            <w:ind w:right="-115"/>
            <w:jc w:val="right"/>
          </w:pPr>
        </w:p>
      </w:tc>
    </w:tr>
  </w:tbl>
  <w:p w14:paraId="058C176B" w14:textId="62DBCDF9" w:rsidR="00EA5D30" w:rsidRDefault="00EA5D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multilevel"/>
    <w:tmpl w:val="D22C5D10"/>
    <w:lvl w:ilvl="0">
      <w:start w:val="1"/>
      <w:numFmt w:val="decimal"/>
      <w:pStyle w:val="ListNumber"/>
      <w:lvlText w:val="%1."/>
      <w:lvlJc w:val="left"/>
      <w:pPr>
        <w:tabs>
          <w:tab w:val="num" w:pos="360"/>
        </w:tabs>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1E0F4C"/>
    <w:multiLevelType w:val="hybridMultilevel"/>
    <w:tmpl w:val="A83ED9BA"/>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80F6473"/>
    <w:multiLevelType w:val="hybridMultilevel"/>
    <w:tmpl w:val="B4E42798"/>
    <w:lvl w:ilvl="0" w:tplc="EB8A9AC2">
      <w:start w:val="1"/>
      <w:numFmt w:val="decimal"/>
      <w:lvlText w:val="%1."/>
      <w:lvlJc w:val="left"/>
      <w:pPr>
        <w:ind w:left="720" w:hanging="360"/>
      </w:pPr>
      <w:rPr>
        <w:rFonts w:asciiTheme="minorHAnsi" w:eastAsiaTheme="minorHAnsi" w:hAnsiTheme="minorHAnsi" w:cstheme="minorBidi" w:hint="default"/>
        <w:color w:val="595959" w:themeColor="text1" w:themeTint="A6"/>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9274C45"/>
    <w:multiLevelType w:val="hybridMultilevel"/>
    <w:tmpl w:val="87C06972"/>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4" w15:restartNumberingAfterBreak="0">
    <w:nsid w:val="09721B0C"/>
    <w:multiLevelType w:val="hybridMultilevel"/>
    <w:tmpl w:val="BD0608F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5" w15:restartNumberingAfterBreak="0">
    <w:nsid w:val="0CD7518D"/>
    <w:multiLevelType w:val="hybridMultilevel"/>
    <w:tmpl w:val="B56EC95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6" w15:restartNumberingAfterBreak="0">
    <w:nsid w:val="0D483622"/>
    <w:multiLevelType w:val="multilevel"/>
    <w:tmpl w:val="04090023"/>
    <w:lvl w:ilvl="0">
      <w:start w:val="1"/>
      <w:numFmt w:val="upperRoman"/>
      <w:lvlText w:val="Article %1."/>
      <w:lvlJc w:val="left"/>
      <w:pPr>
        <w:ind w:left="0" w:firstLine="0"/>
      </w:pPr>
    </w:lvl>
    <w:lvl w:ilvl="1">
      <w:start w:val="1"/>
      <w:numFmt w:val="decima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12F87AE6"/>
    <w:multiLevelType w:val="multilevel"/>
    <w:tmpl w:val="0A048038"/>
    <w:lvl w:ilvl="0">
      <w:start w:val="1"/>
      <w:numFmt w:val="bullet"/>
      <w:lvlText w:val=""/>
      <w:lvlJc w:val="left"/>
      <w:pPr>
        <w:ind w:left="720" w:hanging="360"/>
      </w:pPr>
      <w:rPr>
        <w:rFonts w:ascii="Symbol" w:hAnsi="Symbol" w:hint="default"/>
      </w:r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18" w15:restartNumberingAfterBreak="0">
    <w:nsid w:val="1A377209"/>
    <w:multiLevelType w:val="hybridMultilevel"/>
    <w:tmpl w:val="1DDCC9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ED5194E"/>
    <w:multiLevelType w:val="hybridMultilevel"/>
    <w:tmpl w:val="0AD4D3CA"/>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0" w15:restartNumberingAfterBreak="0">
    <w:nsid w:val="212000CE"/>
    <w:multiLevelType w:val="hybridMultilevel"/>
    <w:tmpl w:val="2B640A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EEB2B82"/>
    <w:multiLevelType w:val="hybridMultilevel"/>
    <w:tmpl w:val="C1FA33E2"/>
    <w:lvl w:ilvl="0" w:tplc="08090001">
      <w:start w:val="1"/>
      <w:numFmt w:val="bullet"/>
      <w:lvlText w:val=""/>
      <w:lvlJc w:val="left"/>
      <w:pPr>
        <w:ind w:left="9360" w:hanging="360"/>
      </w:pPr>
      <w:rPr>
        <w:rFonts w:ascii="Symbol" w:hAnsi="Symbol" w:hint="default"/>
      </w:rPr>
    </w:lvl>
    <w:lvl w:ilvl="1" w:tplc="08090003" w:tentative="1">
      <w:start w:val="1"/>
      <w:numFmt w:val="bullet"/>
      <w:lvlText w:val="o"/>
      <w:lvlJc w:val="left"/>
      <w:pPr>
        <w:ind w:left="10080" w:hanging="360"/>
      </w:pPr>
      <w:rPr>
        <w:rFonts w:ascii="Courier New" w:hAnsi="Courier New" w:cs="Courier New" w:hint="default"/>
      </w:rPr>
    </w:lvl>
    <w:lvl w:ilvl="2" w:tplc="08090005" w:tentative="1">
      <w:start w:val="1"/>
      <w:numFmt w:val="bullet"/>
      <w:lvlText w:val=""/>
      <w:lvlJc w:val="left"/>
      <w:pPr>
        <w:ind w:left="10800" w:hanging="360"/>
      </w:pPr>
      <w:rPr>
        <w:rFonts w:ascii="Wingdings" w:hAnsi="Wingdings" w:hint="default"/>
      </w:rPr>
    </w:lvl>
    <w:lvl w:ilvl="3" w:tplc="08090001" w:tentative="1">
      <w:start w:val="1"/>
      <w:numFmt w:val="bullet"/>
      <w:lvlText w:val=""/>
      <w:lvlJc w:val="left"/>
      <w:pPr>
        <w:ind w:left="11520" w:hanging="360"/>
      </w:pPr>
      <w:rPr>
        <w:rFonts w:ascii="Symbol" w:hAnsi="Symbol" w:hint="default"/>
      </w:rPr>
    </w:lvl>
    <w:lvl w:ilvl="4" w:tplc="08090003" w:tentative="1">
      <w:start w:val="1"/>
      <w:numFmt w:val="bullet"/>
      <w:lvlText w:val="o"/>
      <w:lvlJc w:val="left"/>
      <w:pPr>
        <w:ind w:left="12240" w:hanging="360"/>
      </w:pPr>
      <w:rPr>
        <w:rFonts w:ascii="Courier New" w:hAnsi="Courier New" w:cs="Courier New" w:hint="default"/>
      </w:rPr>
    </w:lvl>
    <w:lvl w:ilvl="5" w:tplc="08090005" w:tentative="1">
      <w:start w:val="1"/>
      <w:numFmt w:val="bullet"/>
      <w:lvlText w:val=""/>
      <w:lvlJc w:val="left"/>
      <w:pPr>
        <w:ind w:left="12960" w:hanging="360"/>
      </w:pPr>
      <w:rPr>
        <w:rFonts w:ascii="Wingdings" w:hAnsi="Wingdings" w:hint="default"/>
      </w:rPr>
    </w:lvl>
    <w:lvl w:ilvl="6" w:tplc="08090001" w:tentative="1">
      <w:start w:val="1"/>
      <w:numFmt w:val="bullet"/>
      <w:lvlText w:val=""/>
      <w:lvlJc w:val="left"/>
      <w:pPr>
        <w:ind w:left="13680" w:hanging="360"/>
      </w:pPr>
      <w:rPr>
        <w:rFonts w:ascii="Symbol" w:hAnsi="Symbol" w:hint="default"/>
      </w:rPr>
    </w:lvl>
    <w:lvl w:ilvl="7" w:tplc="08090003" w:tentative="1">
      <w:start w:val="1"/>
      <w:numFmt w:val="bullet"/>
      <w:lvlText w:val="o"/>
      <w:lvlJc w:val="left"/>
      <w:pPr>
        <w:ind w:left="14400" w:hanging="360"/>
      </w:pPr>
      <w:rPr>
        <w:rFonts w:ascii="Courier New" w:hAnsi="Courier New" w:cs="Courier New" w:hint="default"/>
      </w:rPr>
    </w:lvl>
    <w:lvl w:ilvl="8" w:tplc="08090005" w:tentative="1">
      <w:start w:val="1"/>
      <w:numFmt w:val="bullet"/>
      <w:lvlText w:val=""/>
      <w:lvlJc w:val="left"/>
      <w:pPr>
        <w:ind w:left="15120" w:hanging="360"/>
      </w:pPr>
      <w:rPr>
        <w:rFonts w:ascii="Wingdings" w:hAnsi="Wingdings" w:hint="default"/>
      </w:rPr>
    </w:lvl>
  </w:abstractNum>
  <w:abstractNum w:abstractNumId="22" w15:restartNumberingAfterBreak="0">
    <w:nsid w:val="32604716"/>
    <w:multiLevelType w:val="hybridMultilevel"/>
    <w:tmpl w:val="C0FAB0B4"/>
    <w:lvl w:ilvl="0" w:tplc="EB8A9AC2">
      <w:start w:val="1"/>
      <w:numFmt w:val="decimal"/>
      <w:lvlText w:val="%1."/>
      <w:lvlJc w:val="left"/>
      <w:pPr>
        <w:ind w:left="3600" w:hanging="360"/>
      </w:pPr>
      <w:rPr>
        <w:rFonts w:asciiTheme="minorHAnsi" w:eastAsiaTheme="minorHAnsi" w:hAnsiTheme="minorHAnsi" w:cstheme="minorBidi" w:hint="default"/>
        <w:color w:val="595959" w:themeColor="text1" w:themeTint="A6"/>
        <w:sz w:val="22"/>
      </w:r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3" w15:restartNumberingAfterBreak="0">
    <w:nsid w:val="34282AF6"/>
    <w:multiLevelType w:val="hybridMultilevel"/>
    <w:tmpl w:val="5F62B3D8"/>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8F717E0"/>
    <w:multiLevelType w:val="hybridMultilevel"/>
    <w:tmpl w:val="60CE1C3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5" w15:restartNumberingAfterBreak="0">
    <w:nsid w:val="3A09329C"/>
    <w:multiLevelType w:val="hybridMultilevel"/>
    <w:tmpl w:val="9F726F6E"/>
    <w:lvl w:ilvl="0" w:tplc="EB8A9AC2">
      <w:start w:val="1"/>
      <w:numFmt w:val="decimal"/>
      <w:lvlText w:val="%1."/>
      <w:lvlJc w:val="left"/>
      <w:pPr>
        <w:ind w:left="3600" w:hanging="360"/>
      </w:pPr>
      <w:rPr>
        <w:rFonts w:asciiTheme="minorHAnsi" w:eastAsiaTheme="minorHAnsi" w:hAnsiTheme="minorHAnsi" w:cstheme="minorBidi" w:hint="default"/>
        <w:color w:val="595959" w:themeColor="text1" w:themeTint="A6"/>
        <w:sz w:val="22"/>
      </w:r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8BA4786"/>
    <w:multiLevelType w:val="hybridMultilevel"/>
    <w:tmpl w:val="594E62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A6B294F"/>
    <w:multiLevelType w:val="hybridMultilevel"/>
    <w:tmpl w:val="C50E31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B361D84"/>
    <w:multiLevelType w:val="hybridMultilevel"/>
    <w:tmpl w:val="EC1CB33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0" w15:restartNumberingAfterBreak="0">
    <w:nsid w:val="4D767339"/>
    <w:multiLevelType w:val="hybridMultilevel"/>
    <w:tmpl w:val="2180AB4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1" w15:restartNumberingAfterBreak="0">
    <w:nsid w:val="506F006D"/>
    <w:multiLevelType w:val="hybridMultilevel"/>
    <w:tmpl w:val="E5D020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0E946B5"/>
    <w:multiLevelType w:val="hybridMultilevel"/>
    <w:tmpl w:val="3A94C4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4D110B6"/>
    <w:multiLevelType w:val="hybridMultilevel"/>
    <w:tmpl w:val="FFFFFFFF"/>
    <w:lvl w:ilvl="0" w:tplc="A5CC17E6">
      <w:start w:val="1"/>
      <w:numFmt w:val="bullet"/>
      <w:lvlText w:val=""/>
      <w:lvlJc w:val="left"/>
      <w:pPr>
        <w:ind w:left="720" w:hanging="360"/>
      </w:pPr>
      <w:rPr>
        <w:rFonts w:ascii="Symbol" w:hAnsi="Symbol" w:hint="default"/>
      </w:rPr>
    </w:lvl>
    <w:lvl w:ilvl="1" w:tplc="4334ACF4">
      <w:start w:val="1"/>
      <w:numFmt w:val="bullet"/>
      <w:lvlText w:val="o"/>
      <w:lvlJc w:val="left"/>
      <w:pPr>
        <w:ind w:left="1440" w:hanging="360"/>
      </w:pPr>
      <w:rPr>
        <w:rFonts w:ascii="Courier New" w:hAnsi="Courier New" w:hint="default"/>
      </w:rPr>
    </w:lvl>
    <w:lvl w:ilvl="2" w:tplc="9690A0E0">
      <w:start w:val="1"/>
      <w:numFmt w:val="bullet"/>
      <w:lvlText w:val=""/>
      <w:lvlJc w:val="left"/>
      <w:pPr>
        <w:ind w:left="2160" w:hanging="360"/>
      </w:pPr>
      <w:rPr>
        <w:rFonts w:ascii="Wingdings" w:hAnsi="Wingdings" w:hint="default"/>
      </w:rPr>
    </w:lvl>
    <w:lvl w:ilvl="3" w:tplc="412A46A8">
      <w:start w:val="1"/>
      <w:numFmt w:val="bullet"/>
      <w:lvlText w:val=""/>
      <w:lvlJc w:val="left"/>
      <w:pPr>
        <w:ind w:left="2880" w:hanging="360"/>
      </w:pPr>
      <w:rPr>
        <w:rFonts w:ascii="Symbol" w:hAnsi="Symbol" w:hint="default"/>
      </w:rPr>
    </w:lvl>
    <w:lvl w:ilvl="4" w:tplc="0CFA3F38">
      <w:start w:val="1"/>
      <w:numFmt w:val="bullet"/>
      <w:lvlText w:val="o"/>
      <w:lvlJc w:val="left"/>
      <w:pPr>
        <w:ind w:left="3600" w:hanging="360"/>
      </w:pPr>
      <w:rPr>
        <w:rFonts w:ascii="Courier New" w:hAnsi="Courier New" w:hint="default"/>
      </w:rPr>
    </w:lvl>
    <w:lvl w:ilvl="5" w:tplc="A52039E6">
      <w:start w:val="1"/>
      <w:numFmt w:val="bullet"/>
      <w:lvlText w:val=""/>
      <w:lvlJc w:val="left"/>
      <w:pPr>
        <w:ind w:left="4320" w:hanging="360"/>
      </w:pPr>
      <w:rPr>
        <w:rFonts w:ascii="Wingdings" w:hAnsi="Wingdings" w:hint="default"/>
      </w:rPr>
    </w:lvl>
    <w:lvl w:ilvl="6" w:tplc="96F00AC0">
      <w:start w:val="1"/>
      <w:numFmt w:val="bullet"/>
      <w:lvlText w:val=""/>
      <w:lvlJc w:val="left"/>
      <w:pPr>
        <w:ind w:left="5040" w:hanging="360"/>
      </w:pPr>
      <w:rPr>
        <w:rFonts w:ascii="Symbol" w:hAnsi="Symbol" w:hint="default"/>
      </w:rPr>
    </w:lvl>
    <w:lvl w:ilvl="7" w:tplc="DF6A9486">
      <w:start w:val="1"/>
      <w:numFmt w:val="bullet"/>
      <w:lvlText w:val="o"/>
      <w:lvlJc w:val="left"/>
      <w:pPr>
        <w:ind w:left="5760" w:hanging="360"/>
      </w:pPr>
      <w:rPr>
        <w:rFonts w:ascii="Courier New" w:hAnsi="Courier New" w:hint="default"/>
      </w:rPr>
    </w:lvl>
    <w:lvl w:ilvl="8" w:tplc="4F3AEB6C">
      <w:start w:val="1"/>
      <w:numFmt w:val="bullet"/>
      <w:lvlText w:val=""/>
      <w:lvlJc w:val="left"/>
      <w:pPr>
        <w:ind w:left="6480" w:hanging="360"/>
      </w:pPr>
      <w:rPr>
        <w:rFonts w:ascii="Wingdings" w:hAnsi="Wingdings" w:hint="default"/>
      </w:rPr>
    </w:lvl>
  </w:abstractNum>
  <w:abstractNum w:abstractNumId="34" w15:restartNumberingAfterBreak="0">
    <w:nsid w:val="574B2488"/>
    <w:multiLevelType w:val="hybridMultilevel"/>
    <w:tmpl w:val="554CBD06"/>
    <w:lvl w:ilvl="0" w:tplc="08090001">
      <w:start w:val="1"/>
      <w:numFmt w:val="bullet"/>
      <w:lvlText w:val=""/>
      <w:lvlJc w:val="left"/>
      <w:pPr>
        <w:ind w:left="6480" w:hanging="360"/>
      </w:pPr>
      <w:rPr>
        <w:rFonts w:ascii="Symbol" w:hAnsi="Symbol" w:hint="default"/>
      </w:rPr>
    </w:lvl>
    <w:lvl w:ilvl="1" w:tplc="08090003" w:tentative="1">
      <w:start w:val="1"/>
      <w:numFmt w:val="bullet"/>
      <w:lvlText w:val="o"/>
      <w:lvlJc w:val="left"/>
      <w:pPr>
        <w:ind w:left="7200" w:hanging="360"/>
      </w:pPr>
      <w:rPr>
        <w:rFonts w:ascii="Courier New" w:hAnsi="Courier New" w:cs="Courier New" w:hint="default"/>
      </w:rPr>
    </w:lvl>
    <w:lvl w:ilvl="2" w:tplc="08090005" w:tentative="1">
      <w:start w:val="1"/>
      <w:numFmt w:val="bullet"/>
      <w:lvlText w:val=""/>
      <w:lvlJc w:val="left"/>
      <w:pPr>
        <w:ind w:left="7920" w:hanging="360"/>
      </w:pPr>
      <w:rPr>
        <w:rFonts w:ascii="Wingdings" w:hAnsi="Wingdings" w:hint="default"/>
      </w:rPr>
    </w:lvl>
    <w:lvl w:ilvl="3" w:tplc="08090001" w:tentative="1">
      <w:start w:val="1"/>
      <w:numFmt w:val="bullet"/>
      <w:lvlText w:val=""/>
      <w:lvlJc w:val="left"/>
      <w:pPr>
        <w:ind w:left="8640" w:hanging="360"/>
      </w:pPr>
      <w:rPr>
        <w:rFonts w:ascii="Symbol" w:hAnsi="Symbol" w:hint="default"/>
      </w:rPr>
    </w:lvl>
    <w:lvl w:ilvl="4" w:tplc="08090003" w:tentative="1">
      <w:start w:val="1"/>
      <w:numFmt w:val="bullet"/>
      <w:lvlText w:val="o"/>
      <w:lvlJc w:val="left"/>
      <w:pPr>
        <w:ind w:left="9360" w:hanging="360"/>
      </w:pPr>
      <w:rPr>
        <w:rFonts w:ascii="Courier New" w:hAnsi="Courier New" w:cs="Courier New" w:hint="default"/>
      </w:rPr>
    </w:lvl>
    <w:lvl w:ilvl="5" w:tplc="08090005" w:tentative="1">
      <w:start w:val="1"/>
      <w:numFmt w:val="bullet"/>
      <w:lvlText w:val=""/>
      <w:lvlJc w:val="left"/>
      <w:pPr>
        <w:ind w:left="10080" w:hanging="360"/>
      </w:pPr>
      <w:rPr>
        <w:rFonts w:ascii="Wingdings" w:hAnsi="Wingdings" w:hint="default"/>
      </w:rPr>
    </w:lvl>
    <w:lvl w:ilvl="6" w:tplc="08090001" w:tentative="1">
      <w:start w:val="1"/>
      <w:numFmt w:val="bullet"/>
      <w:lvlText w:val=""/>
      <w:lvlJc w:val="left"/>
      <w:pPr>
        <w:ind w:left="10800" w:hanging="360"/>
      </w:pPr>
      <w:rPr>
        <w:rFonts w:ascii="Symbol" w:hAnsi="Symbol" w:hint="default"/>
      </w:rPr>
    </w:lvl>
    <w:lvl w:ilvl="7" w:tplc="08090003" w:tentative="1">
      <w:start w:val="1"/>
      <w:numFmt w:val="bullet"/>
      <w:lvlText w:val="o"/>
      <w:lvlJc w:val="left"/>
      <w:pPr>
        <w:ind w:left="11520" w:hanging="360"/>
      </w:pPr>
      <w:rPr>
        <w:rFonts w:ascii="Courier New" w:hAnsi="Courier New" w:cs="Courier New" w:hint="default"/>
      </w:rPr>
    </w:lvl>
    <w:lvl w:ilvl="8" w:tplc="08090005" w:tentative="1">
      <w:start w:val="1"/>
      <w:numFmt w:val="bullet"/>
      <w:lvlText w:val=""/>
      <w:lvlJc w:val="left"/>
      <w:pPr>
        <w:ind w:left="12240" w:hanging="360"/>
      </w:pPr>
      <w:rPr>
        <w:rFonts w:ascii="Wingdings" w:hAnsi="Wingdings" w:hint="default"/>
      </w:rPr>
    </w:lvl>
  </w:abstractNum>
  <w:abstractNum w:abstractNumId="35" w15:restartNumberingAfterBreak="0">
    <w:nsid w:val="5A7C1F0B"/>
    <w:multiLevelType w:val="hybridMultilevel"/>
    <w:tmpl w:val="12E071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28E1C95"/>
    <w:multiLevelType w:val="hybridMultilevel"/>
    <w:tmpl w:val="FFFFFFFF"/>
    <w:lvl w:ilvl="0" w:tplc="8FBA7EA4">
      <w:start w:val="1"/>
      <w:numFmt w:val="bullet"/>
      <w:lvlText w:val=""/>
      <w:lvlJc w:val="left"/>
      <w:pPr>
        <w:ind w:left="720" w:hanging="360"/>
      </w:pPr>
      <w:rPr>
        <w:rFonts w:ascii="Symbol" w:hAnsi="Symbol" w:hint="default"/>
      </w:rPr>
    </w:lvl>
    <w:lvl w:ilvl="1" w:tplc="B9C417EC">
      <w:start w:val="1"/>
      <w:numFmt w:val="bullet"/>
      <w:lvlText w:val="o"/>
      <w:lvlJc w:val="left"/>
      <w:pPr>
        <w:ind w:left="1440" w:hanging="360"/>
      </w:pPr>
      <w:rPr>
        <w:rFonts w:ascii="Courier New" w:hAnsi="Courier New" w:hint="default"/>
      </w:rPr>
    </w:lvl>
    <w:lvl w:ilvl="2" w:tplc="362EFB82">
      <w:start w:val="1"/>
      <w:numFmt w:val="bullet"/>
      <w:lvlText w:val=""/>
      <w:lvlJc w:val="left"/>
      <w:pPr>
        <w:ind w:left="2160" w:hanging="360"/>
      </w:pPr>
      <w:rPr>
        <w:rFonts w:ascii="Wingdings" w:hAnsi="Wingdings" w:hint="default"/>
      </w:rPr>
    </w:lvl>
    <w:lvl w:ilvl="3" w:tplc="32AAF1EA">
      <w:start w:val="1"/>
      <w:numFmt w:val="bullet"/>
      <w:lvlText w:val=""/>
      <w:lvlJc w:val="left"/>
      <w:pPr>
        <w:ind w:left="2880" w:hanging="360"/>
      </w:pPr>
      <w:rPr>
        <w:rFonts w:ascii="Symbol" w:hAnsi="Symbol" w:hint="default"/>
      </w:rPr>
    </w:lvl>
    <w:lvl w:ilvl="4" w:tplc="38662530">
      <w:start w:val="1"/>
      <w:numFmt w:val="bullet"/>
      <w:lvlText w:val="o"/>
      <w:lvlJc w:val="left"/>
      <w:pPr>
        <w:ind w:left="3600" w:hanging="360"/>
      </w:pPr>
      <w:rPr>
        <w:rFonts w:ascii="Courier New" w:hAnsi="Courier New" w:hint="default"/>
      </w:rPr>
    </w:lvl>
    <w:lvl w:ilvl="5" w:tplc="1C24E218">
      <w:start w:val="1"/>
      <w:numFmt w:val="bullet"/>
      <w:lvlText w:val=""/>
      <w:lvlJc w:val="left"/>
      <w:pPr>
        <w:ind w:left="4320" w:hanging="360"/>
      </w:pPr>
      <w:rPr>
        <w:rFonts w:ascii="Wingdings" w:hAnsi="Wingdings" w:hint="default"/>
      </w:rPr>
    </w:lvl>
    <w:lvl w:ilvl="6" w:tplc="3CD07434">
      <w:start w:val="1"/>
      <w:numFmt w:val="bullet"/>
      <w:lvlText w:val=""/>
      <w:lvlJc w:val="left"/>
      <w:pPr>
        <w:ind w:left="5040" w:hanging="360"/>
      </w:pPr>
      <w:rPr>
        <w:rFonts w:ascii="Symbol" w:hAnsi="Symbol" w:hint="default"/>
      </w:rPr>
    </w:lvl>
    <w:lvl w:ilvl="7" w:tplc="5CA2507A">
      <w:start w:val="1"/>
      <w:numFmt w:val="bullet"/>
      <w:lvlText w:val="o"/>
      <w:lvlJc w:val="left"/>
      <w:pPr>
        <w:ind w:left="5760" w:hanging="360"/>
      </w:pPr>
      <w:rPr>
        <w:rFonts w:ascii="Courier New" w:hAnsi="Courier New" w:hint="default"/>
      </w:rPr>
    </w:lvl>
    <w:lvl w:ilvl="8" w:tplc="AAD434C8">
      <w:start w:val="1"/>
      <w:numFmt w:val="bullet"/>
      <w:lvlText w:val=""/>
      <w:lvlJc w:val="left"/>
      <w:pPr>
        <w:ind w:left="6480" w:hanging="360"/>
      </w:pPr>
      <w:rPr>
        <w:rFonts w:ascii="Wingdings" w:hAnsi="Wingdings" w:hint="default"/>
      </w:rPr>
    </w:lvl>
  </w:abstractNum>
  <w:abstractNum w:abstractNumId="37" w15:restartNumberingAfterBreak="0">
    <w:nsid w:val="631432A2"/>
    <w:multiLevelType w:val="hybridMultilevel"/>
    <w:tmpl w:val="3A08A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56B1837"/>
    <w:multiLevelType w:val="multilevel"/>
    <w:tmpl w:val="7E5C2CD0"/>
    <w:lvl w:ilvl="0">
      <w:start w:val="1"/>
      <w:numFmt w:val="decimal"/>
      <w:lvlText w:val="%1."/>
      <w:lvlJc w:val="left"/>
      <w:pPr>
        <w:ind w:left="360" w:hanging="360"/>
      </w:pPr>
      <w:rPr>
        <w:rFonts w:hint="default"/>
        <w:color w:val="595959" w:themeColor="text1" w:themeTint="A6"/>
        <w:sz w:val="22"/>
      </w:rPr>
    </w:lvl>
    <w:lvl w:ilvl="1">
      <w:start w:val="1"/>
      <w:numFmt w:val="decimal"/>
      <w:lvlText w:val="%1.%2."/>
      <w:lvlJc w:val="left"/>
      <w:pPr>
        <w:ind w:left="792" w:hanging="432"/>
      </w:pPr>
      <w:rPr>
        <w:color w:val="595959" w:themeColor="text1" w:themeTint="A6"/>
      </w:rPr>
    </w:lvl>
    <w:lvl w:ilvl="2">
      <w:start w:val="1"/>
      <w:numFmt w:val="decimal"/>
      <w:lvlText w:val="%1.%2.%3."/>
      <w:lvlJc w:val="left"/>
      <w:pPr>
        <w:ind w:left="1224" w:hanging="504"/>
      </w:pPr>
      <w:rPr>
        <w:color w:val="595959" w:themeColor="text1" w:themeTint="A6"/>
      </w:rPr>
    </w:lvl>
    <w:lvl w:ilvl="3">
      <w:start w:val="1"/>
      <w:numFmt w:val="decimal"/>
      <w:lvlText w:val="%1.%2.%3.%4."/>
      <w:lvlJc w:val="left"/>
      <w:pPr>
        <w:ind w:left="1728" w:hanging="648"/>
      </w:pPr>
      <w:rPr>
        <w:rFonts w:asciiTheme="minorHAnsi" w:hAnsiTheme="minorHAnsi" w:hint="default"/>
        <w:color w:val="7F7F7F" w:themeColor="text1" w:themeTint="80"/>
        <w:sz w:val="22"/>
        <w:szCs w:val="22"/>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6FC754E"/>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15:restartNumberingAfterBreak="0">
    <w:nsid w:val="78BF7942"/>
    <w:multiLevelType w:val="hybridMultilevel"/>
    <w:tmpl w:val="FFFFFFFF"/>
    <w:lvl w:ilvl="0" w:tplc="62F23340">
      <w:start w:val="1"/>
      <w:numFmt w:val="bullet"/>
      <w:lvlText w:val=""/>
      <w:lvlJc w:val="left"/>
      <w:pPr>
        <w:ind w:left="720" w:hanging="360"/>
      </w:pPr>
      <w:rPr>
        <w:rFonts w:ascii="Symbol" w:hAnsi="Symbol" w:hint="default"/>
      </w:rPr>
    </w:lvl>
    <w:lvl w:ilvl="1" w:tplc="A162A3F6">
      <w:start w:val="1"/>
      <w:numFmt w:val="bullet"/>
      <w:lvlText w:val="o"/>
      <w:lvlJc w:val="left"/>
      <w:pPr>
        <w:ind w:left="1440" w:hanging="360"/>
      </w:pPr>
      <w:rPr>
        <w:rFonts w:ascii="Courier New" w:hAnsi="Courier New" w:hint="default"/>
      </w:rPr>
    </w:lvl>
    <w:lvl w:ilvl="2" w:tplc="93CEC6AC">
      <w:start w:val="1"/>
      <w:numFmt w:val="bullet"/>
      <w:lvlText w:val=""/>
      <w:lvlJc w:val="left"/>
      <w:pPr>
        <w:ind w:left="2160" w:hanging="360"/>
      </w:pPr>
      <w:rPr>
        <w:rFonts w:ascii="Wingdings" w:hAnsi="Wingdings" w:hint="default"/>
      </w:rPr>
    </w:lvl>
    <w:lvl w:ilvl="3" w:tplc="2EC20E8A">
      <w:start w:val="1"/>
      <w:numFmt w:val="bullet"/>
      <w:lvlText w:val=""/>
      <w:lvlJc w:val="left"/>
      <w:pPr>
        <w:ind w:left="2880" w:hanging="360"/>
      </w:pPr>
      <w:rPr>
        <w:rFonts w:ascii="Symbol" w:hAnsi="Symbol" w:hint="default"/>
      </w:rPr>
    </w:lvl>
    <w:lvl w:ilvl="4" w:tplc="3AF40E54">
      <w:start w:val="1"/>
      <w:numFmt w:val="bullet"/>
      <w:lvlText w:val="o"/>
      <w:lvlJc w:val="left"/>
      <w:pPr>
        <w:ind w:left="3600" w:hanging="360"/>
      </w:pPr>
      <w:rPr>
        <w:rFonts w:ascii="Courier New" w:hAnsi="Courier New" w:hint="default"/>
      </w:rPr>
    </w:lvl>
    <w:lvl w:ilvl="5" w:tplc="13806B28">
      <w:start w:val="1"/>
      <w:numFmt w:val="bullet"/>
      <w:lvlText w:val=""/>
      <w:lvlJc w:val="left"/>
      <w:pPr>
        <w:ind w:left="4320" w:hanging="360"/>
      </w:pPr>
      <w:rPr>
        <w:rFonts w:ascii="Wingdings" w:hAnsi="Wingdings" w:hint="default"/>
      </w:rPr>
    </w:lvl>
    <w:lvl w:ilvl="6" w:tplc="3818602A">
      <w:start w:val="1"/>
      <w:numFmt w:val="bullet"/>
      <w:lvlText w:val=""/>
      <w:lvlJc w:val="left"/>
      <w:pPr>
        <w:ind w:left="5040" w:hanging="360"/>
      </w:pPr>
      <w:rPr>
        <w:rFonts w:ascii="Symbol" w:hAnsi="Symbol" w:hint="default"/>
      </w:rPr>
    </w:lvl>
    <w:lvl w:ilvl="7" w:tplc="AC5CD170">
      <w:start w:val="1"/>
      <w:numFmt w:val="bullet"/>
      <w:lvlText w:val="o"/>
      <w:lvlJc w:val="left"/>
      <w:pPr>
        <w:ind w:left="5760" w:hanging="360"/>
      </w:pPr>
      <w:rPr>
        <w:rFonts w:ascii="Courier New" w:hAnsi="Courier New" w:hint="default"/>
      </w:rPr>
    </w:lvl>
    <w:lvl w:ilvl="8" w:tplc="720C985A">
      <w:start w:val="1"/>
      <w:numFmt w:val="bullet"/>
      <w:lvlText w:val=""/>
      <w:lvlJc w:val="left"/>
      <w:pPr>
        <w:ind w:left="6480" w:hanging="360"/>
      </w:pPr>
      <w:rPr>
        <w:rFonts w:ascii="Wingdings" w:hAnsi="Wingdings" w:hint="default"/>
      </w:rPr>
    </w:lvl>
  </w:abstractNum>
  <w:abstractNum w:abstractNumId="41" w15:restartNumberingAfterBreak="0">
    <w:nsid w:val="7C505205"/>
    <w:multiLevelType w:val="hybridMultilevel"/>
    <w:tmpl w:val="8A464022"/>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2" w15:restartNumberingAfterBreak="0">
    <w:nsid w:val="7E4205B0"/>
    <w:multiLevelType w:val="hybridMultilevel"/>
    <w:tmpl w:val="F06E35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9"/>
  </w:num>
  <w:num w:numId="3">
    <w:abstractNumId w:val="31"/>
  </w:num>
  <w:num w:numId="4">
    <w:abstractNumId w:val="37"/>
  </w:num>
  <w:num w:numId="5">
    <w:abstractNumId w:val="11"/>
  </w:num>
  <w:num w:numId="6">
    <w:abstractNumId w:val="35"/>
  </w:num>
  <w:num w:numId="7">
    <w:abstractNumId w:val="27"/>
  </w:num>
  <w:num w:numId="8">
    <w:abstractNumId w:val="38"/>
  </w:num>
  <w:num w:numId="9">
    <w:abstractNumId w:val="39"/>
  </w:num>
  <w:num w:numId="10">
    <w:abstractNumId w:val="33"/>
  </w:num>
  <w:num w:numId="11">
    <w:abstractNumId w:val="40"/>
  </w:num>
  <w:num w:numId="12">
    <w:abstractNumId w:val="17"/>
  </w:num>
  <w:num w:numId="13">
    <w:abstractNumId w:val="36"/>
  </w:num>
  <w:num w:numId="14">
    <w:abstractNumId w:val="26"/>
  </w:num>
  <w:num w:numId="15">
    <w:abstractNumId w:val="10"/>
  </w:num>
  <w:num w:numId="16">
    <w:abstractNumId w:val="16"/>
  </w:num>
  <w:num w:numId="17">
    <w:abstractNumId w:val="7"/>
  </w:num>
  <w:num w:numId="18">
    <w:abstractNumId w:val="6"/>
  </w:num>
  <w:num w:numId="19">
    <w:abstractNumId w:val="5"/>
  </w:num>
  <w:num w:numId="20">
    <w:abstractNumId w:val="4"/>
  </w:num>
  <w:num w:numId="21">
    <w:abstractNumId w:val="3"/>
  </w:num>
  <w:num w:numId="22">
    <w:abstractNumId w:val="2"/>
  </w:num>
  <w:num w:numId="23">
    <w:abstractNumId w:val="1"/>
  </w:num>
  <w:num w:numId="24">
    <w:abstractNumId w:val="0"/>
  </w:num>
  <w:num w:numId="25">
    <w:abstractNumId w:val="28"/>
  </w:num>
  <w:num w:numId="26">
    <w:abstractNumId w:val="23"/>
  </w:num>
  <w:num w:numId="27">
    <w:abstractNumId w:val="42"/>
  </w:num>
  <w:num w:numId="28">
    <w:abstractNumId w:val="18"/>
  </w:num>
  <w:num w:numId="29">
    <w:abstractNumId w:val="15"/>
  </w:num>
  <w:num w:numId="30">
    <w:abstractNumId w:val="20"/>
  </w:num>
  <w:num w:numId="31">
    <w:abstractNumId w:val="14"/>
  </w:num>
  <w:num w:numId="32">
    <w:abstractNumId w:val="29"/>
  </w:num>
  <w:num w:numId="33">
    <w:abstractNumId w:val="24"/>
  </w:num>
  <w:num w:numId="34">
    <w:abstractNumId w:val="34"/>
  </w:num>
  <w:num w:numId="35">
    <w:abstractNumId w:val="21"/>
  </w:num>
  <w:num w:numId="36">
    <w:abstractNumId w:val="30"/>
  </w:num>
  <w:num w:numId="37">
    <w:abstractNumId w:val="19"/>
  </w:num>
  <w:num w:numId="38">
    <w:abstractNumId w:val="41"/>
  </w:num>
  <w:num w:numId="39">
    <w:abstractNumId w:val="13"/>
  </w:num>
  <w:num w:numId="40">
    <w:abstractNumId w:val="12"/>
  </w:num>
  <w:num w:numId="41">
    <w:abstractNumId w:val="25"/>
  </w:num>
  <w:num w:numId="42">
    <w:abstractNumId w:val="22"/>
  </w:num>
  <w:num w:numId="43">
    <w:abstractNumId w:val="3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rQ0MzEzMbA0NjEzMDNX0lEKTi0uzszPAykwNK4FACHZ6ZItAAAA"/>
  </w:docVars>
  <w:rsids>
    <w:rsidRoot w:val="009864F5"/>
    <w:rsid w:val="0000399D"/>
    <w:rsid w:val="0000422B"/>
    <w:rsid w:val="0001102F"/>
    <w:rsid w:val="00011A87"/>
    <w:rsid w:val="00012D7F"/>
    <w:rsid w:val="000144FE"/>
    <w:rsid w:val="0001689D"/>
    <w:rsid w:val="000229A2"/>
    <w:rsid w:val="00023C25"/>
    <w:rsid w:val="0002639B"/>
    <w:rsid w:val="00031900"/>
    <w:rsid w:val="000338A2"/>
    <w:rsid w:val="00034173"/>
    <w:rsid w:val="00036142"/>
    <w:rsid w:val="00037096"/>
    <w:rsid w:val="00044ECF"/>
    <w:rsid w:val="000479EE"/>
    <w:rsid w:val="00052C78"/>
    <w:rsid w:val="00053593"/>
    <w:rsid w:val="0005449C"/>
    <w:rsid w:val="00055BF3"/>
    <w:rsid w:val="00061C35"/>
    <w:rsid w:val="00064631"/>
    <w:rsid w:val="00065831"/>
    <w:rsid w:val="00065981"/>
    <w:rsid w:val="00065EC0"/>
    <w:rsid w:val="00071321"/>
    <w:rsid w:val="000728FF"/>
    <w:rsid w:val="00072939"/>
    <w:rsid w:val="0008241E"/>
    <w:rsid w:val="000825CE"/>
    <w:rsid w:val="00082E48"/>
    <w:rsid w:val="00084613"/>
    <w:rsid w:val="00085320"/>
    <w:rsid w:val="00086600"/>
    <w:rsid w:val="00093B12"/>
    <w:rsid w:val="000948D5"/>
    <w:rsid w:val="000973A4"/>
    <w:rsid w:val="000A0009"/>
    <w:rsid w:val="000A05DD"/>
    <w:rsid w:val="000A26A4"/>
    <w:rsid w:val="000A519C"/>
    <w:rsid w:val="000A5480"/>
    <w:rsid w:val="000A563D"/>
    <w:rsid w:val="000A70FD"/>
    <w:rsid w:val="000B1C0B"/>
    <w:rsid w:val="000B2C40"/>
    <w:rsid w:val="000B43F2"/>
    <w:rsid w:val="000B68A4"/>
    <w:rsid w:val="000B70EF"/>
    <w:rsid w:val="000C23CE"/>
    <w:rsid w:val="000C7B9B"/>
    <w:rsid w:val="000D47E6"/>
    <w:rsid w:val="000D6DD0"/>
    <w:rsid w:val="000E052C"/>
    <w:rsid w:val="000E1D54"/>
    <w:rsid w:val="000E22D0"/>
    <w:rsid w:val="000E4A5B"/>
    <w:rsid w:val="000F0AD5"/>
    <w:rsid w:val="000F128D"/>
    <w:rsid w:val="000F77EE"/>
    <w:rsid w:val="001008D8"/>
    <w:rsid w:val="00100F56"/>
    <w:rsid w:val="001029BD"/>
    <w:rsid w:val="0010478A"/>
    <w:rsid w:val="00106418"/>
    <w:rsid w:val="0011539F"/>
    <w:rsid w:val="00116234"/>
    <w:rsid w:val="00117A41"/>
    <w:rsid w:val="00120267"/>
    <w:rsid w:val="001235C5"/>
    <w:rsid w:val="00125994"/>
    <w:rsid w:val="0012665E"/>
    <w:rsid w:val="001320FB"/>
    <w:rsid w:val="00133380"/>
    <w:rsid w:val="0013498B"/>
    <w:rsid w:val="001371F0"/>
    <w:rsid w:val="00143C00"/>
    <w:rsid w:val="00144CCA"/>
    <w:rsid w:val="00145316"/>
    <w:rsid w:val="00145F82"/>
    <w:rsid w:val="001567CD"/>
    <w:rsid w:val="0015770E"/>
    <w:rsid w:val="00160A59"/>
    <w:rsid w:val="00161FA4"/>
    <w:rsid w:val="001631C9"/>
    <w:rsid w:val="00164A0E"/>
    <w:rsid w:val="00165444"/>
    <w:rsid w:val="00171BC2"/>
    <w:rsid w:val="00171D20"/>
    <w:rsid w:val="00172ED2"/>
    <w:rsid w:val="00174F18"/>
    <w:rsid w:val="0017509F"/>
    <w:rsid w:val="0017641D"/>
    <w:rsid w:val="001773A4"/>
    <w:rsid w:val="00181E2B"/>
    <w:rsid w:val="00184C32"/>
    <w:rsid w:val="001850B0"/>
    <w:rsid w:val="001915F1"/>
    <w:rsid w:val="001921EF"/>
    <w:rsid w:val="00192F2C"/>
    <w:rsid w:val="00193DB7"/>
    <w:rsid w:val="001954E2"/>
    <w:rsid w:val="00197899"/>
    <w:rsid w:val="001A398E"/>
    <w:rsid w:val="001A5BEE"/>
    <w:rsid w:val="001B1D05"/>
    <w:rsid w:val="001B4592"/>
    <w:rsid w:val="001C08D6"/>
    <w:rsid w:val="001C1DE9"/>
    <w:rsid w:val="001C5D78"/>
    <w:rsid w:val="001D1381"/>
    <w:rsid w:val="001D3590"/>
    <w:rsid w:val="001D4709"/>
    <w:rsid w:val="001D4CAC"/>
    <w:rsid w:val="001E1BF0"/>
    <w:rsid w:val="001E2451"/>
    <w:rsid w:val="001E54CD"/>
    <w:rsid w:val="001E5E2C"/>
    <w:rsid w:val="001F0A15"/>
    <w:rsid w:val="001F3332"/>
    <w:rsid w:val="001F4C72"/>
    <w:rsid w:val="001F5CEB"/>
    <w:rsid w:val="001F7B2E"/>
    <w:rsid w:val="00204D2D"/>
    <w:rsid w:val="002070C4"/>
    <w:rsid w:val="0020799F"/>
    <w:rsid w:val="002125D8"/>
    <w:rsid w:val="00217B1C"/>
    <w:rsid w:val="002208B5"/>
    <w:rsid w:val="00221305"/>
    <w:rsid w:val="002230DD"/>
    <w:rsid w:val="00224158"/>
    <w:rsid w:val="00224965"/>
    <w:rsid w:val="00225889"/>
    <w:rsid w:val="0022597D"/>
    <w:rsid w:val="00226539"/>
    <w:rsid w:val="00227A9D"/>
    <w:rsid w:val="002361CB"/>
    <w:rsid w:val="00237ECD"/>
    <w:rsid w:val="00244C71"/>
    <w:rsid w:val="0025092C"/>
    <w:rsid w:val="00251F00"/>
    <w:rsid w:val="00252C11"/>
    <w:rsid w:val="00253C05"/>
    <w:rsid w:val="00254AAC"/>
    <w:rsid w:val="002554CD"/>
    <w:rsid w:val="00255FE5"/>
    <w:rsid w:val="002578CF"/>
    <w:rsid w:val="002604FE"/>
    <w:rsid w:val="00261729"/>
    <w:rsid w:val="00263444"/>
    <w:rsid w:val="00265430"/>
    <w:rsid w:val="00265C5D"/>
    <w:rsid w:val="00270275"/>
    <w:rsid w:val="00275829"/>
    <w:rsid w:val="0027595E"/>
    <w:rsid w:val="00277902"/>
    <w:rsid w:val="00280025"/>
    <w:rsid w:val="002807E7"/>
    <w:rsid w:val="00282359"/>
    <w:rsid w:val="002853E6"/>
    <w:rsid w:val="002858EC"/>
    <w:rsid w:val="00290DC3"/>
    <w:rsid w:val="00293247"/>
    <w:rsid w:val="00293B83"/>
    <w:rsid w:val="00293DC5"/>
    <w:rsid w:val="0029487B"/>
    <w:rsid w:val="00296AAD"/>
    <w:rsid w:val="00297C3B"/>
    <w:rsid w:val="002A025A"/>
    <w:rsid w:val="002A41F2"/>
    <w:rsid w:val="002A6A1E"/>
    <w:rsid w:val="002A73BA"/>
    <w:rsid w:val="002B0188"/>
    <w:rsid w:val="002B03FB"/>
    <w:rsid w:val="002B042E"/>
    <w:rsid w:val="002B1EA0"/>
    <w:rsid w:val="002B25A3"/>
    <w:rsid w:val="002B26DF"/>
    <w:rsid w:val="002B2E2B"/>
    <w:rsid w:val="002B4294"/>
    <w:rsid w:val="002B7600"/>
    <w:rsid w:val="002D7326"/>
    <w:rsid w:val="002E2B7C"/>
    <w:rsid w:val="002E30F4"/>
    <w:rsid w:val="002E3F28"/>
    <w:rsid w:val="002E4B61"/>
    <w:rsid w:val="002E518A"/>
    <w:rsid w:val="002E5215"/>
    <w:rsid w:val="002E78FB"/>
    <w:rsid w:val="00301C19"/>
    <w:rsid w:val="00303056"/>
    <w:rsid w:val="00304469"/>
    <w:rsid w:val="00305CF6"/>
    <w:rsid w:val="003061C9"/>
    <w:rsid w:val="00310DE0"/>
    <w:rsid w:val="00313A11"/>
    <w:rsid w:val="003212D8"/>
    <w:rsid w:val="00322520"/>
    <w:rsid w:val="00322F89"/>
    <w:rsid w:val="003238F3"/>
    <w:rsid w:val="00327F21"/>
    <w:rsid w:val="00330699"/>
    <w:rsid w:val="00332C12"/>
    <w:rsid w:val="00333D0D"/>
    <w:rsid w:val="00335033"/>
    <w:rsid w:val="0033679C"/>
    <w:rsid w:val="003377B8"/>
    <w:rsid w:val="00340FFF"/>
    <w:rsid w:val="00342938"/>
    <w:rsid w:val="003430E6"/>
    <w:rsid w:val="00345D24"/>
    <w:rsid w:val="0035441D"/>
    <w:rsid w:val="0035450E"/>
    <w:rsid w:val="003554B7"/>
    <w:rsid w:val="00356C32"/>
    <w:rsid w:val="00360D0D"/>
    <w:rsid w:val="00364895"/>
    <w:rsid w:val="00366041"/>
    <w:rsid w:val="00370DAF"/>
    <w:rsid w:val="0037287F"/>
    <w:rsid w:val="00373F60"/>
    <w:rsid w:val="00375B8C"/>
    <w:rsid w:val="00382C00"/>
    <w:rsid w:val="00382D8C"/>
    <w:rsid w:val="003830F1"/>
    <w:rsid w:val="00394BE1"/>
    <w:rsid w:val="00394C8B"/>
    <w:rsid w:val="00395C57"/>
    <w:rsid w:val="00396085"/>
    <w:rsid w:val="003A0789"/>
    <w:rsid w:val="003A34D8"/>
    <w:rsid w:val="003A6933"/>
    <w:rsid w:val="003A6DCD"/>
    <w:rsid w:val="003B557A"/>
    <w:rsid w:val="003B6567"/>
    <w:rsid w:val="003B7C62"/>
    <w:rsid w:val="003B7DEC"/>
    <w:rsid w:val="003C1F36"/>
    <w:rsid w:val="003C49E4"/>
    <w:rsid w:val="003D10DD"/>
    <w:rsid w:val="003D21CB"/>
    <w:rsid w:val="003D6792"/>
    <w:rsid w:val="003D7342"/>
    <w:rsid w:val="003D740F"/>
    <w:rsid w:val="003D776B"/>
    <w:rsid w:val="003E20AE"/>
    <w:rsid w:val="003E2A03"/>
    <w:rsid w:val="003E4F8C"/>
    <w:rsid w:val="003E5203"/>
    <w:rsid w:val="003E63E8"/>
    <w:rsid w:val="003F0070"/>
    <w:rsid w:val="003F0F06"/>
    <w:rsid w:val="003F3417"/>
    <w:rsid w:val="003F4733"/>
    <w:rsid w:val="00402C5C"/>
    <w:rsid w:val="00403D6C"/>
    <w:rsid w:val="004051C1"/>
    <w:rsid w:val="004052F9"/>
    <w:rsid w:val="00415F71"/>
    <w:rsid w:val="004163AF"/>
    <w:rsid w:val="00416760"/>
    <w:rsid w:val="00417960"/>
    <w:rsid w:val="0042026A"/>
    <w:rsid w:val="004202A7"/>
    <w:rsid w:val="00420864"/>
    <w:rsid w:val="00421A1A"/>
    <w:rsid w:val="00423866"/>
    <w:rsid w:val="00424913"/>
    <w:rsid w:val="004254E5"/>
    <w:rsid w:val="00426727"/>
    <w:rsid w:val="0043439C"/>
    <w:rsid w:val="0043450D"/>
    <w:rsid w:val="004432A1"/>
    <w:rsid w:val="00443C42"/>
    <w:rsid w:val="004504D2"/>
    <w:rsid w:val="00450AAE"/>
    <w:rsid w:val="00457D12"/>
    <w:rsid w:val="00460748"/>
    <w:rsid w:val="0046157D"/>
    <w:rsid w:val="004616AF"/>
    <w:rsid w:val="00463516"/>
    <w:rsid w:val="00465E93"/>
    <w:rsid w:val="00466ECD"/>
    <w:rsid w:val="00467D0A"/>
    <w:rsid w:val="00470BD8"/>
    <w:rsid w:val="00470C41"/>
    <w:rsid w:val="00474070"/>
    <w:rsid w:val="00474C3C"/>
    <w:rsid w:val="00482E05"/>
    <w:rsid w:val="004848E3"/>
    <w:rsid w:val="004963D4"/>
    <w:rsid w:val="004979CF"/>
    <w:rsid w:val="004A1AAB"/>
    <w:rsid w:val="004A4B67"/>
    <w:rsid w:val="004A699C"/>
    <w:rsid w:val="004A7434"/>
    <w:rsid w:val="004B3E7E"/>
    <w:rsid w:val="004B571A"/>
    <w:rsid w:val="004C049F"/>
    <w:rsid w:val="004C0CE1"/>
    <w:rsid w:val="004C4698"/>
    <w:rsid w:val="004C61FB"/>
    <w:rsid w:val="004D31D6"/>
    <w:rsid w:val="004E3957"/>
    <w:rsid w:val="004E45B7"/>
    <w:rsid w:val="004E51B4"/>
    <w:rsid w:val="004E5B5F"/>
    <w:rsid w:val="004E5D02"/>
    <w:rsid w:val="004F00BD"/>
    <w:rsid w:val="004F073C"/>
    <w:rsid w:val="004F0AA1"/>
    <w:rsid w:val="004F1ADD"/>
    <w:rsid w:val="004F29FB"/>
    <w:rsid w:val="004F43BA"/>
    <w:rsid w:val="005000E2"/>
    <w:rsid w:val="00500C6C"/>
    <w:rsid w:val="005025CB"/>
    <w:rsid w:val="00507E75"/>
    <w:rsid w:val="00510572"/>
    <w:rsid w:val="00516ABA"/>
    <w:rsid w:val="0051799D"/>
    <w:rsid w:val="00517F62"/>
    <w:rsid w:val="0052143B"/>
    <w:rsid w:val="005238D3"/>
    <w:rsid w:val="005242A4"/>
    <w:rsid w:val="005242B1"/>
    <w:rsid w:val="00526080"/>
    <w:rsid w:val="00527EE3"/>
    <w:rsid w:val="005323C3"/>
    <w:rsid w:val="0054083C"/>
    <w:rsid w:val="005433F0"/>
    <w:rsid w:val="00543D45"/>
    <w:rsid w:val="005479C1"/>
    <w:rsid w:val="00553ABB"/>
    <w:rsid w:val="0055605C"/>
    <w:rsid w:val="005566F0"/>
    <w:rsid w:val="00560E98"/>
    <w:rsid w:val="00561897"/>
    <w:rsid w:val="00562FA9"/>
    <w:rsid w:val="005630CB"/>
    <w:rsid w:val="0056482C"/>
    <w:rsid w:val="0056676A"/>
    <w:rsid w:val="00572FA5"/>
    <w:rsid w:val="00572FD1"/>
    <w:rsid w:val="0057341C"/>
    <w:rsid w:val="00575645"/>
    <w:rsid w:val="00575A26"/>
    <w:rsid w:val="00582CD0"/>
    <w:rsid w:val="00587E5F"/>
    <w:rsid w:val="00591FDA"/>
    <w:rsid w:val="00592312"/>
    <w:rsid w:val="0059264D"/>
    <w:rsid w:val="00593C9E"/>
    <w:rsid w:val="00594B03"/>
    <w:rsid w:val="005969F6"/>
    <w:rsid w:val="005A2392"/>
    <w:rsid w:val="005A3746"/>
    <w:rsid w:val="005A66C3"/>
    <w:rsid w:val="005B3519"/>
    <w:rsid w:val="005B4321"/>
    <w:rsid w:val="005B538C"/>
    <w:rsid w:val="005B6ACC"/>
    <w:rsid w:val="005C3B4B"/>
    <w:rsid w:val="005C408E"/>
    <w:rsid w:val="005C40FF"/>
    <w:rsid w:val="005C7A5F"/>
    <w:rsid w:val="005D2961"/>
    <w:rsid w:val="005D2E3A"/>
    <w:rsid w:val="005D504A"/>
    <w:rsid w:val="005E1BE5"/>
    <w:rsid w:val="005E3754"/>
    <w:rsid w:val="005E41A3"/>
    <w:rsid w:val="005F02CF"/>
    <w:rsid w:val="005F141C"/>
    <w:rsid w:val="005F2E02"/>
    <w:rsid w:val="006015E9"/>
    <w:rsid w:val="0060235A"/>
    <w:rsid w:val="00613F49"/>
    <w:rsid w:val="00614A0D"/>
    <w:rsid w:val="00617055"/>
    <w:rsid w:val="0062181E"/>
    <w:rsid w:val="00621FAB"/>
    <w:rsid w:val="0062312D"/>
    <w:rsid w:val="00623293"/>
    <w:rsid w:val="006261E1"/>
    <w:rsid w:val="0062740E"/>
    <w:rsid w:val="00627610"/>
    <w:rsid w:val="0063065E"/>
    <w:rsid w:val="0063205C"/>
    <w:rsid w:val="00635829"/>
    <w:rsid w:val="00640744"/>
    <w:rsid w:val="006418D9"/>
    <w:rsid w:val="006450C7"/>
    <w:rsid w:val="006457EE"/>
    <w:rsid w:val="006478D6"/>
    <w:rsid w:val="006535D4"/>
    <w:rsid w:val="00653684"/>
    <w:rsid w:val="00654A91"/>
    <w:rsid w:val="00655AA4"/>
    <w:rsid w:val="00655D3E"/>
    <w:rsid w:val="00657CE1"/>
    <w:rsid w:val="006609F6"/>
    <w:rsid w:val="00660A88"/>
    <w:rsid w:val="00660C5B"/>
    <w:rsid w:val="00660EFF"/>
    <w:rsid w:val="006632FE"/>
    <w:rsid w:val="00667B6D"/>
    <w:rsid w:val="0067292E"/>
    <w:rsid w:val="00675918"/>
    <w:rsid w:val="00680C80"/>
    <w:rsid w:val="00682213"/>
    <w:rsid w:val="00682859"/>
    <w:rsid w:val="00684A27"/>
    <w:rsid w:val="00687B54"/>
    <w:rsid w:val="0069065D"/>
    <w:rsid w:val="00692C82"/>
    <w:rsid w:val="00693FB9"/>
    <w:rsid w:val="006A0148"/>
    <w:rsid w:val="006A07BF"/>
    <w:rsid w:val="006A2F12"/>
    <w:rsid w:val="006A3CE7"/>
    <w:rsid w:val="006A4C29"/>
    <w:rsid w:val="006A65C3"/>
    <w:rsid w:val="006A7B45"/>
    <w:rsid w:val="006B137E"/>
    <w:rsid w:val="006B27A2"/>
    <w:rsid w:val="006B2CFC"/>
    <w:rsid w:val="006B35C6"/>
    <w:rsid w:val="006B4B7B"/>
    <w:rsid w:val="006B5636"/>
    <w:rsid w:val="006B5CE2"/>
    <w:rsid w:val="006B5EC6"/>
    <w:rsid w:val="006C004D"/>
    <w:rsid w:val="006C27D8"/>
    <w:rsid w:val="006C3978"/>
    <w:rsid w:val="006C4A37"/>
    <w:rsid w:val="006C6E56"/>
    <w:rsid w:val="006D1AC8"/>
    <w:rsid w:val="006D1DAD"/>
    <w:rsid w:val="006D2FF9"/>
    <w:rsid w:val="006D346B"/>
    <w:rsid w:val="006D3923"/>
    <w:rsid w:val="006D63A0"/>
    <w:rsid w:val="006E0D5E"/>
    <w:rsid w:val="006E18E9"/>
    <w:rsid w:val="006E778F"/>
    <w:rsid w:val="006F2692"/>
    <w:rsid w:val="006F5DE2"/>
    <w:rsid w:val="006F6A3F"/>
    <w:rsid w:val="007036C3"/>
    <w:rsid w:val="00704856"/>
    <w:rsid w:val="00704EE2"/>
    <w:rsid w:val="00706195"/>
    <w:rsid w:val="00706401"/>
    <w:rsid w:val="00706FD5"/>
    <w:rsid w:val="00710CFD"/>
    <w:rsid w:val="00711218"/>
    <w:rsid w:val="0071162E"/>
    <w:rsid w:val="00711E0B"/>
    <w:rsid w:val="007201E5"/>
    <w:rsid w:val="0072241A"/>
    <w:rsid w:val="00733FAA"/>
    <w:rsid w:val="00734244"/>
    <w:rsid w:val="0073427A"/>
    <w:rsid w:val="00734CC2"/>
    <w:rsid w:val="00735818"/>
    <w:rsid w:val="00741657"/>
    <w:rsid w:val="00742204"/>
    <w:rsid w:val="007509C4"/>
    <w:rsid w:val="007546AE"/>
    <w:rsid w:val="0075483B"/>
    <w:rsid w:val="00755974"/>
    <w:rsid w:val="00755F94"/>
    <w:rsid w:val="00756942"/>
    <w:rsid w:val="007617FA"/>
    <w:rsid w:val="00761946"/>
    <w:rsid w:val="00764166"/>
    <w:rsid w:val="00766F94"/>
    <w:rsid w:val="00767DAB"/>
    <w:rsid w:val="007710FC"/>
    <w:rsid w:val="007736FC"/>
    <w:rsid w:val="007806D6"/>
    <w:rsid w:val="007821FF"/>
    <w:rsid w:val="007836F2"/>
    <w:rsid w:val="00784F86"/>
    <w:rsid w:val="00790555"/>
    <w:rsid w:val="00794C6B"/>
    <w:rsid w:val="007958C3"/>
    <w:rsid w:val="007969B2"/>
    <w:rsid w:val="007A1457"/>
    <w:rsid w:val="007A1D94"/>
    <w:rsid w:val="007A37B7"/>
    <w:rsid w:val="007A5BBD"/>
    <w:rsid w:val="007A716D"/>
    <w:rsid w:val="007C032B"/>
    <w:rsid w:val="007C1D02"/>
    <w:rsid w:val="007C34E5"/>
    <w:rsid w:val="007C434C"/>
    <w:rsid w:val="007C752E"/>
    <w:rsid w:val="007D59A1"/>
    <w:rsid w:val="007E18F0"/>
    <w:rsid w:val="007E3416"/>
    <w:rsid w:val="007E56FB"/>
    <w:rsid w:val="007E6461"/>
    <w:rsid w:val="007E66C0"/>
    <w:rsid w:val="007F018C"/>
    <w:rsid w:val="007F1512"/>
    <w:rsid w:val="007F1836"/>
    <w:rsid w:val="00803E23"/>
    <w:rsid w:val="00805BA0"/>
    <w:rsid w:val="00805D16"/>
    <w:rsid w:val="008079E0"/>
    <w:rsid w:val="008144D6"/>
    <w:rsid w:val="0081659A"/>
    <w:rsid w:val="00816BBE"/>
    <w:rsid w:val="00817888"/>
    <w:rsid w:val="0082183D"/>
    <w:rsid w:val="008228D1"/>
    <w:rsid w:val="0082506F"/>
    <w:rsid w:val="00826935"/>
    <w:rsid w:val="008275E4"/>
    <w:rsid w:val="0083055C"/>
    <w:rsid w:val="00831517"/>
    <w:rsid w:val="00831BA3"/>
    <w:rsid w:val="008322DE"/>
    <w:rsid w:val="00834B39"/>
    <w:rsid w:val="00834F4B"/>
    <w:rsid w:val="00840F4B"/>
    <w:rsid w:val="00844E52"/>
    <w:rsid w:val="00846D07"/>
    <w:rsid w:val="00851043"/>
    <w:rsid w:val="0085270A"/>
    <w:rsid w:val="0085747B"/>
    <w:rsid w:val="00857B0C"/>
    <w:rsid w:val="0086113C"/>
    <w:rsid w:val="0086309F"/>
    <w:rsid w:val="00864A9B"/>
    <w:rsid w:val="008672FC"/>
    <w:rsid w:val="00867648"/>
    <w:rsid w:val="008717C3"/>
    <w:rsid w:val="008743BF"/>
    <w:rsid w:val="00882A5F"/>
    <w:rsid w:val="00884879"/>
    <w:rsid w:val="00886F60"/>
    <w:rsid w:val="008879ED"/>
    <w:rsid w:val="00892886"/>
    <w:rsid w:val="00892D1D"/>
    <w:rsid w:val="008933BA"/>
    <w:rsid w:val="0089789C"/>
    <w:rsid w:val="008B41F3"/>
    <w:rsid w:val="008B4C33"/>
    <w:rsid w:val="008B76B6"/>
    <w:rsid w:val="008B76BD"/>
    <w:rsid w:val="008C1E54"/>
    <w:rsid w:val="008C1EB1"/>
    <w:rsid w:val="008C4140"/>
    <w:rsid w:val="008C4257"/>
    <w:rsid w:val="008C5D8C"/>
    <w:rsid w:val="008C69D2"/>
    <w:rsid w:val="008C7185"/>
    <w:rsid w:val="008D753C"/>
    <w:rsid w:val="008E0E93"/>
    <w:rsid w:val="008E2E8D"/>
    <w:rsid w:val="008E4D05"/>
    <w:rsid w:val="008E59EC"/>
    <w:rsid w:val="008E66E9"/>
    <w:rsid w:val="008F402C"/>
    <w:rsid w:val="008F6478"/>
    <w:rsid w:val="008F686D"/>
    <w:rsid w:val="008F6E68"/>
    <w:rsid w:val="00900B67"/>
    <w:rsid w:val="009019AE"/>
    <w:rsid w:val="00901ECF"/>
    <w:rsid w:val="00903630"/>
    <w:rsid w:val="00906796"/>
    <w:rsid w:val="009120AF"/>
    <w:rsid w:val="00922778"/>
    <w:rsid w:val="00923DB0"/>
    <w:rsid w:val="00924A15"/>
    <w:rsid w:val="00925CF5"/>
    <w:rsid w:val="00927A38"/>
    <w:rsid w:val="00927AE7"/>
    <w:rsid w:val="00931597"/>
    <w:rsid w:val="00934E9D"/>
    <w:rsid w:val="00935427"/>
    <w:rsid w:val="00940CAE"/>
    <w:rsid w:val="00940F05"/>
    <w:rsid w:val="009502EE"/>
    <w:rsid w:val="00950BDC"/>
    <w:rsid w:val="00955D08"/>
    <w:rsid w:val="009643BC"/>
    <w:rsid w:val="00965FC1"/>
    <w:rsid w:val="00967DAE"/>
    <w:rsid w:val="00970730"/>
    <w:rsid w:val="00971190"/>
    <w:rsid w:val="0097264F"/>
    <w:rsid w:val="00973678"/>
    <w:rsid w:val="0097395D"/>
    <w:rsid w:val="00980079"/>
    <w:rsid w:val="00980AAC"/>
    <w:rsid w:val="009835A8"/>
    <w:rsid w:val="009864F5"/>
    <w:rsid w:val="00986EC8"/>
    <w:rsid w:val="00987A58"/>
    <w:rsid w:val="00992780"/>
    <w:rsid w:val="00992C13"/>
    <w:rsid w:val="00992D81"/>
    <w:rsid w:val="00993711"/>
    <w:rsid w:val="00996852"/>
    <w:rsid w:val="009A0B89"/>
    <w:rsid w:val="009A1CC2"/>
    <w:rsid w:val="009A2CE6"/>
    <w:rsid w:val="009A30D3"/>
    <w:rsid w:val="009A7103"/>
    <w:rsid w:val="009A7A6F"/>
    <w:rsid w:val="009B0A69"/>
    <w:rsid w:val="009B3F12"/>
    <w:rsid w:val="009B4478"/>
    <w:rsid w:val="009B4618"/>
    <w:rsid w:val="009B56A1"/>
    <w:rsid w:val="009B5DEC"/>
    <w:rsid w:val="009B6F9C"/>
    <w:rsid w:val="009C3B42"/>
    <w:rsid w:val="009D0F8F"/>
    <w:rsid w:val="009D14A8"/>
    <w:rsid w:val="009D1F6A"/>
    <w:rsid w:val="009D1FB9"/>
    <w:rsid w:val="009D2EFA"/>
    <w:rsid w:val="009D4E72"/>
    <w:rsid w:val="009D5EF6"/>
    <w:rsid w:val="009D73DE"/>
    <w:rsid w:val="009D78A1"/>
    <w:rsid w:val="009E191D"/>
    <w:rsid w:val="009E2F8D"/>
    <w:rsid w:val="009E336D"/>
    <w:rsid w:val="009E43BA"/>
    <w:rsid w:val="009F418D"/>
    <w:rsid w:val="009F4F60"/>
    <w:rsid w:val="009F4FFB"/>
    <w:rsid w:val="009F563B"/>
    <w:rsid w:val="00A01A08"/>
    <w:rsid w:val="00A02D11"/>
    <w:rsid w:val="00A05BB5"/>
    <w:rsid w:val="00A12AA3"/>
    <w:rsid w:val="00A139B6"/>
    <w:rsid w:val="00A14C7F"/>
    <w:rsid w:val="00A17C74"/>
    <w:rsid w:val="00A20019"/>
    <w:rsid w:val="00A21041"/>
    <w:rsid w:val="00A241EF"/>
    <w:rsid w:val="00A26B6C"/>
    <w:rsid w:val="00A27196"/>
    <w:rsid w:val="00A2735A"/>
    <w:rsid w:val="00A30278"/>
    <w:rsid w:val="00A315B8"/>
    <w:rsid w:val="00A3305E"/>
    <w:rsid w:val="00A40A63"/>
    <w:rsid w:val="00A418BF"/>
    <w:rsid w:val="00A41D10"/>
    <w:rsid w:val="00A4692F"/>
    <w:rsid w:val="00A5675F"/>
    <w:rsid w:val="00A634B5"/>
    <w:rsid w:val="00A65A6F"/>
    <w:rsid w:val="00A71202"/>
    <w:rsid w:val="00A741D4"/>
    <w:rsid w:val="00A77B06"/>
    <w:rsid w:val="00A77B75"/>
    <w:rsid w:val="00A806C1"/>
    <w:rsid w:val="00A86270"/>
    <w:rsid w:val="00A928FE"/>
    <w:rsid w:val="00A94874"/>
    <w:rsid w:val="00A9597A"/>
    <w:rsid w:val="00A95E4E"/>
    <w:rsid w:val="00AA2C65"/>
    <w:rsid w:val="00AA3EE8"/>
    <w:rsid w:val="00AB0626"/>
    <w:rsid w:val="00AB179E"/>
    <w:rsid w:val="00AB2C30"/>
    <w:rsid w:val="00AB2ED5"/>
    <w:rsid w:val="00AB31E8"/>
    <w:rsid w:val="00AB3D75"/>
    <w:rsid w:val="00AB4FC1"/>
    <w:rsid w:val="00AB76A3"/>
    <w:rsid w:val="00AB78C4"/>
    <w:rsid w:val="00AC19A8"/>
    <w:rsid w:val="00AC2BB9"/>
    <w:rsid w:val="00AC5141"/>
    <w:rsid w:val="00AD0D87"/>
    <w:rsid w:val="00AD1B52"/>
    <w:rsid w:val="00AD27B9"/>
    <w:rsid w:val="00AD67CE"/>
    <w:rsid w:val="00AE1E12"/>
    <w:rsid w:val="00AE273C"/>
    <w:rsid w:val="00AF02A0"/>
    <w:rsid w:val="00AF2B49"/>
    <w:rsid w:val="00AF52D8"/>
    <w:rsid w:val="00AF587F"/>
    <w:rsid w:val="00B0043C"/>
    <w:rsid w:val="00B01631"/>
    <w:rsid w:val="00B01F90"/>
    <w:rsid w:val="00B038CD"/>
    <w:rsid w:val="00B142FD"/>
    <w:rsid w:val="00B1723E"/>
    <w:rsid w:val="00B17BCC"/>
    <w:rsid w:val="00B204B5"/>
    <w:rsid w:val="00B2347E"/>
    <w:rsid w:val="00B301DA"/>
    <w:rsid w:val="00B31CDD"/>
    <w:rsid w:val="00B34FCE"/>
    <w:rsid w:val="00B3643C"/>
    <w:rsid w:val="00B366BD"/>
    <w:rsid w:val="00B372F8"/>
    <w:rsid w:val="00B37AA6"/>
    <w:rsid w:val="00B41512"/>
    <w:rsid w:val="00B47447"/>
    <w:rsid w:val="00B47C75"/>
    <w:rsid w:val="00B47D24"/>
    <w:rsid w:val="00B513CF"/>
    <w:rsid w:val="00B51755"/>
    <w:rsid w:val="00B53038"/>
    <w:rsid w:val="00B532A2"/>
    <w:rsid w:val="00B53854"/>
    <w:rsid w:val="00B5534A"/>
    <w:rsid w:val="00B55967"/>
    <w:rsid w:val="00B56225"/>
    <w:rsid w:val="00B56339"/>
    <w:rsid w:val="00B5649D"/>
    <w:rsid w:val="00B57409"/>
    <w:rsid w:val="00B57E96"/>
    <w:rsid w:val="00B62D75"/>
    <w:rsid w:val="00B65510"/>
    <w:rsid w:val="00B7152E"/>
    <w:rsid w:val="00B73091"/>
    <w:rsid w:val="00B738FC"/>
    <w:rsid w:val="00B754CB"/>
    <w:rsid w:val="00B76F75"/>
    <w:rsid w:val="00B77425"/>
    <w:rsid w:val="00B82729"/>
    <w:rsid w:val="00B827E8"/>
    <w:rsid w:val="00B82E6D"/>
    <w:rsid w:val="00B833A8"/>
    <w:rsid w:val="00B84F61"/>
    <w:rsid w:val="00B858E4"/>
    <w:rsid w:val="00B91156"/>
    <w:rsid w:val="00B91292"/>
    <w:rsid w:val="00B9234B"/>
    <w:rsid w:val="00B97228"/>
    <w:rsid w:val="00B97AE4"/>
    <w:rsid w:val="00B97EF8"/>
    <w:rsid w:val="00BA0D59"/>
    <w:rsid w:val="00BA1558"/>
    <w:rsid w:val="00BA7FEF"/>
    <w:rsid w:val="00BB1EB5"/>
    <w:rsid w:val="00BB2635"/>
    <w:rsid w:val="00BB2F77"/>
    <w:rsid w:val="00BB4D94"/>
    <w:rsid w:val="00BB563A"/>
    <w:rsid w:val="00BB58A3"/>
    <w:rsid w:val="00BC1BCD"/>
    <w:rsid w:val="00BC2CFB"/>
    <w:rsid w:val="00BC2D59"/>
    <w:rsid w:val="00BC51DA"/>
    <w:rsid w:val="00BC58CC"/>
    <w:rsid w:val="00BC5D9E"/>
    <w:rsid w:val="00BC68B1"/>
    <w:rsid w:val="00BC7239"/>
    <w:rsid w:val="00BD0FC6"/>
    <w:rsid w:val="00BD35C9"/>
    <w:rsid w:val="00BD48D0"/>
    <w:rsid w:val="00BE15C3"/>
    <w:rsid w:val="00BE1961"/>
    <w:rsid w:val="00BE1A18"/>
    <w:rsid w:val="00BE3405"/>
    <w:rsid w:val="00BE60B3"/>
    <w:rsid w:val="00BE70AD"/>
    <w:rsid w:val="00BF2BC5"/>
    <w:rsid w:val="00BF3F2C"/>
    <w:rsid w:val="00BF5E9E"/>
    <w:rsid w:val="00C016BA"/>
    <w:rsid w:val="00C0342A"/>
    <w:rsid w:val="00C03EEA"/>
    <w:rsid w:val="00C06D41"/>
    <w:rsid w:val="00C07F34"/>
    <w:rsid w:val="00C1000C"/>
    <w:rsid w:val="00C11378"/>
    <w:rsid w:val="00C1137E"/>
    <w:rsid w:val="00C11B6C"/>
    <w:rsid w:val="00C12FA1"/>
    <w:rsid w:val="00C13A64"/>
    <w:rsid w:val="00C220E5"/>
    <w:rsid w:val="00C2223E"/>
    <w:rsid w:val="00C2562F"/>
    <w:rsid w:val="00C26378"/>
    <w:rsid w:val="00C31FB5"/>
    <w:rsid w:val="00C33682"/>
    <w:rsid w:val="00C355F6"/>
    <w:rsid w:val="00C40312"/>
    <w:rsid w:val="00C4065E"/>
    <w:rsid w:val="00C41B06"/>
    <w:rsid w:val="00C43C27"/>
    <w:rsid w:val="00C43C9E"/>
    <w:rsid w:val="00C54568"/>
    <w:rsid w:val="00C5479B"/>
    <w:rsid w:val="00C5565B"/>
    <w:rsid w:val="00C612E4"/>
    <w:rsid w:val="00C61D8A"/>
    <w:rsid w:val="00C6554A"/>
    <w:rsid w:val="00C666DC"/>
    <w:rsid w:val="00C66859"/>
    <w:rsid w:val="00C700F9"/>
    <w:rsid w:val="00C71C96"/>
    <w:rsid w:val="00C72A2E"/>
    <w:rsid w:val="00C73BC4"/>
    <w:rsid w:val="00C7557A"/>
    <w:rsid w:val="00C76530"/>
    <w:rsid w:val="00C807BC"/>
    <w:rsid w:val="00C80DED"/>
    <w:rsid w:val="00C81C54"/>
    <w:rsid w:val="00C8228E"/>
    <w:rsid w:val="00C82EE4"/>
    <w:rsid w:val="00C85DDC"/>
    <w:rsid w:val="00C8616E"/>
    <w:rsid w:val="00C90497"/>
    <w:rsid w:val="00C91813"/>
    <w:rsid w:val="00C961BE"/>
    <w:rsid w:val="00CA0233"/>
    <w:rsid w:val="00CA4911"/>
    <w:rsid w:val="00CB2ECB"/>
    <w:rsid w:val="00CB4D2B"/>
    <w:rsid w:val="00CB62DE"/>
    <w:rsid w:val="00CC54B3"/>
    <w:rsid w:val="00CD288F"/>
    <w:rsid w:val="00CD37B7"/>
    <w:rsid w:val="00CD5C31"/>
    <w:rsid w:val="00CE0BE4"/>
    <w:rsid w:val="00CE26D8"/>
    <w:rsid w:val="00CF1E00"/>
    <w:rsid w:val="00CF53FC"/>
    <w:rsid w:val="00D00221"/>
    <w:rsid w:val="00D00B53"/>
    <w:rsid w:val="00D11EE5"/>
    <w:rsid w:val="00D14307"/>
    <w:rsid w:val="00D15D2F"/>
    <w:rsid w:val="00D171E9"/>
    <w:rsid w:val="00D21A6E"/>
    <w:rsid w:val="00D21C8A"/>
    <w:rsid w:val="00D227E3"/>
    <w:rsid w:val="00D2631D"/>
    <w:rsid w:val="00D26C80"/>
    <w:rsid w:val="00D3473D"/>
    <w:rsid w:val="00D34D6B"/>
    <w:rsid w:val="00D36F20"/>
    <w:rsid w:val="00D371AA"/>
    <w:rsid w:val="00D40F92"/>
    <w:rsid w:val="00D4686D"/>
    <w:rsid w:val="00D50DCF"/>
    <w:rsid w:val="00D52EEB"/>
    <w:rsid w:val="00D56DD9"/>
    <w:rsid w:val="00D63F89"/>
    <w:rsid w:val="00D6426F"/>
    <w:rsid w:val="00D714B2"/>
    <w:rsid w:val="00D71C6F"/>
    <w:rsid w:val="00D71CD6"/>
    <w:rsid w:val="00D72ADC"/>
    <w:rsid w:val="00D74AC0"/>
    <w:rsid w:val="00D813EE"/>
    <w:rsid w:val="00D81CC2"/>
    <w:rsid w:val="00D82F82"/>
    <w:rsid w:val="00D830D9"/>
    <w:rsid w:val="00D8732A"/>
    <w:rsid w:val="00D90320"/>
    <w:rsid w:val="00D90C1A"/>
    <w:rsid w:val="00D90DFF"/>
    <w:rsid w:val="00D91611"/>
    <w:rsid w:val="00D91769"/>
    <w:rsid w:val="00D9189E"/>
    <w:rsid w:val="00D91CD0"/>
    <w:rsid w:val="00D93DD0"/>
    <w:rsid w:val="00D9615C"/>
    <w:rsid w:val="00DA57E7"/>
    <w:rsid w:val="00DA6057"/>
    <w:rsid w:val="00DB06DA"/>
    <w:rsid w:val="00DB18CA"/>
    <w:rsid w:val="00DB31A2"/>
    <w:rsid w:val="00DB3972"/>
    <w:rsid w:val="00DB3ADA"/>
    <w:rsid w:val="00DB4AA5"/>
    <w:rsid w:val="00DB628E"/>
    <w:rsid w:val="00DC1278"/>
    <w:rsid w:val="00DC6409"/>
    <w:rsid w:val="00DC6F1F"/>
    <w:rsid w:val="00DD20BA"/>
    <w:rsid w:val="00DD2CFE"/>
    <w:rsid w:val="00DD5A12"/>
    <w:rsid w:val="00DE0050"/>
    <w:rsid w:val="00DE1A4C"/>
    <w:rsid w:val="00DE34F2"/>
    <w:rsid w:val="00DE4B3C"/>
    <w:rsid w:val="00DE5544"/>
    <w:rsid w:val="00DE6057"/>
    <w:rsid w:val="00DE64E8"/>
    <w:rsid w:val="00DF486F"/>
    <w:rsid w:val="00E03A6A"/>
    <w:rsid w:val="00E06C85"/>
    <w:rsid w:val="00E06DC6"/>
    <w:rsid w:val="00E1050C"/>
    <w:rsid w:val="00E17340"/>
    <w:rsid w:val="00E21DF5"/>
    <w:rsid w:val="00E22F11"/>
    <w:rsid w:val="00E23AEA"/>
    <w:rsid w:val="00E25B17"/>
    <w:rsid w:val="00E42EF6"/>
    <w:rsid w:val="00E436EE"/>
    <w:rsid w:val="00E45B43"/>
    <w:rsid w:val="00E4684F"/>
    <w:rsid w:val="00E546EB"/>
    <w:rsid w:val="00E55165"/>
    <w:rsid w:val="00E55D06"/>
    <w:rsid w:val="00E55EE3"/>
    <w:rsid w:val="00E564A0"/>
    <w:rsid w:val="00E56C92"/>
    <w:rsid w:val="00E572A9"/>
    <w:rsid w:val="00E60A8F"/>
    <w:rsid w:val="00E650EB"/>
    <w:rsid w:val="00E70315"/>
    <w:rsid w:val="00E71F15"/>
    <w:rsid w:val="00E7539A"/>
    <w:rsid w:val="00E83A55"/>
    <w:rsid w:val="00E8470E"/>
    <w:rsid w:val="00E85989"/>
    <w:rsid w:val="00E864FD"/>
    <w:rsid w:val="00E93061"/>
    <w:rsid w:val="00E9646A"/>
    <w:rsid w:val="00EA0E85"/>
    <w:rsid w:val="00EA1414"/>
    <w:rsid w:val="00EA3E90"/>
    <w:rsid w:val="00EA3F5B"/>
    <w:rsid w:val="00EA5D30"/>
    <w:rsid w:val="00EA7116"/>
    <w:rsid w:val="00EA724F"/>
    <w:rsid w:val="00EA79F9"/>
    <w:rsid w:val="00EB167A"/>
    <w:rsid w:val="00EB345F"/>
    <w:rsid w:val="00EB3B36"/>
    <w:rsid w:val="00EB3EA7"/>
    <w:rsid w:val="00EB4F1F"/>
    <w:rsid w:val="00EB6526"/>
    <w:rsid w:val="00EB6CB9"/>
    <w:rsid w:val="00EC0C39"/>
    <w:rsid w:val="00ED7C44"/>
    <w:rsid w:val="00ED7EDE"/>
    <w:rsid w:val="00EE27EE"/>
    <w:rsid w:val="00EE6448"/>
    <w:rsid w:val="00EE75D2"/>
    <w:rsid w:val="00EF4AF3"/>
    <w:rsid w:val="00EF4BFC"/>
    <w:rsid w:val="00EF6C7A"/>
    <w:rsid w:val="00F01545"/>
    <w:rsid w:val="00F017E9"/>
    <w:rsid w:val="00F018A0"/>
    <w:rsid w:val="00F03071"/>
    <w:rsid w:val="00F03F02"/>
    <w:rsid w:val="00F0487E"/>
    <w:rsid w:val="00F052F9"/>
    <w:rsid w:val="00F059ED"/>
    <w:rsid w:val="00F06121"/>
    <w:rsid w:val="00F1117B"/>
    <w:rsid w:val="00F14892"/>
    <w:rsid w:val="00F15502"/>
    <w:rsid w:val="00F162A4"/>
    <w:rsid w:val="00F21748"/>
    <w:rsid w:val="00F21C8A"/>
    <w:rsid w:val="00F37FF8"/>
    <w:rsid w:val="00F44387"/>
    <w:rsid w:val="00F5159D"/>
    <w:rsid w:val="00F52B91"/>
    <w:rsid w:val="00F54FD2"/>
    <w:rsid w:val="00F556C9"/>
    <w:rsid w:val="00F557DE"/>
    <w:rsid w:val="00F55C05"/>
    <w:rsid w:val="00F565CE"/>
    <w:rsid w:val="00F566AD"/>
    <w:rsid w:val="00F57FDE"/>
    <w:rsid w:val="00F606C4"/>
    <w:rsid w:val="00F60A7E"/>
    <w:rsid w:val="00F61040"/>
    <w:rsid w:val="00F6118D"/>
    <w:rsid w:val="00F61204"/>
    <w:rsid w:val="00F63258"/>
    <w:rsid w:val="00F66039"/>
    <w:rsid w:val="00F662BB"/>
    <w:rsid w:val="00F717B9"/>
    <w:rsid w:val="00F71954"/>
    <w:rsid w:val="00F71D2F"/>
    <w:rsid w:val="00F72C60"/>
    <w:rsid w:val="00F75B9D"/>
    <w:rsid w:val="00F767D8"/>
    <w:rsid w:val="00F77DA7"/>
    <w:rsid w:val="00F81C4F"/>
    <w:rsid w:val="00F8588E"/>
    <w:rsid w:val="00F9561A"/>
    <w:rsid w:val="00F97D80"/>
    <w:rsid w:val="00FA3AE6"/>
    <w:rsid w:val="00FA51BD"/>
    <w:rsid w:val="00FA7575"/>
    <w:rsid w:val="00FB19D2"/>
    <w:rsid w:val="00FB303F"/>
    <w:rsid w:val="00FB4EF6"/>
    <w:rsid w:val="00FB730A"/>
    <w:rsid w:val="00FB75B2"/>
    <w:rsid w:val="00FC5644"/>
    <w:rsid w:val="00FD4784"/>
    <w:rsid w:val="00FD4C3D"/>
    <w:rsid w:val="00FE11AE"/>
    <w:rsid w:val="00FE3243"/>
    <w:rsid w:val="00FE4181"/>
    <w:rsid w:val="00FE5414"/>
    <w:rsid w:val="00FF12EE"/>
    <w:rsid w:val="00FF2C2D"/>
    <w:rsid w:val="00FF4E5A"/>
    <w:rsid w:val="00FF788B"/>
    <w:rsid w:val="01F6A639"/>
    <w:rsid w:val="032AD56D"/>
    <w:rsid w:val="03D187F1"/>
    <w:rsid w:val="04C7176B"/>
    <w:rsid w:val="04D08AF3"/>
    <w:rsid w:val="05009462"/>
    <w:rsid w:val="05EF5FDD"/>
    <w:rsid w:val="061B2EB2"/>
    <w:rsid w:val="0679E51A"/>
    <w:rsid w:val="068CE35C"/>
    <w:rsid w:val="077A12BD"/>
    <w:rsid w:val="0810CE60"/>
    <w:rsid w:val="0893EBF6"/>
    <w:rsid w:val="0ACD8257"/>
    <w:rsid w:val="0B2C018E"/>
    <w:rsid w:val="0B51ED42"/>
    <w:rsid w:val="0BE57388"/>
    <w:rsid w:val="0BF3A837"/>
    <w:rsid w:val="0BF69A92"/>
    <w:rsid w:val="0C7C29BC"/>
    <w:rsid w:val="0D1FD674"/>
    <w:rsid w:val="0EA3E4F5"/>
    <w:rsid w:val="0EB0DFF2"/>
    <w:rsid w:val="0F0DC09E"/>
    <w:rsid w:val="0FC5D1FC"/>
    <w:rsid w:val="10D568AD"/>
    <w:rsid w:val="11A88501"/>
    <w:rsid w:val="12091B93"/>
    <w:rsid w:val="12288891"/>
    <w:rsid w:val="15407E66"/>
    <w:rsid w:val="15A280DC"/>
    <w:rsid w:val="15FF2F13"/>
    <w:rsid w:val="162B6F42"/>
    <w:rsid w:val="17094EA7"/>
    <w:rsid w:val="176895DA"/>
    <w:rsid w:val="1802BEAA"/>
    <w:rsid w:val="1813B59D"/>
    <w:rsid w:val="1B940E52"/>
    <w:rsid w:val="1B98C29C"/>
    <w:rsid w:val="1CC7D1C5"/>
    <w:rsid w:val="1D1AD7E4"/>
    <w:rsid w:val="1DA59C62"/>
    <w:rsid w:val="1F61AA6C"/>
    <w:rsid w:val="1F7E24FB"/>
    <w:rsid w:val="1F90C448"/>
    <w:rsid w:val="201601F9"/>
    <w:rsid w:val="203B04A8"/>
    <w:rsid w:val="23702819"/>
    <w:rsid w:val="23C31F51"/>
    <w:rsid w:val="241B8019"/>
    <w:rsid w:val="24907854"/>
    <w:rsid w:val="250DF0FB"/>
    <w:rsid w:val="25BA54E3"/>
    <w:rsid w:val="25CA64E7"/>
    <w:rsid w:val="2625CBFE"/>
    <w:rsid w:val="27ED25F0"/>
    <w:rsid w:val="289E9D55"/>
    <w:rsid w:val="295CD3CF"/>
    <w:rsid w:val="2A137F68"/>
    <w:rsid w:val="2A35E5C2"/>
    <w:rsid w:val="2A898C8E"/>
    <w:rsid w:val="2B3A342A"/>
    <w:rsid w:val="2BC43EAE"/>
    <w:rsid w:val="2BD209B7"/>
    <w:rsid w:val="2F9A9E92"/>
    <w:rsid w:val="30405242"/>
    <w:rsid w:val="308E8A82"/>
    <w:rsid w:val="311DB72C"/>
    <w:rsid w:val="323F6E65"/>
    <w:rsid w:val="32681BC3"/>
    <w:rsid w:val="34C7A939"/>
    <w:rsid w:val="34F75B83"/>
    <w:rsid w:val="352362C2"/>
    <w:rsid w:val="35845615"/>
    <w:rsid w:val="35D24F89"/>
    <w:rsid w:val="3EEE10E4"/>
    <w:rsid w:val="3F21A3BC"/>
    <w:rsid w:val="40D26207"/>
    <w:rsid w:val="431D33DE"/>
    <w:rsid w:val="43704ACD"/>
    <w:rsid w:val="44032EA7"/>
    <w:rsid w:val="459FAF09"/>
    <w:rsid w:val="46633209"/>
    <w:rsid w:val="4899EDB6"/>
    <w:rsid w:val="49E2B5DD"/>
    <w:rsid w:val="4C32D750"/>
    <w:rsid w:val="4CDAE41F"/>
    <w:rsid w:val="4CE27C52"/>
    <w:rsid w:val="4E20B52F"/>
    <w:rsid w:val="4E6EF3EF"/>
    <w:rsid w:val="4E94D928"/>
    <w:rsid w:val="4EB00F92"/>
    <w:rsid w:val="4FD9195B"/>
    <w:rsid w:val="4FF5BF9C"/>
    <w:rsid w:val="51E3BAC0"/>
    <w:rsid w:val="52191FFB"/>
    <w:rsid w:val="5391E96E"/>
    <w:rsid w:val="53F64911"/>
    <w:rsid w:val="543348D8"/>
    <w:rsid w:val="54D2CD44"/>
    <w:rsid w:val="57642DBE"/>
    <w:rsid w:val="58693203"/>
    <w:rsid w:val="593E8391"/>
    <w:rsid w:val="59DDE562"/>
    <w:rsid w:val="5A82665C"/>
    <w:rsid w:val="5D8B9E3E"/>
    <w:rsid w:val="5E1BEB2F"/>
    <w:rsid w:val="5EE041F0"/>
    <w:rsid w:val="5FAB8897"/>
    <w:rsid w:val="602CF081"/>
    <w:rsid w:val="6096798C"/>
    <w:rsid w:val="60BFF498"/>
    <w:rsid w:val="612EC71D"/>
    <w:rsid w:val="6259BA6A"/>
    <w:rsid w:val="625C397A"/>
    <w:rsid w:val="62AF03DE"/>
    <w:rsid w:val="637A2CD0"/>
    <w:rsid w:val="6480A320"/>
    <w:rsid w:val="64BEECE8"/>
    <w:rsid w:val="66148498"/>
    <w:rsid w:val="67E520FD"/>
    <w:rsid w:val="6805AAC4"/>
    <w:rsid w:val="6A0EB21C"/>
    <w:rsid w:val="6B0D4799"/>
    <w:rsid w:val="6B379F96"/>
    <w:rsid w:val="6B4A4DE0"/>
    <w:rsid w:val="6D0F5027"/>
    <w:rsid w:val="6FAEC30C"/>
    <w:rsid w:val="701FA1B5"/>
    <w:rsid w:val="70B81DDC"/>
    <w:rsid w:val="70ECCAB2"/>
    <w:rsid w:val="72987227"/>
    <w:rsid w:val="72DDA206"/>
    <w:rsid w:val="73C6E43F"/>
    <w:rsid w:val="745D9E0A"/>
    <w:rsid w:val="754B4774"/>
    <w:rsid w:val="76914B12"/>
    <w:rsid w:val="7698A53D"/>
    <w:rsid w:val="76A29120"/>
    <w:rsid w:val="7755F26A"/>
    <w:rsid w:val="789B83CC"/>
    <w:rsid w:val="79D3EA5D"/>
    <w:rsid w:val="7A69757B"/>
    <w:rsid w:val="7AAEBB85"/>
    <w:rsid w:val="7ABADE34"/>
    <w:rsid w:val="7B1183E4"/>
    <w:rsid w:val="7C39C725"/>
    <w:rsid w:val="7CDA3B9C"/>
    <w:rsid w:val="7E4ED7DA"/>
    <w:rsid w:val="7E7EC6EE"/>
    <w:rsid w:val="7ED30D6C"/>
    <w:rsid w:val="7F0706ED"/>
    <w:rsid w:val="7F3D196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2375E2D"/>
  <w15:chartTrackingRefBased/>
  <w15:docId w15:val="{F0218D7B-B30C-4024-83FD-3B71CAC7C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33D0D"/>
    <w:rPr>
      <w:lang w:val="en-GB"/>
    </w:rPr>
  </w:style>
  <w:style w:type="paragraph" w:styleId="Heading1">
    <w:name w:val="heading 1"/>
    <w:basedOn w:val="Normal"/>
    <w:next w:val="Normal"/>
    <w:link w:val="Heading1Char"/>
    <w:uiPriority w:val="9"/>
    <w:qFormat/>
    <w:rsid w:val="00333D0D"/>
    <w:pPr>
      <w:keepNext/>
      <w:keepLines/>
      <w:numPr>
        <w:numId w:val="9"/>
      </w:numPr>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numPr>
        <w:ilvl w:val="1"/>
        <w:numId w:val="9"/>
      </w:numPr>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numPr>
        <w:ilvl w:val="2"/>
        <w:numId w:val="9"/>
      </w:numPr>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semiHidden/>
    <w:unhideWhenUsed/>
    <w:qFormat/>
    <w:rsid w:val="00892886"/>
    <w:pPr>
      <w:keepNext/>
      <w:keepLines/>
      <w:numPr>
        <w:ilvl w:val="3"/>
        <w:numId w:val="9"/>
      </w:numPr>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semiHidden/>
    <w:unhideWhenUsed/>
    <w:qFormat/>
    <w:rsid w:val="00892886"/>
    <w:pPr>
      <w:keepNext/>
      <w:keepLines/>
      <w:numPr>
        <w:ilvl w:val="4"/>
        <w:numId w:val="9"/>
      </w:numPr>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numPr>
        <w:ilvl w:val="5"/>
        <w:numId w:val="9"/>
      </w:numPr>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numPr>
        <w:ilvl w:val="6"/>
        <w:numId w:val="9"/>
      </w:numPr>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numPr>
        <w:ilvl w:val="7"/>
        <w:numId w:val="9"/>
      </w:numPr>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numPr>
        <w:ilvl w:val="8"/>
        <w:numId w:val="9"/>
      </w:numPr>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lang w:val="en-GB"/>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lang w:val="en-GB"/>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2"/>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1"/>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lang w:val="en-GB"/>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lang w:val="en-GB"/>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lang w:val="en-GB"/>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lang w:val="en-GB"/>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lang w:val="en-GB"/>
    </w:rPr>
  </w:style>
  <w:style w:type="paragraph" w:styleId="TOCHeading">
    <w:name w:val="TOC Heading"/>
    <w:basedOn w:val="Heading1"/>
    <w:next w:val="Normal"/>
    <w:uiPriority w:val="39"/>
    <w:unhideWhenUsed/>
    <w:qFormat/>
    <w:rsid w:val="00582CD0"/>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582CD0"/>
    <w:pPr>
      <w:spacing w:after="100"/>
    </w:pPr>
  </w:style>
  <w:style w:type="paragraph" w:styleId="TOC2">
    <w:name w:val="toc 2"/>
    <w:basedOn w:val="Normal"/>
    <w:next w:val="Normal"/>
    <w:autoRedefine/>
    <w:uiPriority w:val="39"/>
    <w:unhideWhenUsed/>
    <w:rsid w:val="00582CD0"/>
    <w:pPr>
      <w:spacing w:after="100"/>
      <w:ind w:left="220"/>
    </w:pPr>
  </w:style>
  <w:style w:type="character" w:styleId="UnresolvedMention">
    <w:name w:val="Unresolved Mention"/>
    <w:basedOn w:val="DefaultParagraphFont"/>
    <w:uiPriority w:val="99"/>
    <w:semiHidden/>
    <w:unhideWhenUsed/>
    <w:rsid w:val="00D81CC2"/>
    <w:rPr>
      <w:color w:val="605E5C"/>
      <w:shd w:val="clear" w:color="auto" w:fill="E1DFDD"/>
    </w:rPr>
  </w:style>
  <w:style w:type="table" w:styleId="TableGrid">
    <w:name w:val="Table Grid"/>
    <w:basedOn w:val="TableNormal"/>
    <w:uiPriority w:val="39"/>
    <w:rsid w:val="00C8616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8616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F55C0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ootnoteReference">
    <w:name w:val="footnote reference"/>
    <w:basedOn w:val="DefaultParagraphFont"/>
    <w:uiPriority w:val="99"/>
    <w:semiHidden/>
    <w:unhideWhenUsed/>
    <w:rsid w:val="005C408E"/>
    <w:rPr>
      <w:vertAlign w:val="superscript"/>
    </w:rPr>
  </w:style>
  <w:style w:type="character" w:styleId="Emphasis">
    <w:name w:val="Emphasis"/>
    <w:basedOn w:val="DefaultParagraphFont"/>
    <w:uiPriority w:val="20"/>
    <w:qFormat/>
    <w:rsid w:val="00B91292"/>
    <w:rPr>
      <w:i/>
      <w:iCs/>
    </w:rPr>
  </w:style>
  <w:style w:type="paragraph" w:styleId="ListParagraph">
    <w:name w:val="List Paragraph"/>
    <w:basedOn w:val="Normal"/>
    <w:uiPriority w:val="34"/>
    <w:unhideWhenUsed/>
    <w:qFormat/>
    <w:rsid w:val="00901ECF"/>
    <w:pPr>
      <w:ind w:left="720"/>
      <w:contextualSpacing/>
    </w:pPr>
  </w:style>
  <w:style w:type="paragraph" w:styleId="TOC3">
    <w:name w:val="toc 3"/>
    <w:basedOn w:val="Normal"/>
    <w:next w:val="Normal"/>
    <w:autoRedefine/>
    <w:uiPriority w:val="39"/>
    <w:unhideWhenUsed/>
    <w:rsid w:val="004E45B7"/>
    <w:pPr>
      <w:spacing w:after="100"/>
      <w:ind w:left="440"/>
    </w:pPr>
  </w:style>
  <w:style w:type="paragraph" w:styleId="Bibliography">
    <w:name w:val="Bibliography"/>
    <w:basedOn w:val="Normal"/>
    <w:next w:val="Normal"/>
    <w:uiPriority w:val="37"/>
    <w:unhideWhenUsed/>
    <w:rsid w:val="001235C5"/>
  </w:style>
  <w:style w:type="paragraph" w:styleId="NormalWeb">
    <w:name w:val="Normal (Web)"/>
    <w:basedOn w:val="Normal"/>
    <w:uiPriority w:val="99"/>
    <w:semiHidden/>
    <w:unhideWhenUsed/>
    <w:rsid w:val="00F556C9"/>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customStyle="1" w:styleId="Heading4Char">
    <w:name w:val="Heading 4 Char"/>
    <w:basedOn w:val="DefaultParagraphFont"/>
    <w:link w:val="Heading4"/>
    <w:uiPriority w:val="9"/>
    <w:semiHidden/>
    <w:rsid w:val="00892886"/>
    <w:rPr>
      <w:rFonts w:asciiTheme="majorHAnsi" w:eastAsiaTheme="majorEastAsia" w:hAnsiTheme="majorHAnsi" w:cstheme="majorBidi"/>
      <w:i/>
      <w:iCs/>
      <w:color w:val="007789" w:themeColor="accent1" w:themeShade="BF"/>
      <w:lang w:val="en-GB"/>
    </w:rPr>
  </w:style>
  <w:style w:type="character" w:customStyle="1" w:styleId="Heading5Char">
    <w:name w:val="Heading 5 Char"/>
    <w:basedOn w:val="DefaultParagraphFont"/>
    <w:link w:val="Heading5"/>
    <w:uiPriority w:val="9"/>
    <w:semiHidden/>
    <w:rsid w:val="00892886"/>
    <w:rPr>
      <w:rFonts w:asciiTheme="majorHAnsi" w:eastAsiaTheme="majorEastAsia" w:hAnsiTheme="majorHAnsi" w:cstheme="majorBidi"/>
      <w:color w:val="007789"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404934">
      <w:bodyDiv w:val="1"/>
      <w:marLeft w:val="0"/>
      <w:marRight w:val="0"/>
      <w:marTop w:val="0"/>
      <w:marBottom w:val="0"/>
      <w:divBdr>
        <w:top w:val="none" w:sz="0" w:space="0" w:color="auto"/>
        <w:left w:val="none" w:sz="0" w:space="0" w:color="auto"/>
        <w:bottom w:val="none" w:sz="0" w:space="0" w:color="auto"/>
        <w:right w:val="none" w:sz="0" w:space="0" w:color="auto"/>
      </w:divBdr>
    </w:div>
    <w:div w:id="320935968">
      <w:bodyDiv w:val="1"/>
      <w:marLeft w:val="0"/>
      <w:marRight w:val="0"/>
      <w:marTop w:val="0"/>
      <w:marBottom w:val="0"/>
      <w:divBdr>
        <w:top w:val="none" w:sz="0" w:space="0" w:color="auto"/>
        <w:left w:val="none" w:sz="0" w:space="0" w:color="auto"/>
        <w:bottom w:val="none" w:sz="0" w:space="0" w:color="auto"/>
        <w:right w:val="none" w:sz="0" w:space="0" w:color="auto"/>
      </w:divBdr>
    </w:div>
    <w:div w:id="395007729">
      <w:bodyDiv w:val="1"/>
      <w:marLeft w:val="0"/>
      <w:marRight w:val="0"/>
      <w:marTop w:val="0"/>
      <w:marBottom w:val="0"/>
      <w:divBdr>
        <w:top w:val="none" w:sz="0" w:space="0" w:color="auto"/>
        <w:left w:val="none" w:sz="0" w:space="0" w:color="auto"/>
        <w:bottom w:val="none" w:sz="0" w:space="0" w:color="auto"/>
        <w:right w:val="none" w:sz="0" w:space="0" w:color="auto"/>
      </w:divBdr>
    </w:div>
    <w:div w:id="439298987">
      <w:bodyDiv w:val="1"/>
      <w:marLeft w:val="0"/>
      <w:marRight w:val="0"/>
      <w:marTop w:val="0"/>
      <w:marBottom w:val="0"/>
      <w:divBdr>
        <w:top w:val="none" w:sz="0" w:space="0" w:color="auto"/>
        <w:left w:val="none" w:sz="0" w:space="0" w:color="auto"/>
        <w:bottom w:val="none" w:sz="0" w:space="0" w:color="auto"/>
        <w:right w:val="none" w:sz="0" w:space="0" w:color="auto"/>
      </w:divBdr>
    </w:div>
    <w:div w:id="548760284">
      <w:bodyDiv w:val="1"/>
      <w:marLeft w:val="0"/>
      <w:marRight w:val="0"/>
      <w:marTop w:val="0"/>
      <w:marBottom w:val="0"/>
      <w:divBdr>
        <w:top w:val="none" w:sz="0" w:space="0" w:color="auto"/>
        <w:left w:val="none" w:sz="0" w:space="0" w:color="auto"/>
        <w:bottom w:val="none" w:sz="0" w:space="0" w:color="auto"/>
        <w:right w:val="none" w:sz="0" w:space="0" w:color="auto"/>
      </w:divBdr>
    </w:div>
    <w:div w:id="555362349">
      <w:bodyDiv w:val="1"/>
      <w:marLeft w:val="0"/>
      <w:marRight w:val="0"/>
      <w:marTop w:val="0"/>
      <w:marBottom w:val="0"/>
      <w:divBdr>
        <w:top w:val="none" w:sz="0" w:space="0" w:color="auto"/>
        <w:left w:val="none" w:sz="0" w:space="0" w:color="auto"/>
        <w:bottom w:val="none" w:sz="0" w:space="0" w:color="auto"/>
        <w:right w:val="none" w:sz="0" w:space="0" w:color="auto"/>
      </w:divBdr>
    </w:div>
    <w:div w:id="705837062">
      <w:bodyDiv w:val="1"/>
      <w:marLeft w:val="0"/>
      <w:marRight w:val="0"/>
      <w:marTop w:val="0"/>
      <w:marBottom w:val="0"/>
      <w:divBdr>
        <w:top w:val="none" w:sz="0" w:space="0" w:color="auto"/>
        <w:left w:val="none" w:sz="0" w:space="0" w:color="auto"/>
        <w:bottom w:val="none" w:sz="0" w:space="0" w:color="auto"/>
        <w:right w:val="none" w:sz="0" w:space="0" w:color="auto"/>
      </w:divBdr>
    </w:div>
    <w:div w:id="734164406">
      <w:bodyDiv w:val="1"/>
      <w:marLeft w:val="0"/>
      <w:marRight w:val="0"/>
      <w:marTop w:val="0"/>
      <w:marBottom w:val="0"/>
      <w:divBdr>
        <w:top w:val="none" w:sz="0" w:space="0" w:color="auto"/>
        <w:left w:val="none" w:sz="0" w:space="0" w:color="auto"/>
        <w:bottom w:val="none" w:sz="0" w:space="0" w:color="auto"/>
        <w:right w:val="none" w:sz="0" w:space="0" w:color="auto"/>
      </w:divBdr>
    </w:div>
    <w:div w:id="742876288">
      <w:bodyDiv w:val="1"/>
      <w:marLeft w:val="0"/>
      <w:marRight w:val="0"/>
      <w:marTop w:val="0"/>
      <w:marBottom w:val="0"/>
      <w:divBdr>
        <w:top w:val="none" w:sz="0" w:space="0" w:color="auto"/>
        <w:left w:val="none" w:sz="0" w:space="0" w:color="auto"/>
        <w:bottom w:val="none" w:sz="0" w:space="0" w:color="auto"/>
        <w:right w:val="none" w:sz="0" w:space="0" w:color="auto"/>
      </w:divBdr>
    </w:div>
    <w:div w:id="775178956">
      <w:bodyDiv w:val="1"/>
      <w:marLeft w:val="0"/>
      <w:marRight w:val="0"/>
      <w:marTop w:val="0"/>
      <w:marBottom w:val="0"/>
      <w:divBdr>
        <w:top w:val="none" w:sz="0" w:space="0" w:color="auto"/>
        <w:left w:val="none" w:sz="0" w:space="0" w:color="auto"/>
        <w:bottom w:val="none" w:sz="0" w:space="0" w:color="auto"/>
        <w:right w:val="none" w:sz="0" w:space="0" w:color="auto"/>
      </w:divBdr>
    </w:div>
    <w:div w:id="782111826">
      <w:bodyDiv w:val="1"/>
      <w:marLeft w:val="0"/>
      <w:marRight w:val="0"/>
      <w:marTop w:val="0"/>
      <w:marBottom w:val="0"/>
      <w:divBdr>
        <w:top w:val="none" w:sz="0" w:space="0" w:color="auto"/>
        <w:left w:val="none" w:sz="0" w:space="0" w:color="auto"/>
        <w:bottom w:val="none" w:sz="0" w:space="0" w:color="auto"/>
        <w:right w:val="none" w:sz="0" w:space="0" w:color="auto"/>
      </w:divBdr>
    </w:div>
    <w:div w:id="805127269">
      <w:bodyDiv w:val="1"/>
      <w:marLeft w:val="0"/>
      <w:marRight w:val="0"/>
      <w:marTop w:val="0"/>
      <w:marBottom w:val="0"/>
      <w:divBdr>
        <w:top w:val="none" w:sz="0" w:space="0" w:color="auto"/>
        <w:left w:val="none" w:sz="0" w:space="0" w:color="auto"/>
        <w:bottom w:val="none" w:sz="0" w:space="0" w:color="auto"/>
        <w:right w:val="none" w:sz="0" w:space="0" w:color="auto"/>
      </w:divBdr>
    </w:div>
    <w:div w:id="917709648">
      <w:bodyDiv w:val="1"/>
      <w:marLeft w:val="0"/>
      <w:marRight w:val="0"/>
      <w:marTop w:val="0"/>
      <w:marBottom w:val="0"/>
      <w:divBdr>
        <w:top w:val="none" w:sz="0" w:space="0" w:color="auto"/>
        <w:left w:val="none" w:sz="0" w:space="0" w:color="auto"/>
        <w:bottom w:val="none" w:sz="0" w:space="0" w:color="auto"/>
        <w:right w:val="none" w:sz="0" w:space="0" w:color="auto"/>
      </w:divBdr>
    </w:div>
    <w:div w:id="939482651">
      <w:bodyDiv w:val="1"/>
      <w:marLeft w:val="0"/>
      <w:marRight w:val="0"/>
      <w:marTop w:val="0"/>
      <w:marBottom w:val="0"/>
      <w:divBdr>
        <w:top w:val="none" w:sz="0" w:space="0" w:color="auto"/>
        <w:left w:val="none" w:sz="0" w:space="0" w:color="auto"/>
        <w:bottom w:val="none" w:sz="0" w:space="0" w:color="auto"/>
        <w:right w:val="none" w:sz="0" w:space="0" w:color="auto"/>
      </w:divBdr>
    </w:div>
    <w:div w:id="963535587">
      <w:bodyDiv w:val="1"/>
      <w:marLeft w:val="0"/>
      <w:marRight w:val="0"/>
      <w:marTop w:val="0"/>
      <w:marBottom w:val="0"/>
      <w:divBdr>
        <w:top w:val="none" w:sz="0" w:space="0" w:color="auto"/>
        <w:left w:val="none" w:sz="0" w:space="0" w:color="auto"/>
        <w:bottom w:val="none" w:sz="0" w:space="0" w:color="auto"/>
        <w:right w:val="none" w:sz="0" w:space="0" w:color="auto"/>
      </w:divBdr>
    </w:div>
    <w:div w:id="1315377164">
      <w:bodyDiv w:val="1"/>
      <w:marLeft w:val="0"/>
      <w:marRight w:val="0"/>
      <w:marTop w:val="0"/>
      <w:marBottom w:val="0"/>
      <w:divBdr>
        <w:top w:val="none" w:sz="0" w:space="0" w:color="auto"/>
        <w:left w:val="none" w:sz="0" w:space="0" w:color="auto"/>
        <w:bottom w:val="none" w:sz="0" w:space="0" w:color="auto"/>
        <w:right w:val="none" w:sz="0" w:space="0" w:color="auto"/>
      </w:divBdr>
    </w:div>
    <w:div w:id="1372194588">
      <w:bodyDiv w:val="1"/>
      <w:marLeft w:val="0"/>
      <w:marRight w:val="0"/>
      <w:marTop w:val="0"/>
      <w:marBottom w:val="0"/>
      <w:divBdr>
        <w:top w:val="none" w:sz="0" w:space="0" w:color="auto"/>
        <w:left w:val="none" w:sz="0" w:space="0" w:color="auto"/>
        <w:bottom w:val="none" w:sz="0" w:space="0" w:color="auto"/>
        <w:right w:val="none" w:sz="0" w:space="0" w:color="auto"/>
      </w:divBdr>
    </w:div>
    <w:div w:id="1454204315">
      <w:bodyDiv w:val="1"/>
      <w:marLeft w:val="0"/>
      <w:marRight w:val="0"/>
      <w:marTop w:val="0"/>
      <w:marBottom w:val="0"/>
      <w:divBdr>
        <w:top w:val="none" w:sz="0" w:space="0" w:color="auto"/>
        <w:left w:val="none" w:sz="0" w:space="0" w:color="auto"/>
        <w:bottom w:val="none" w:sz="0" w:space="0" w:color="auto"/>
        <w:right w:val="none" w:sz="0" w:space="0" w:color="auto"/>
      </w:divBdr>
    </w:div>
    <w:div w:id="1547834215">
      <w:bodyDiv w:val="1"/>
      <w:marLeft w:val="0"/>
      <w:marRight w:val="0"/>
      <w:marTop w:val="0"/>
      <w:marBottom w:val="0"/>
      <w:divBdr>
        <w:top w:val="none" w:sz="0" w:space="0" w:color="auto"/>
        <w:left w:val="none" w:sz="0" w:space="0" w:color="auto"/>
        <w:bottom w:val="none" w:sz="0" w:space="0" w:color="auto"/>
        <w:right w:val="none" w:sz="0" w:space="0" w:color="auto"/>
      </w:divBdr>
    </w:div>
    <w:div w:id="1553883455">
      <w:bodyDiv w:val="1"/>
      <w:marLeft w:val="0"/>
      <w:marRight w:val="0"/>
      <w:marTop w:val="0"/>
      <w:marBottom w:val="0"/>
      <w:divBdr>
        <w:top w:val="none" w:sz="0" w:space="0" w:color="auto"/>
        <w:left w:val="none" w:sz="0" w:space="0" w:color="auto"/>
        <w:bottom w:val="none" w:sz="0" w:space="0" w:color="auto"/>
        <w:right w:val="none" w:sz="0" w:space="0" w:color="auto"/>
      </w:divBdr>
    </w:div>
    <w:div w:id="1566064466">
      <w:bodyDiv w:val="1"/>
      <w:marLeft w:val="0"/>
      <w:marRight w:val="0"/>
      <w:marTop w:val="0"/>
      <w:marBottom w:val="0"/>
      <w:divBdr>
        <w:top w:val="none" w:sz="0" w:space="0" w:color="auto"/>
        <w:left w:val="none" w:sz="0" w:space="0" w:color="auto"/>
        <w:bottom w:val="none" w:sz="0" w:space="0" w:color="auto"/>
        <w:right w:val="none" w:sz="0" w:space="0" w:color="auto"/>
      </w:divBdr>
    </w:div>
    <w:div w:id="1654066765">
      <w:bodyDiv w:val="1"/>
      <w:marLeft w:val="0"/>
      <w:marRight w:val="0"/>
      <w:marTop w:val="0"/>
      <w:marBottom w:val="0"/>
      <w:divBdr>
        <w:top w:val="none" w:sz="0" w:space="0" w:color="auto"/>
        <w:left w:val="none" w:sz="0" w:space="0" w:color="auto"/>
        <w:bottom w:val="none" w:sz="0" w:space="0" w:color="auto"/>
        <w:right w:val="none" w:sz="0" w:space="0" w:color="auto"/>
      </w:divBdr>
    </w:div>
    <w:div w:id="1703627096">
      <w:bodyDiv w:val="1"/>
      <w:marLeft w:val="0"/>
      <w:marRight w:val="0"/>
      <w:marTop w:val="0"/>
      <w:marBottom w:val="0"/>
      <w:divBdr>
        <w:top w:val="none" w:sz="0" w:space="0" w:color="auto"/>
        <w:left w:val="none" w:sz="0" w:space="0" w:color="auto"/>
        <w:bottom w:val="none" w:sz="0" w:space="0" w:color="auto"/>
        <w:right w:val="none" w:sz="0" w:space="0" w:color="auto"/>
      </w:divBdr>
    </w:div>
    <w:div w:id="1752308491">
      <w:bodyDiv w:val="1"/>
      <w:marLeft w:val="0"/>
      <w:marRight w:val="0"/>
      <w:marTop w:val="0"/>
      <w:marBottom w:val="0"/>
      <w:divBdr>
        <w:top w:val="none" w:sz="0" w:space="0" w:color="auto"/>
        <w:left w:val="none" w:sz="0" w:space="0" w:color="auto"/>
        <w:bottom w:val="none" w:sz="0" w:space="0" w:color="auto"/>
        <w:right w:val="none" w:sz="0" w:space="0" w:color="auto"/>
      </w:divBdr>
    </w:div>
    <w:div w:id="1795714531">
      <w:bodyDiv w:val="1"/>
      <w:marLeft w:val="0"/>
      <w:marRight w:val="0"/>
      <w:marTop w:val="0"/>
      <w:marBottom w:val="0"/>
      <w:divBdr>
        <w:top w:val="none" w:sz="0" w:space="0" w:color="auto"/>
        <w:left w:val="none" w:sz="0" w:space="0" w:color="auto"/>
        <w:bottom w:val="none" w:sz="0" w:space="0" w:color="auto"/>
        <w:right w:val="none" w:sz="0" w:space="0" w:color="auto"/>
      </w:divBdr>
    </w:div>
    <w:div w:id="1872379090">
      <w:bodyDiv w:val="1"/>
      <w:marLeft w:val="0"/>
      <w:marRight w:val="0"/>
      <w:marTop w:val="0"/>
      <w:marBottom w:val="0"/>
      <w:divBdr>
        <w:top w:val="none" w:sz="0" w:space="0" w:color="auto"/>
        <w:left w:val="none" w:sz="0" w:space="0" w:color="auto"/>
        <w:bottom w:val="none" w:sz="0" w:space="0" w:color="auto"/>
        <w:right w:val="none" w:sz="0" w:space="0" w:color="auto"/>
      </w:divBdr>
    </w:div>
    <w:div w:id="2027973110">
      <w:bodyDiv w:val="1"/>
      <w:marLeft w:val="0"/>
      <w:marRight w:val="0"/>
      <w:marTop w:val="0"/>
      <w:marBottom w:val="0"/>
      <w:divBdr>
        <w:top w:val="none" w:sz="0" w:space="0" w:color="auto"/>
        <w:left w:val="none" w:sz="0" w:space="0" w:color="auto"/>
        <w:bottom w:val="none" w:sz="0" w:space="0" w:color="auto"/>
        <w:right w:val="none" w:sz="0" w:space="0" w:color="auto"/>
      </w:divBdr>
    </w:div>
    <w:div w:id="203017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Tic-tac-to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hyte\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Wik20</b:Tag>
    <b:SourceType>InternetSite</b:SourceType>
    <b:Guid>{FFB5AE34-274B-4C78-9CCF-D500A38C1FB2}</b:Guid>
    <b:Author>
      <b:Author>
        <b:Corporate>Wikipedia</b:Corporate>
      </b:Author>
    </b:Author>
    <b:Title>Battleship (game)</b:Title>
    <b:Year>2020</b:Year>
    <b:YearAccessed>2020</b:YearAccessed>
    <b:MonthAccessed>April</b:MonthAccessed>
    <b:DayAccessed>29</b:DayAccessed>
    <b:URL>https://en.wikipedia.org/wiki/Battleship_(game)</b:URL>
    <b:RefOrder>1</b:RefOrder>
  </b:Source>
  <b:Source>
    <b:Tag>Set19</b:Tag>
    <b:SourceType>InternetSite</b:SourceType>
    <b:Guid>{C58E25C5-52CF-455C-BB25-E66855CF1E05}</b:Guid>
    <b:Author>
      <b:Author>
        <b:NameList>
          <b:Person>
            <b:Last>Brown</b:Last>
            <b:First>Seth</b:First>
          </b:Person>
        </b:NameList>
      </b:Author>
    </b:Author>
    <b:Title>The Spruce Crafts</b:Title>
    <b:Year>2019</b:Year>
    <b:YearAccessed>2020</b:YearAccessed>
    <b:MonthAccessed>April</b:MonthAccessed>
    <b:DayAccessed>29</b:DayAccessed>
    <b:URL>https://www.thesprucecrafts.com/the-basic-rules-of-battleship-411069</b:URL>
    <b:RefOrder>2</b:RefOrder>
  </b:Source>
  <b:Source>
    <b:Tag>Mil10</b:Tag>
    <b:SourceType>DocumentFromInternetSite</b:SourceType>
    <b:Guid>{473FEC78-CC34-4958-8213-C80C963DFFD8}</b:Guid>
    <b:Title>BATTLESHIP</b:Title>
    <b:Year>2010</b:Year>
    <b:YearAccessed>2020</b:YearAccessed>
    <b:MonthAccessed>May</b:MonthAccessed>
    <b:DayAccessed>14</b:DayAccessed>
    <b:URL>https://www.hasbro.com/common/instruct/battleship.pdf</b:URL>
    <b:Author>
      <b:Author>
        <b:Corporate>Milton Bradley Company</b:Corporate>
      </b:Author>
    </b:Author>
    <b:Month>January</b:Month>
    <b:Day>7</b:Day>
    <b:RefOrder>3</b:RefOrder>
  </b:Source>
</b:Sources>
</file>

<file path=customXml/itemProps1.xml><?xml version="1.0" encoding="utf-8"?>
<ds:datastoreItem xmlns:ds="http://schemas.openxmlformats.org/officeDocument/2006/customXml" ds:itemID="{78E53531-F4A4-41E7-BCE5-FEB787E4E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1</TotalTime>
  <Pages>28</Pages>
  <Words>4596</Words>
  <Characters>26199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30734</CharactersWithSpaces>
  <SharedDoc>false</SharedDoc>
  <HLinks>
    <vt:vector size="270" baseType="variant">
      <vt:variant>
        <vt:i4>1376319</vt:i4>
      </vt:variant>
      <vt:variant>
        <vt:i4>260</vt:i4>
      </vt:variant>
      <vt:variant>
        <vt:i4>0</vt:i4>
      </vt:variant>
      <vt:variant>
        <vt:i4>5</vt:i4>
      </vt:variant>
      <vt:variant>
        <vt:lpwstr/>
      </vt:variant>
      <vt:variant>
        <vt:lpwstr>_Toc41854177</vt:lpwstr>
      </vt:variant>
      <vt:variant>
        <vt:i4>1310783</vt:i4>
      </vt:variant>
      <vt:variant>
        <vt:i4>254</vt:i4>
      </vt:variant>
      <vt:variant>
        <vt:i4>0</vt:i4>
      </vt:variant>
      <vt:variant>
        <vt:i4>5</vt:i4>
      </vt:variant>
      <vt:variant>
        <vt:lpwstr/>
      </vt:variant>
      <vt:variant>
        <vt:lpwstr>_Toc41854176</vt:lpwstr>
      </vt:variant>
      <vt:variant>
        <vt:i4>1507391</vt:i4>
      </vt:variant>
      <vt:variant>
        <vt:i4>248</vt:i4>
      </vt:variant>
      <vt:variant>
        <vt:i4>0</vt:i4>
      </vt:variant>
      <vt:variant>
        <vt:i4>5</vt:i4>
      </vt:variant>
      <vt:variant>
        <vt:lpwstr/>
      </vt:variant>
      <vt:variant>
        <vt:lpwstr>_Toc41854175</vt:lpwstr>
      </vt:variant>
      <vt:variant>
        <vt:i4>1441855</vt:i4>
      </vt:variant>
      <vt:variant>
        <vt:i4>242</vt:i4>
      </vt:variant>
      <vt:variant>
        <vt:i4>0</vt:i4>
      </vt:variant>
      <vt:variant>
        <vt:i4>5</vt:i4>
      </vt:variant>
      <vt:variant>
        <vt:lpwstr/>
      </vt:variant>
      <vt:variant>
        <vt:lpwstr>_Toc41854174</vt:lpwstr>
      </vt:variant>
      <vt:variant>
        <vt:i4>1114175</vt:i4>
      </vt:variant>
      <vt:variant>
        <vt:i4>236</vt:i4>
      </vt:variant>
      <vt:variant>
        <vt:i4>0</vt:i4>
      </vt:variant>
      <vt:variant>
        <vt:i4>5</vt:i4>
      </vt:variant>
      <vt:variant>
        <vt:lpwstr/>
      </vt:variant>
      <vt:variant>
        <vt:lpwstr>_Toc41854173</vt:lpwstr>
      </vt:variant>
      <vt:variant>
        <vt:i4>1048639</vt:i4>
      </vt:variant>
      <vt:variant>
        <vt:i4>230</vt:i4>
      </vt:variant>
      <vt:variant>
        <vt:i4>0</vt:i4>
      </vt:variant>
      <vt:variant>
        <vt:i4>5</vt:i4>
      </vt:variant>
      <vt:variant>
        <vt:lpwstr/>
      </vt:variant>
      <vt:variant>
        <vt:lpwstr>_Toc41854172</vt:lpwstr>
      </vt:variant>
      <vt:variant>
        <vt:i4>1245247</vt:i4>
      </vt:variant>
      <vt:variant>
        <vt:i4>224</vt:i4>
      </vt:variant>
      <vt:variant>
        <vt:i4>0</vt:i4>
      </vt:variant>
      <vt:variant>
        <vt:i4>5</vt:i4>
      </vt:variant>
      <vt:variant>
        <vt:lpwstr/>
      </vt:variant>
      <vt:variant>
        <vt:lpwstr>_Toc41854171</vt:lpwstr>
      </vt:variant>
      <vt:variant>
        <vt:i4>1179711</vt:i4>
      </vt:variant>
      <vt:variant>
        <vt:i4>218</vt:i4>
      </vt:variant>
      <vt:variant>
        <vt:i4>0</vt:i4>
      </vt:variant>
      <vt:variant>
        <vt:i4>5</vt:i4>
      </vt:variant>
      <vt:variant>
        <vt:lpwstr/>
      </vt:variant>
      <vt:variant>
        <vt:lpwstr>_Toc41854170</vt:lpwstr>
      </vt:variant>
      <vt:variant>
        <vt:i4>1769534</vt:i4>
      </vt:variant>
      <vt:variant>
        <vt:i4>212</vt:i4>
      </vt:variant>
      <vt:variant>
        <vt:i4>0</vt:i4>
      </vt:variant>
      <vt:variant>
        <vt:i4>5</vt:i4>
      </vt:variant>
      <vt:variant>
        <vt:lpwstr/>
      </vt:variant>
      <vt:variant>
        <vt:lpwstr>_Toc41854169</vt:lpwstr>
      </vt:variant>
      <vt:variant>
        <vt:i4>1703998</vt:i4>
      </vt:variant>
      <vt:variant>
        <vt:i4>206</vt:i4>
      </vt:variant>
      <vt:variant>
        <vt:i4>0</vt:i4>
      </vt:variant>
      <vt:variant>
        <vt:i4>5</vt:i4>
      </vt:variant>
      <vt:variant>
        <vt:lpwstr/>
      </vt:variant>
      <vt:variant>
        <vt:lpwstr>_Toc41854168</vt:lpwstr>
      </vt:variant>
      <vt:variant>
        <vt:i4>1376318</vt:i4>
      </vt:variant>
      <vt:variant>
        <vt:i4>200</vt:i4>
      </vt:variant>
      <vt:variant>
        <vt:i4>0</vt:i4>
      </vt:variant>
      <vt:variant>
        <vt:i4>5</vt:i4>
      </vt:variant>
      <vt:variant>
        <vt:lpwstr/>
      </vt:variant>
      <vt:variant>
        <vt:lpwstr>_Toc41854167</vt:lpwstr>
      </vt:variant>
      <vt:variant>
        <vt:i4>1310782</vt:i4>
      </vt:variant>
      <vt:variant>
        <vt:i4>194</vt:i4>
      </vt:variant>
      <vt:variant>
        <vt:i4>0</vt:i4>
      </vt:variant>
      <vt:variant>
        <vt:i4>5</vt:i4>
      </vt:variant>
      <vt:variant>
        <vt:lpwstr/>
      </vt:variant>
      <vt:variant>
        <vt:lpwstr>_Toc41854166</vt:lpwstr>
      </vt:variant>
      <vt:variant>
        <vt:i4>1507390</vt:i4>
      </vt:variant>
      <vt:variant>
        <vt:i4>188</vt:i4>
      </vt:variant>
      <vt:variant>
        <vt:i4>0</vt:i4>
      </vt:variant>
      <vt:variant>
        <vt:i4>5</vt:i4>
      </vt:variant>
      <vt:variant>
        <vt:lpwstr/>
      </vt:variant>
      <vt:variant>
        <vt:lpwstr>_Toc41854165</vt:lpwstr>
      </vt:variant>
      <vt:variant>
        <vt:i4>1441854</vt:i4>
      </vt:variant>
      <vt:variant>
        <vt:i4>182</vt:i4>
      </vt:variant>
      <vt:variant>
        <vt:i4>0</vt:i4>
      </vt:variant>
      <vt:variant>
        <vt:i4>5</vt:i4>
      </vt:variant>
      <vt:variant>
        <vt:lpwstr/>
      </vt:variant>
      <vt:variant>
        <vt:lpwstr>_Toc41854164</vt:lpwstr>
      </vt:variant>
      <vt:variant>
        <vt:i4>1114174</vt:i4>
      </vt:variant>
      <vt:variant>
        <vt:i4>176</vt:i4>
      </vt:variant>
      <vt:variant>
        <vt:i4>0</vt:i4>
      </vt:variant>
      <vt:variant>
        <vt:i4>5</vt:i4>
      </vt:variant>
      <vt:variant>
        <vt:lpwstr/>
      </vt:variant>
      <vt:variant>
        <vt:lpwstr>_Toc41854163</vt:lpwstr>
      </vt:variant>
      <vt:variant>
        <vt:i4>1048638</vt:i4>
      </vt:variant>
      <vt:variant>
        <vt:i4>170</vt:i4>
      </vt:variant>
      <vt:variant>
        <vt:i4>0</vt:i4>
      </vt:variant>
      <vt:variant>
        <vt:i4>5</vt:i4>
      </vt:variant>
      <vt:variant>
        <vt:lpwstr/>
      </vt:variant>
      <vt:variant>
        <vt:lpwstr>_Toc41854162</vt:lpwstr>
      </vt:variant>
      <vt:variant>
        <vt:i4>1245246</vt:i4>
      </vt:variant>
      <vt:variant>
        <vt:i4>164</vt:i4>
      </vt:variant>
      <vt:variant>
        <vt:i4>0</vt:i4>
      </vt:variant>
      <vt:variant>
        <vt:i4>5</vt:i4>
      </vt:variant>
      <vt:variant>
        <vt:lpwstr/>
      </vt:variant>
      <vt:variant>
        <vt:lpwstr>_Toc41854161</vt:lpwstr>
      </vt:variant>
      <vt:variant>
        <vt:i4>1179710</vt:i4>
      </vt:variant>
      <vt:variant>
        <vt:i4>158</vt:i4>
      </vt:variant>
      <vt:variant>
        <vt:i4>0</vt:i4>
      </vt:variant>
      <vt:variant>
        <vt:i4>5</vt:i4>
      </vt:variant>
      <vt:variant>
        <vt:lpwstr/>
      </vt:variant>
      <vt:variant>
        <vt:lpwstr>_Toc41854160</vt:lpwstr>
      </vt:variant>
      <vt:variant>
        <vt:i4>1769533</vt:i4>
      </vt:variant>
      <vt:variant>
        <vt:i4>152</vt:i4>
      </vt:variant>
      <vt:variant>
        <vt:i4>0</vt:i4>
      </vt:variant>
      <vt:variant>
        <vt:i4>5</vt:i4>
      </vt:variant>
      <vt:variant>
        <vt:lpwstr/>
      </vt:variant>
      <vt:variant>
        <vt:lpwstr>_Toc41854159</vt:lpwstr>
      </vt:variant>
      <vt:variant>
        <vt:i4>1703997</vt:i4>
      </vt:variant>
      <vt:variant>
        <vt:i4>146</vt:i4>
      </vt:variant>
      <vt:variant>
        <vt:i4>0</vt:i4>
      </vt:variant>
      <vt:variant>
        <vt:i4>5</vt:i4>
      </vt:variant>
      <vt:variant>
        <vt:lpwstr/>
      </vt:variant>
      <vt:variant>
        <vt:lpwstr>_Toc41854158</vt:lpwstr>
      </vt:variant>
      <vt:variant>
        <vt:i4>1376317</vt:i4>
      </vt:variant>
      <vt:variant>
        <vt:i4>140</vt:i4>
      </vt:variant>
      <vt:variant>
        <vt:i4>0</vt:i4>
      </vt:variant>
      <vt:variant>
        <vt:i4>5</vt:i4>
      </vt:variant>
      <vt:variant>
        <vt:lpwstr/>
      </vt:variant>
      <vt:variant>
        <vt:lpwstr>_Toc41854157</vt:lpwstr>
      </vt:variant>
      <vt:variant>
        <vt:i4>1310781</vt:i4>
      </vt:variant>
      <vt:variant>
        <vt:i4>134</vt:i4>
      </vt:variant>
      <vt:variant>
        <vt:i4>0</vt:i4>
      </vt:variant>
      <vt:variant>
        <vt:i4>5</vt:i4>
      </vt:variant>
      <vt:variant>
        <vt:lpwstr/>
      </vt:variant>
      <vt:variant>
        <vt:lpwstr>_Toc41854156</vt:lpwstr>
      </vt:variant>
      <vt:variant>
        <vt:i4>1507389</vt:i4>
      </vt:variant>
      <vt:variant>
        <vt:i4>128</vt:i4>
      </vt:variant>
      <vt:variant>
        <vt:i4>0</vt:i4>
      </vt:variant>
      <vt:variant>
        <vt:i4>5</vt:i4>
      </vt:variant>
      <vt:variant>
        <vt:lpwstr/>
      </vt:variant>
      <vt:variant>
        <vt:lpwstr>_Toc41854155</vt:lpwstr>
      </vt:variant>
      <vt:variant>
        <vt:i4>1441853</vt:i4>
      </vt:variant>
      <vt:variant>
        <vt:i4>122</vt:i4>
      </vt:variant>
      <vt:variant>
        <vt:i4>0</vt:i4>
      </vt:variant>
      <vt:variant>
        <vt:i4>5</vt:i4>
      </vt:variant>
      <vt:variant>
        <vt:lpwstr/>
      </vt:variant>
      <vt:variant>
        <vt:lpwstr>_Toc41854154</vt:lpwstr>
      </vt:variant>
      <vt:variant>
        <vt:i4>1114173</vt:i4>
      </vt:variant>
      <vt:variant>
        <vt:i4>116</vt:i4>
      </vt:variant>
      <vt:variant>
        <vt:i4>0</vt:i4>
      </vt:variant>
      <vt:variant>
        <vt:i4>5</vt:i4>
      </vt:variant>
      <vt:variant>
        <vt:lpwstr/>
      </vt:variant>
      <vt:variant>
        <vt:lpwstr>_Toc41854153</vt:lpwstr>
      </vt:variant>
      <vt:variant>
        <vt:i4>1048637</vt:i4>
      </vt:variant>
      <vt:variant>
        <vt:i4>110</vt:i4>
      </vt:variant>
      <vt:variant>
        <vt:i4>0</vt:i4>
      </vt:variant>
      <vt:variant>
        <vt:i4>5</vt:i4>
      </vt:variant>
      <vt:variant>
        <vt:lpwstr/>
      </vt:variant>
      <vt:variant>
        <vt:lpwstr>_Toc41854152</vt:lpwstr>
      </vt:variant>
      <vt:variant>
        <vt:i4>1245245</vt:i4>
      </vt:variant>
      <vt:variant>
        <vt:i4>104</vt:i4>
      </vt:variant>
      <vt:variant>
        <vt:i4>0</vt:i4>
      </vt:variant>
      <vt:variant>
        <vt:i4>5</vt:i4>
      </vt:variant>
      <vt:variant>
        <vt:lpwstr/>
      </vt:variant>
      <vt:variant>
        <vt:lpwstr>_Toc41854151</vt:lpwstr>
      </vt:variant>
      <vt:variant>
        <vt:i4>1179709</vt:i4>
      </vt:variant>
      <vt:variant>
        <vt:i4>98</vt:i4>
      </vt:variant>
      <vt:variant>
        <vt:i4>0</vt:i4>
      </vt:variant>
      <vt:variant>
        <vt:i4>5</vt:i4>
      </vt:variant>
      <vt:variant>
        <vt:lpwstr/>
      </vt:variant>
      <vt:variant>
        <vt:lpwstr>_Toc41854150</vt:lpwstr>
      </vt:variant>
      <vt:variant>
        <vt:i4>1769532</vt:i4>
      </vt:variant>
      <vt:variant>
        <vt:i4>92</vt:i4>
      </vt:variant>
      <vt:variant>
        <vt:i4>0</vt:i4>
      </vt:variant>
      <vt:variant>
        <vt:i4>5</vt:i4>
      </vt:variant>
      <vt:variant>
        <vt:lpwstr/>
      </vt:variant>
      <vt:variant>
        <vt:lpwstr>_Toc41854149</vt:lpwstr>
      </vt:variant>
      <vt:variant>
        <vt:i4>1703996</vt:i4>
      </vt:variant>
      <vt:variant>
        <vt:i4>86</vt:i4>
      </vt:variant>
      <vt:variant>
        <vt:i4>0</vt:i4>
      </vt:variant>
      <vt:variant>
        <vt:i4>5</vt:i4>
      </vt:variant>
      <vt:variant>
        <vt:lpwstr/>
      </vt:variant>
      <vt:variant>
        <vt:lpwstr>_Toc41854148</vt:lpwstr>
      </vt:variant>
      <vt:variant>
        <vt:i4>1376316</vt:i4>
      </vt:variant>
      <vt:variant>
        <vt:i4>80</vt:i4>
      </vt:variant>
      <vt:variant>
        <vt:i4>0</vt:i4>
      </vt:variant>
      <vt:variant>
        <vt:i4>5</vt:i4>
      </vt:variant>
      <vt:variant>
        <vt:lpwstr/>
      </vt:variant>
      <vt:variant>
        <vt:lpwstr>_Toc41854147</vt:lpwstr>
      </vt:variant>
      <vt:variant>
        <vt:i4>1310780</vt:i4>
      </vt:variant>
      <vt:variant>
        <vt:i4>74</vt:i4>
      </vt:variant>
      <vt:variant>
        <vt:i4>0</vt:i4>
      </vt:variant>
      <vt:variant>
        <vt:i4>5</vt:i4>
      </vt:variant>
      <vt:variant>
        <vt:lpwstr/>
      </vt:variant>
      <vt:variant>
        <vt:lpwstr>_Toc41854146</vt:lpwstr>
      </vt:variant>
      <vt:variant>
        <vt:i4>1507388</vt:i4>
      </vt:variant>
      <vt:variant>
        <vt:i4>68</vt:i4>
      </vt:variant>
      <vt:variant>
        <vt:i4>0</vt:i4>
      </vt:variant>
      <vt:variant>
        <vt:i4>5</vt:i4>
      </vt:variant>
      <vt:variant>
        <vt:lpwstr/>
      </vt:variant>
      <vt:variant>
        <vt:lpwstr>_Toc41854145</vt:lpwstr>
      </vt:variant>
      <vt:variant>
        <vt:i4>1441852</vt:i4>
      </vt:variant>
      <vt:variant>
        <vt:i4>62</vt:i4>
      </vt:variant>
      <vt:variant>
        <vt:i4>0</vt:i4>
      </vt:variant>
      <vt:variant>
        <vt:i4>5</vt:i4>
      </vt:variant>
      <vt:variant>
        <vt:lpwstr/>
      </vt:variant>
      <vt:variant>
        <vt:lpwstr>_Toc41854144</vt:lpwstr>
      </vt:variant>
      <vt:variant>
        <vt:i4>1114172</vt:i4>
      </vt:variant>
      <vt:variant>
        <vt:i4>56</vt:i4>
      </vt:variant>
      <vt:variant>
        <vt:i4>0</vt:i4>
      </vt:variant>
      <vt:variant>
        <vt:i4>5</vt:i4>
      </vt:variant>
      <vt:variant>
        <vt:lpwstr/>
      </vt:variant>
      <vt:variant>
        <vt:lpwstr>_Toc41854143</vt:lpwstr>
      </vt:variant>
      <vt:variant>
        <vt:i4>1048636</vt:i4>
      </vt:variant>
      <vt:variant>
        <vt:i4>50</vt:i4>
      </vt:variant>
      <vt:variant>
        <vt:i4>0</vt:i4>
      </vt:variant>
      <vt:variant>
        <vt:i4>5</vt:i4>
      </vt:variant>
      <vt:variant>
        <vt:lpwstr/>
      </vt:variant>
      <vt:variant>
        <vt:lpwstr>_Toc41854142</vt:lpwstr>
      </vt:variant>
      <vt:variant>
        <vt:i4>1245244</vt:i4>
      </vt:variant>
      <vt:variant>
        <vt:i4>44</vt:i4>
      </vt:variant>
      <vt:variant>
        <vt:i4>0</vt:i4>
      </vt:variant>
      <vt:variant>
        <vt:i4>5</vt:i4>
      </vt:variant>
      <vt:variant>
        <vt:lpwstr/>
      </vt:variant>
      <vt:variant>
        <vt:lpwstr>_Toc41854141</vt:lpwstr>
      </vt:variant>
      <vt:variant>
        <vt:i4>1179708</vt:i4>
      </vt:variant>
      <vt:variant>
        <vt:i4>38</vt:i4>
      </vt:variant>
      <vt:variant>
        <vt:i4>0</vt:i4>
      </vt:variant>
      <vt:variant>
        <vt:i4>5</vt:i4>
      </vt:variant>
      <vt:variant>
        <vt:lpwstr/>
      </vt:variant>
      <vt:variant>
        <vt:lpwstr>_Toc41854140</vt:lpwstr>
      </vt:variant>
      <vt:variant>
        <vt:i4>1769531</vt:i4>
      </vt:variant>
      <vt:variant>
        <vt:i4>32</vt:i4>
      </vt:variant>
      <vt:variant>
        <vt:i4>0</vt:i4>
      </vt:variant>
      <vt:variant>
        <vt:i4>5</vt:i4>
      </vt:variant>
      <vt:variant>
        <vt:lpwstr/>
      </vt:variant>
      <vt:variant>
        <vt:lpwstr>_Toc41854139</vt:lpwstr>
      </vt:variant>
      <vt:variant>
        <vt:i4>1703995</vt:i4>
      </vt:variant>
      <vt:variant>
        <vt:i4>26</vt:i4>
      </vt:variant>
      <vt:variant>
        <vt:i4>0</vt:i4>
      </vt:variant>
      <vt:variant>
        <vt:i4>5</vt:i4>
      </vt:variant>
      <vt:variant>
        <vt:lpwstr/>
      </vt:variant>
      <vt:variant>
        <vt:lpwstr>_Toc41854138</vt:lpwstr>
      </vt:variant>
      <vt:variant>
        <vt:i4>1376315</vt:i4>
      </vt:variant>
      <vt:variant>
        <vt:i4>20</vt:i4>
      </vt:variant>
      <vt:variant>
        <vt:i4>0</vt:i4>
      </vt:variant>
      <vt:variant>
        <vt:i4>5</vt:i4>
      </vt:variant>
      <vt:variant>
        <vt:lpwstr/>
      </vt:variant>
      <vt:variant>
        <vt:lpwstr>_Toc41854137</vt:lpwstr>
      </vt:variant>
      <vt:variant>
        <vt:i4>1310779</vt:i4>
      </vt:variant>
      <vt:variant>
        <vt:i4>14</vt:i4>
      </vt:variant>
      <vt:variant>
        <vt:i4>0</vt:i4>
      </vt:variant>
      <vt:variant>
        <vt:i4>5</vt:i4>
      </vt:variant>
      <vt:variant>
        <vt:lpwstr/>
      </vt:variant>
      <vt:variant>
        <vt:lpwstr>_Toc41854136</vt:lpwstr>
      </vt:variant>
      <vt:variant>
        <vt:i4>1507387</vt:i4>
      </vt:variant>
      <vt:variant>
        <vt:i4>8</vt:i4>
      </vt:variant>
      <vt:variant>
        <vt:i4>0</vt:i4>
      </vt:variant>
      <vt:variant>
        <vt:i4>5</vt:i4>
      </vt:variant>
      <vt:variant>
        <vt:lpwstr/>
      </vt:variant>
      <vt:variant>
        <vt:lpwstr>_Toc41854135</vt:lpwstr>
      </vt:variant>
      <vt:variant>
        <vt:i4>1441851</vt:i4>
      </vt:variant>
      <vt:variant>
        <vt:i4>2</vt:i4>
      </vt:variant>
      <vt:variant>
        <vt:i4>0</vt:i4>
      </vt:variant>
      <vt:variant>
        <vt:i4>5</vt:i4>
      </vt:variant>
      <vt:variant>
        <vt:lpwstr/>
      </vt:variant>
      <vt:variant>
        <vt:lpwstr>_Toc41854134</vt:lpwstr>
      </vt:variant>
      <vt:variant>
        <vt:i4>4849664</vt:i4>
      </vt:variant>
      <vt:variant>
        <vt:i4>9</vt:i4>
      </vt:variant>
      <vt:variant>
        <vt:i4>0</vt:i4>
      </vt:variant>
      <vt:variant>
        <vt:i4>5</vt:i4>
      </vt:variant>
      <vt:variant>
        <vt:lpwstr>https://en.wikipedia.org/wiki/Tic-tac-toe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Whyte</dc:creator>
  <cp:keywords/>
  <dc:description/>
  <cp:lastModifiedBy>James Whyte</cp:lastModifiedBy>
  <cp:revision>2</cp:revision>
  <cp:lastPrinted>2020-05-31T20:13:00Z</cp:lastPrinted>
  <dcterms:created xsi:type="dcterms:W3CDTF">2020-05-31T20:50:00Z</dcterms:created>
  <dcterms:modified xsi:type="dcterms:W3CDTF">2020-05-31T20:50:00Z</dcterms:modified>
</cp:coreProperties>
</file>